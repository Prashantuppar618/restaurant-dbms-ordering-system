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7FD67" w14:textId="2A0A6C5A" w:rsidR="00AE6C5E" w:rsidRPr="00E77BB0" w:rsidRDefault="00E77BB0" w:rsidP="00E77BB0">
      <w:pPr>
        <w:ind w:right="0"/>
        <w:jc w:val="center"/>
        <w:rPr>
          <w:rFonts w:ascii="Bahnschrift SemiBold Condensed" w:hAnsi="Bahnschrift SemiBold Condensed"/>
          <w:sz w:val="144"/>
          <w:szCs w:val="144"/>
        </w:rPr>
      </w:pPr>
      <w:r w:rsidRPr="00E77BB0">
        <w:rPr>
          <w:rFonts w:ascii="Bahnschrift SemiBold Condensed" w:hAnsi="Bahnschrift SemiBold Condensed"/>
          <w:sz w:val="144"/>
          <w:szCs w:val="144"/>
        </w:rPr>
        <w:t>DBMS STRUCTURE ENQUIRY</w:t>
      </w:r>
    </w:p>
    <w:p w14:paraId="5CB5194D" w14:textId="77777777" w:rsidR="00E77BB0" w:rsidRDefault="00E77BB0" w:rsidP="00E77BB0">
      <w:pPr>
        <w:ind w:right="0"/>
        <w:jc w:val="center"/>
      </w:pPr>
      <w:r>
        <w:t>Prof. Savita Bakare</w:t>
      </w:r>
    </w:p>
    <w:p w14:paraId="149869C5" w14:textId="5410727E" w:rsidR="00E77BB0" w:rsidRPr="000E3EC9" w:rsidRDefault="00E77BB0" w:rsidP="00E77BB0">
      <w:pPr>
        <w:ind w:right="0"/>
        <w:jc w:val="center"/>
        <w:rPr>
          <w:rFonts w:ascii="Times New Roman" w:hAnsi="Times New Roman" w:cs="Times New Roman"/>
        </w:rPr>
      </w:pPr>
      <w:r w:rsidRPr="000E3EC9">
        <w:rPr>
          <w:rFonts w:ascii="Times New Roman" w:hAnsi="Times New Roman" w:cs="Times New Roman"/>
        </w:rPr>
        <w:t>TEAM-08</w:t>
      </w:r>
    </w:p>
    <w:tbl>
      <w:tblPr>
        <w:tblStyle w:val="TableGrid"/>
        <w:tblpPr w:leftFromText="180" w:rightFromText="180" w:vertAnchor="text" w:horzAnchor="margin" w:tblpY="219"/>
        <w:tblW w:w="8778" w:type="dxa"/>
        <w:tblLook w:val="04A0" w:firstRow="1" w:lastRow="0" w:firstColumn="1" w:lastColumn="0" w:noHBand="0" w:noVBand="1"/>
      </w:tblPr>
      <w:tblGrid>
        <w:gridCol w:w="1563"/>
        <w:gridCol w:w="4289"/>
        <w:gridCol w:w="2926"/>
      </w:tblGrid>
      <w:tr w:rsidR="00E77BB0" w:rsidRPr="000E3EC9" w14:paraId="3D39498B" w14:textId="77777777" w:rsidTr="000E3EC9">
        <w:trPr>
          <w:trHeight w:val="500"/>
        </w:trPr>
        <w:tc>
          <w:tcPr>
            <w:tcW w:w="1563" w:type="dxa"/>
          </w:tcPr>
          <w:p w14:paraId="7AFEFF9D" w14:textId="77777777" w:rsidR="00E77BB0" w:rsidRPr="000E3EC9" w:rsidRDefault="00E77BB0" w:rsidP="00E77BB0">
            <w:pPr>
              <w:ind w:right="0"/>
              <w:jc w:val="center"/>
              <w:rPr>
                <w:rFonts w:ascii="Times New Roman" w:hAnsi="Times New Roman" w:cs="Times New Roman"/>
              </w:rPr>
            </w:pPr>
            <w:r w:rsidRPr="000E3EC9">
              <w:rPr>
                <w:rFonts w:ascii="Times New Roman" w:hAnsi="Times New Roman" w:cs="Times New Roman"/>
              </w:rPr>
              <w:t>ROLL NO</w:t>
            </w:r>
          </w:p>
        </w:tc>
        <w:tc>
          <w:tcPr>
            <w:tcW w:w="4289" w:type="dxa"/>
          </w:tcPr>
          <w:p w14:paraId="23A12632" w14:textId="77777777" w:rsidR="00E77BB0" w:rsidRPr="000E3EC9" w:rsidRDefault="00E77BB0" w:rsidP="00E77BB0">
            <w:pPr>
              <w:ind w:right="0"/>
              <w:jc w:val="center"/>
              <w:rPr>
                <w:rFonts w:ascii="Times New Roman" w:hAnsi="Times New Roman" w:cs="Times New Roman"/>
              </w:rPr>
            </w:pPr>
            <w:r w:rsidRPr="000E3EC9">
              <w:rPr>
                <w:rFonts w:ascii="Times New Roman" w:hAnsi="Times New Roman" w:cs="Times New Roman"/>
              </w:rPr>
              <w:t>NAME</w:t>
            </w:r>
          </w:p>
        </w:tc>
        <w:tc>
          <w:tcPr>
            <w:tcW w:w="2926" w:type="dxa"/>
          </w:tcPr>
          <w:p w14:paraId="7842FEE3" w14:textId="77777777" w:rsidR="00E77BB0" w:rsidRPr="000E3EC9" w:rsidRDefault="00E77BB0" w:rsidP="00E77BB0">
            <w:pPr>
              <w:ind w:right="0"/>
              <w:jc w:val="center"/>
              <w:rPr>
                <w:rFonts w:ascii="Times New Roman" w:hAnsi="Times New Roman" w:cs="Times New Roman"/>
              </w:rPr>
            </w:pPr>
            <w:r w:rsidRPr="000E3EC9">
              <w:rPr>
                <w:rFonts w:ascii="Times New Roman" w:hAnsi="Times New Roman" w:cs="Times New Roman"/>
              </w:rPr>
              <w:t>SRN</w:t>
            </w:r>
          </w:p>
        </w:tc>
      </w:tr>
      <w:tr w:rsidR="00E77BB0" w14:paraId="789872C4" w14:textId="77777777" w:rsidTr="000E3EC9">
        <w:trPr>
          <w:trHeight w:val="518"/>
        </w:trPr>
        <w:tc>
          <w:tcPr>
            <w:tcW w:w="1563" w:type="dxa"/>
          </w:tcPr>
          <w:p w14:paraId="59C735BB" w14:textId="65883276" w:rsidR="00E77BB0" w:rsidRPr="008F3211" w:rsidRDefault="00E77BB0" w:rsidP="00E77BB0">
            <w:pPr>
              <w:ind w:right="0"/>
              <w:jc w:val="center"/>
              <w:rPr>
                <w:rFonts w:ascii="Times New Roman" w:hAnsi="Times New Roman" w:cs="Times New Roman"/>
              </w:rPr>
            </w:pPr>
            <w:r w:rsidRPr="008F3211">
              <w:rPr>
                <w:rFonts w:ascii="Times New Roman" w:hAnsi="Times New Roman" w:cs="Times New Roman"/>
              </w:rPr>
              <w:t>19</w:t>
            </w:r>
          </w:p>
        </w:tc>
        <w:tc>
          <w:tcPr>
            <w:tcW w:w="4289" w:type="dxa"/>
          </w:tcPr>
          <w:p w14:paraId="4A6537C6" w14:textId="16907B98" w:rsidR="00E77BB0" w:rsidRPr="008F3211" w:rsidRDefault="008362D6" w:rsidP="00E77BB0">
            <w:pPr>
              <w:ind w:right="0"/>
              <w:jc w:val="center"/>
              <w:rPr>
                <w:rFonts w:ascii="Times New Roman" w:hAnsi="Times New Roman" w:cs="Times New Roman"/>
              </w:rPr>
            </w:pPr>
            <w:r w:rsidRPr="008F3211">
              <w:rPr>
                <w:rFonts w:ascii="Times New Roman" w:hAnsi="Times New Roman" w:cs="Times New Roman"/>
              </w:rPr>
              <w:t>P</w:t>
            </w:r>
            <w:r w:rsidR="00D50244" w:rsidRPr="008F3211">
              <w:rPr>
                <w:rFonts w:ascii="Times New Roman" w:hAnsi="Times New Roman" w:cs="Times New Roman"/>
              </w:rPr>
              <w:t>ARASNATH DODDANNAVAR</w:t>
            </w:r>
          </w:p>
        </w:tc>
        <w:tc>
          <w:tcPr>
            <w:tcW w:w="2926" w:type="dxa"/>
          </w:tcPr>
          <w:p w14:paraId="281995E6" w14:textId="33A97F57" w:rsidR="00E77BB0" w:rsidRPr="008F3211" w:rsidRDefault="008F3211" w:rsidP="00E77BB0">
            <w:pPr>
              <w:ind w:right="0"/>
              <w:jc w:val="center"/>
              <w:rPr>
                <w:rFonts w:ascii="Times New Roman" w:hAnsi="Times New Roman" w:cs="Times New Roman"/>
              </w:rPr>
            </w:pPr>
            <w:r w:rsidRPr="008F3211">
              <w:rPr>
                <w:rFonts w:ascii="Times New Roman" w:hAnsi="Times New Roman" w:cs="Times New Roman"/>
              </w:rPr>
              <w:t>02FE22BCS063</w:t>
            </w:r>
          </w:p>
        </w:tc>
      </w:tr>
      <w:tr w:rsidR="00E77BB0" w14:paraId="715AF4E3" w14:textId="77777777" w:rsidTr="000E3EC9">
        <w:trPr>
          <w:trHeight w:val="500"/>
        </w:trPr>
        <w:tc>
          <w:tcPr>
            <w:tcW w:w="1563" w:type="dxa"/>
          </w:tcPr>
          <w:p w14:paraId="0B77BDB8" w14:textId="0AA83CDB" w:rsidR="00E77BB0" w:rsidRPr="000A6916" w:rsidRDefault="00E77BB0" w:rsidP="00E77BB0">
            <w:pPr>
              <w:ind w:right="0"/>
              <w:jc w:val="center"/>
              <w:rPr>
                <w:rFonts w:ascii="Times New Roman" w:hAnsi="Times New Roman" w:cs="Times New Roman"/>
              </w:rPr>
            </w:pPr>
            <w:r w:rsidRPr="000A6916">
              <w:rPr>
                <w:rFonts w:ascii="Times New Roman" w:hAnsi="Times New Roman" w:cs="Times New Roman"/>
              </w:rPr>
              <w:t>20</w:t>
            </w:r>
          </w:p>
        </w:tc>
        <w:tc>
          <w:tcPr>
            <w:tcW w:w="4289" w:type="dxa"/>
          </w:tcPr>
          <w:p w14:paraId="0BB600B5" w14:textId="3ECDF568" w:rsidR="00E77BB0" w:rsidRPr="000A6916" w:rsidRDefault="008F3211" w:rsidP="00E77BB0">
            <w:pPr>
              <w:ind w:right="0"/>
              <w:jc w:val="center"/>
              <w:rPr>
                <w:rFonts w:ascii="Times New Roman" w:hAnsi="Times New Roman" w:cs="Times New Roman"/>
              </w:rPr>
            </w:pPr>
            <w:r w:rsidRPr="000A6916">
              <w:rPr>
                <w:rFonts w:ascii="Times New Roman" w:hAnsi="Times New Roman" w:cs="Times New Roman"/>
              </w:rPr>
              <w:t>PRAJWAL</w:t>
            </w:r>
            <w:r w:rsidR="000A6916" w:rsidRPr="000A6916">
              <w:rPr>
                <w:rFonts w:ascii="Times New Roman" w:hAnsi="Times New Roman" w:cs="Times New Roman"/>
              </w:rPr>
              <w:t xml:space="preserve"> KESARGOPPA</w:t>
            </w:r>
          </w:p>
        </w:tc>
        <w:tc>
          <w:tcPr>
            <w:tcW w:w="2926" w:type="dxa"/>
          </w:tcPr>
          <w:p w14:paraId="6045D075" w14:textId="10515A2E" w:rsidR="00E77BB0" w:rsidRPr="000A6916" w:rsidRDefault="000A6916" w:rsidP="00E77BB0">
            <w:pPr>
              <w:ind w:right="0"/>
              <w:jc w:val="center"/>
              <w:rPr>
                <w:rFonts w:ascii="Times New Roman" w:hAnsi="Times New Roman" w:cs="Times New Roman"/>
              </w:rPr>
            </w:pPr>
            <w:r w:rsidRPr="000A6916">
              <w:rPr>
                <w:rFonts w:ascii="Times New Roman" w:hAnsi="Times New Roman" w:cs="Times New Roman"/>
              </w:rPr>
              <w:t>02FE22BCS066</w:t>
            </w:r>
          </w:p>
        </w:tc>
      </w:tr>
      <w:tr w:rsidR="00E77BB0" w14:paraId="5B722B16" w14:textId="77777777" w:rsidTr="000E3EC9">
        <w:trPr>
          <w:trHeight w:val="500"/>
        </w:trPr>
        <w:tc>
          <w:tcPr>
            <w:tcW w:w="1563" w:type="dxa"/>
          </w:tcPr>
          <w:p w14:paraId="4971A73E" w14:textId="687C787D" w:rsidR="00E77BB0" w:rsidRPr="00E77BB0" w:rsidRDefault="00E77BB0" w:rsidP="00E77BB0">
            <w:pPr>
              <w:ind w:right="0"/>
              <w:jc w:val="center"/>
              <w:rPr>
                <w:rFonts w:ascii="Times New Roman" w:hAnsi="Times New Roman" w:cs="Times New Roman"/>
              </w:rPr>
            </w:pPr>
            <w:r>
              <w:rPr>
                <w:rFonts w:ascii="Times New Roman" w:hAnsi="Times New Roman" w:cs="Times New Roman"/>
              </w:rPr>
              <w:t>21</w:t>
            </w:r>
          </w:p>
        </w:tc>
        <w:tc>
          <w:tcPr>
            <w:tcW w:w="4289" w:type="dxa"/>
          </w:tcPr>
          <w:p w14:paraId="2829DC40" w14:textId="239C8C3A" w:rsidR="00E77BB0" w:rsidRDefault="00E77BB0" w:rsidP="00E77BB0">
            <w:pPr>
              <w:ind w:right="0"/>
              <w:jc w:val="center"/>
            </w:pPr>
            <w:r>
              <w:t>PRASHANT UPPAR</w:t>
            </w:r>
          </w:p>
        </w:tc>
        <w:tc>
          <w:tcPr>
            <w:tcW w:w="2926" w:type="dxa"/>
          </w:tcPr>
          <w:p w14:paraId="68F35E36" w14:textId="0A55BFAD" w:rsidR="00E77BB0" w:rsidRPr="00E77BB0" w:rsidRDefault="00E77BB0" w:rsidP="00E77BB0">
            <w:pPr>
              <w:ind w:right="0"/>
              <w:jc w:val="center"/>
              <w:rPr>
                <w:rFonts w:ascii="Times New Roman" w:hAnsi="Times New Roman" w:cs="Times New Roman"/>
              </w:rPr>
            </w:pPr>
            <w:r>
              <w:rPr>
                <w:rFonts w:ascii="Times New Roman" w:hAnsi="Times New Roman" w:cs="Times New Roman"/>
              </w:rPr>
              <w:t>02FE22BCS069</w:t>
            </w:r>
          </w:p>
        </w:tc>
      </w:tr>
    </w:tbl>
    <w:p w14:paraId="1E4E57E4" w14:textId="37B959C1" w:rsidR="00AE6C5E" w:rsidRDefault="00AE6C5E" w:rsidP="00E77BB0">
      <w:pPr>
        <w:ind w:right="0"/>
        <w:jc w:val="center"/>
      </w:pPr>
    </w:p>
    <w:p w14:paraId="78233155" w14:textId="237AF43B" w:rsidR="000E3EC9" w:rsidRDefault="000E3EC9" w:rsidP="00E77BB0">
      <w:pPr>
        <w:ind w:right="0"/>
        <w:jc w:val="center"/>
      </w:pPr>
      <w:r>
        <w:t>REPORT OWNER</w:t>
      </w:r>
    </w:p>
    <w:tbl>
      <w:tblPr>
        <w:tblStyle w:val="TableGrid"/>
        <w:tblW w:w="8652" w:type="dxa"/>
        <w:tblLook w:val="04A0" w:firstRow="1" w:lastRow="0" w:firstColumn="1" w:lastColumn="0" w:noHBand="0" w:noVBand="1"/>
      </w:tblPr>
      <w:tblGrid>
        <w:gridCol w:w="1559"/>
        <w:gridCol w:w="4209"/>
        <w:gridCol w:w="2884"/>
      </w:tblGrid>
      <w:tr w:rsidR="000E3EC9" w14:paraId="2122E7A4" w14:textId="77777777" w:rsidTr="000E3EC9">
        <w:trPr>
          <w:trHeight w:val="469"/>
        </w:trPr>
        <w:tc>
          <w:tcPr>
            <w:tcW w:w="1559" w:type="dxa"/>
          </w:tcPr>
          <w:p w14:paraId="6CA10CC8" w14:textId="36B1DBC8" w:rsidR="000E3EC9" w:rsidRPr="000E3EC9" w:rsidRDefault="000E3EC9" w:rsidP="00071B1F">
            <w:pPr>
              <w:ind w:right="0"/>
              <w:rPr>
                <w:rFonts w:ascii="Times New Roman" w:hAnsi="Times New Roman" w:cs="Times New Roman"/>
              </w:rPr>
            </w:pPr>
            <w:r>
              <w:rPr>
                <w:rFonts w:ascii="Times New Roman" w:hAnsi="Times New Roman" w:cs="Times New Roman"/>
              </w:rPr>
              <w:t>ROLL NO</w:t>
            </w:r>
          </w:p>
        </w:tc>
        <w:tc>
          <w:tcPr>
            <w:tcW w:w="4209" w:type="dxa"/>
          </w:tcPr>
          <w:p w14:paraId="797457A1" w14:textId="41CE0648" w:rsidR="000E3EC9" w:rsidRPr="000E3EC9" w:rsidRDefault="000E3EC9" w:rsidP="000E3EC9">
            <w:pPr>
              <w:ind w:right="0"/>
              <w:jc w:val="center"/>
              <w:rPr>
                <w:rFonts w:ascii="Times New Roman" w:hAnsi="Times New Roman" w:cs="Times New Roman"/>
              </w:rPr>
            </w:pPr>
            <w:r>
              <w:rPr>
                <w:rFonts w:ascii="Times New Roman" w:hAnsi="Times New Roman" w:cs="Times New Roman"/>
              </w:rPr>
              <w:t>NAME</w:t>
            </w:r>
          </w:p>
        </w:tc>
        <w:tc>
          <w:tcPr>
            <w:tcW w:w="2884" w:type="dxa"/>
          </w:tcPr>
          <w:p w14:paraId="7F52A8CE" w14:textId="34F4F813" w:rsidR="000E3EC9" w:rsidRDefault="000E3EC9" w:rsidP="000E3EC9">
            <w:pPr>
              <w:ind w:right="0"/>
              <w:jc w:val="center"/>
            </w:pPr>
            <w:r>
              <w:t>SRN</w:t>
            </w:r>
          </w:p>
        </w:tc>
      </w:tr>
      <w:tr w:rsidR="000E3EC9" w14:paraId="475AFF04" w14:textId="77777777" w:rsidTr="000E3EC9">
        <w:trPr>
          <w:trHeight w:val="469"/>
        </w:trPr>
        <w:tc>
          <w:tcPr>
            <w:tcW w:w="1559" w:type="dxa"/>
          </w:tcPr>
          <w:p w14:paraId="531D3B58" w14:textId="299A1EFD" w:rsidR="000E3EC9" w:rsidRPr="000E3EC9" w:rsidRDefault="000E3EC9" w:rsidP="000E3EC9">
            <w:pPr>
              <w:ind w:right="0"/>
              <w:jc w:val="center"/>
              <w:rPr>
                <w:rFonts w:ascii="Times New Roman" w:hAnsi="Times New Roman" w:cs="Times New Roman"/>
              </w:rPr>
            </w:pPr>
            <w:r>
              <w:rPr>
                <w:rFonts w:ascii="Times New Roman" w:hAnsi="Times New Roman" w:cs="Times New Roman"/>
              </w:rPr>
              <w:t>21</w:t>
            </w:r>
          </w:p>
        </w:tc>
        <w:tc>
          <w:tcPr>
            <w:tcW w:w="4209" w:type="dxa"/>
          </w:tcPr>
          <w:p w14:paraId="237A84B9" w14:textId="4A8939B8" w:rsidR="000E3EC9" w:rsidRDefault="000E3EC9" w:rsidP="000E3EC9">
            <w:pPr>
              <w:ind w:right="0"/>
              <w:jc w:val="center"/>
            </w:pPr>
            <w:r>
              <w:t>PRASHANT UPPAR</w:t>
            </w:r>
          </w:p>
        </w:tc>
        <w:tc>
          <w:tcPr>
            <w:tcW w:w="2884" w:type="dxa"/>
          </w:tcPr>
          <w:p w14:paraId="2E427A4F" w14:textId="359C1F5E" w:rsidR="000E3EC9" w:rsidRDefault="000E3EC9" w:rsidP="000E3EC9">
            <w:pPr>
              <w:ind w:right="0"/>
              <w:jc w:val="center"/>
            </w:pPr>
            <w:r>
              <w:rPr>
                <w:rFonts w:ascii="Times New Roman" w:hAnsi="Times New Roman" w:cs="Times New Roman"/>
              </w:rPr>
              <w:t>02FE22BCS069</w:t>
            </w:r>
          </w:p>
        </w:tc>
      </w:tr>
    </w:tbl>
    <w:p w14:paraId="7DF552CB" w14:textId="77777777" w:rsidR="00AE6C5E" w:rsidRDefault="00AE6C5E" w:rsidP="00071B1F">
      <w:pPr>
        <w:ind w:right="0"/>
      </w:pPr>
    </w:p>
    <w:p w14:paraId="1C7C42FA" w14:textId="77777777" w:rsidR="00AE6C5E" w:rsidRDefault="00AE6C5E" w:rsidP="00071B1F">
      <w:pPr>
        <w:ind w:right="0"/>
      </w:pPr>
    </w:p>
    <w:p w14:paraId="1062431E" w14:textId="77777777" w:rsidR="00E77BB0" w:rsidRDefault="00E77BB0" w:rsidP="00071B1F">
      <w:pPr>
        <w:ind w:right="0"/>
      </w:pPr>
    </w:p>
    <w:p w14:paraId="659A4011" w14:textId="77777777" w:rsidR="00E77BB0" w:rsidRDefault="00E77BB0" w:rsidP="00071B1F">
      <w:pPr>
        <w:ind w:right="0"/>
      </w:pPr>
    </w:p>
    <w:p w14:paraId="24E5A26C" w14:textId="77777777" w:rsidR="00E77BB0" w:rsidRDefault="00E77BB0" w:rsidP="00071B1F">
      <w:pPr>
        <w:ind w:right="0"/>
      </w:pPr>
    </w:p>
    <w:p w14:paraId="20401F73" w14:textId="77777777" w:rsidR="00E77BB0" w:rsidRDefault="00E77BB0" w:rsidP="00071B1F">
      <w:pPr>
        <w:ind w:right="0"/>
      </w:pPr>
    </w:p>
    <w:p w14:paraId="35492422" w14:textId="77777777" w:rsidR="00E77BB0" w:rsidRDefault="00E77BB0" w:rsidP="00071B1F">
      <w:pPr>
        <w:ind w:right="0"/>
      </w:pPr>
    </w:p>
    <w:p w14:paraId="02B672B8" w14:textId="7E56DAB5" w:rsidR="00E77BB0" w:rsidRPr="009A6A02" w:rsidRDefault="00E77BB0" w:rsidP="00E77BB0">
      <w:pPr>
        <w:ind w:right="0"/>
        <w:rPr>
          <w:rFonts w:ascii="Algerian" w:hAnsi="Algerian"/>
          <w:sz w:val="40"/>
          <w:szCs w:val="40"/>
        </w:rPr>
      </w:pPr>
      <w:r w:rsidRPr="009A6A02">
        <w:rPr>
          <w:rFonts w:ascii="Algerian" w:hAnsi="Algerian"/>
          <w:sz w:val="40"/>
          <w:szCs w:val="40"/>
        </w:rPr>
        <w:t>PROBLEM STATEMENT:</w:t>
      </w:r>
    </w:p>
    <w:p w14:paraId="2C5B9C8A" w14:textId="77777777" w:rsidR="00E77BB0" w:rsidRPr="00E77BB0" w:rsidRDefault="00E77BB0" w:rsidP="00E77BB0">
      <w:pPr>
        <w:ind w:right="0"/>
        <w:rPr>
          <w:rFonts w:ascii="Times New Roman" w:hAnsi="Times New Roman" w:cs="Times New Roman"/>
        </w:rPr>
      </w:pPr>
      <w:r w:rsidRPr="00E77BB0">
        <w:rPr>
          <w:rFonts w:ascii="Times New Roman" w:hAnsi="Times New Roman" w:cs="Times New Roman"/>
        </w:rPr>
        <w:t>Online Restaurant Menu Ordering System (Odd Group Number)</w:t>
      </w:r>
    </w:p>
    <w:p w14:paraId="51912D9B" w14:textId="77777777" w:rsidR="00E77BB0" w:rsidRPr="00E77BB0" w:rsidRDefault="00E77BB0" w:rsidP="00E77BB0">
      <w:pPr>
        <w:ind w:right="0"/>
        <w:rPr>
          <w:rFonts w:ascii="Times New Roman" w:hAnsi="Times New Roman" w:cs="Times New Roman"/>
        </w:rPr>
      </w:pPr>
    </w:p>
    <w:p w14:paraId="7979E161" w14:textId="498F6B20" w:rsidR="00E77BB0" w:rsidRDefault="00E77BB0" w:rsidP="00E77BB0">
      <w:pPr>
        <w:ind w:right="0"/>
        <w:rPr>
          <w:rFonts w:ascii="Times New Roman" w:hAnsi="Times New Roman" w:cs="Times New Roman"/>
        </w:rPr>
      </w:pPr>
      <w:r w:rsidRPr="00E77BB0">
        <w:rPr>
          <w:rFonts w:ascii="Times New Roman" w:hAnsi="Times New Roman" w:cs="Times New Roman"/>
        </w:rPr>
        <w:t>Online Restaurant Menu Ordering System facilitates the food items ordering and services within a restaurant. The customer is able to view the food items menu, call the waiter, place orders and obtain the final bill through the computer kept in their table. The waiters through their wireless tablet PC are able to initialize a table for customers, control the table functions to assist customers, orders, send orders to food preparation staff (chef) and finalize the customer's bill. The food preparation staffs (chefs), with their touch-display interfaces to the system, are able to view orders sent to the kitchen by waiters. During preparation, they are able to let the waiter know the status of each item, and can send notifications when items are completed. The system should have full accountability and logging facilities, and should support supervisor actions to account for exceptional circumstances, such as a meal being refunded or walked out on.</w:t>
      </w:r>
    </w:p>
    <w:p w14:paraId="0713D100" w14:textId="77777777" w:rsidR="009A6A02" w:rsidRDefault="009A6A02" w:rsidP="00E77BB0">
      <w:pPr>
        <w:ind w:right="0"/>
        <w:rPr>
          <w:rFonts w:ascii="Times New Roman" w:hAnsi="Times New Roman" w:cs="Times New Roman"/>
        </w:rPr>
      </w:pPr>
    </w:p>
    <w:p w14:paraId="72B3DCC3" w14:textId="77777777" w:rsidR="009A6A02" w:rsidRDefault="009A6A02" w:rsidP="00E77BB0">
      <w:pPr>
        <w:ind w:right="0"/>
        <w:rPr>
          <w:rFonts w:ascii="Times New Roman" w:hAnsi="Times New Roman" w:cs="Times New Roman"/>
        </w:rPr>
      </w:pPr>
    </w:p>
    <w:p w14:paraId="38D57BE2" w14:textId="77777777" w:rsidR="009A6A02" w:rsidRDefault="009A6A02" w:rsidP="00E77BB0">
      <w:pPr>
        <w:ind w:right="0"/>
        <w:rPr>
          <w:rFonts w:ascii="Times New Roman" w:hAnsi="Times New Roman" w:cs="Times New Roman"/>
        </w:rPr>
      </w:pPr>
    </w:p>
    <w:p w14:paraId="6B277891" w14:textId="77777777" w:rsidR="009A6A02" w:rsidRDefault="009A6A02" w:rsidP="00E77BB0">
      <w:pPr>
        <w:ind w:right="0"/>
        <w:rPr>
          <w:rFonts w:ascii="Times New Roman" w:hAnsi="Times New Roman" w:cs="Times New Roman"/>
        </w:rPr>
      </w:pPr>
    </w:p>
    <w:p w14:paraId="66F58D6C" w14:textId="77777777" w:rsidR="009A6A02" w:rsidRDefault="009A6A02" w:rsidP="00E77BB0">
      <w:pPr>
        <w:ind w:right="0"/>
        <w:rPr>
          <w:rFonts w:ascii="Times New Roman" w:hAnsi="Times New Roman" w:cs="Times New Roman"/>
        </w:rPr>
      </w:pPr>
    </w:p>
    <w:p w14:paraId="1888B10C" w14:textId="77777777" w:rsidR="009A6A02" w:rsidRDefault="009A6A02" w:rsidP="00E77BB0">
      <w:pPr>
        <w:ind w:right="0"/>
        <w:rPr>
          <w:rFonts w:ascii="Times New Roman" w:hAnsi="Times New Roman" w:cs="Times New Roman"/>
        </w:rPr>
      </w:pPr>
    </w:p>
    <w:p w14:paraId="57B78C75" w14:textId="77777777" w:rsidR="009A6A02" w:rsidRDefault="009A6A02" w:rsidP="00E77BB0">
      <w:pPr>
        <w:ind w:right="0"/>
        <w:rPr>
          <w:rFonts w:ascii="Times New Roman" w:hAnsi="Times New Roman" w:cs="Times New Roman"/>
        </w:rPr>
      </w:pPr>
    </w:p>
    <w:p w14:paraId="1D281C7B" w14:textId="77777777" w:rsidR="009A6A02" w:rsidRDefault="009A6A02" w:rsidP="00E77BB0">
      <w:pPr>
        <w:ind w:right="0"/>
        <w:rPr>
          <w:rFonts w:ascii="Times New Roman" w:hAnsi="Times New Roman" w:cs="Times New Roman"/>
        </w:rPr>
      </w:pPr>
    </w:p>
    <w:p w14:paraId="7E389748" w14:textId="153F53D4" w:rsidR="009A6A02" w:rsidRDefault="009A6A02" w:rsidP="00E77BB0">
      <w:pPr>
        <w:ind w:right="0"/>
        <w:rPr>
          <w:rFonts w:ascii="Algerian" w:hAnsi="Algerian" w:cs="Times New Roman"/>
          <w:sz w:val="40"/>
          <w:szCs w:val="40"/>
        </w:rPr>
      </w:pPr>
      <w:r w:rsidRPr="009A6A02">
        <w:rPr>
          <w:rFonts w:ascii="Algerian" w:hAnsi="Algerian" w:cs="Times New Roman"/>
          <w:sz w:val="40"/>
          <w:szCs w:val="40"/>
        </w:rPr>
        <w:lastRenderedPageBreak/>
        <w:t>ER – MODEL:</w:t>
      </w:r>
    </w:p>
    <w:p w14:paraId="4D5BF803" w14:textId="5058672A" w:rsidR="009A6A02" w:rsidRPr="009A6A02" w:rsidRDefault="009A6A02" w:rsidP="00E77BB0">
      <w:pPr>
        <w:ind w:right="0"/>
        <w:rPr>
          <w:rFonts w:ascii="Algerian" w:hAnsi="Algerian" w:cs="Times New Roman"/>
          <w:sz w:val="40"/>
          <w:szCs w:val="40"/>
        </w:rPr>
      </w:pPr>
      <w:r>
        <w:rPr>
          <w:noProof/>
        </w:rPr>
        <w:drawing>
          <wp:inline distT="0" distB="0" distL="0" distR="0" wp14:anchorId="71F7D452" wp14:editId="3C75E2A5">
            <wp:extent cx="4945380" cy="6970467"/>
            <wp:effectExtent l="0" t="0" r="7620" b="1905"/>
            <wp:docPr id="84528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50724" cy="6977999"/>
                    </a:xfrm>
                    <a:prstGeom prst="rect">
                      <a:avLst/>
                    </a:prstGeom>
                    <a:noFill/>
                    <a:ln>
                      <a:noFill/>
                    </a:ln>
                  </pic:spPr>
                </pic:pic>
              </a:graphicData>
            </a:graphic>
          </wp:inline>
        </w:drawing>
      </w:r>
    </w:p>
    <w:p w14:paraId="2994A1BB" w14:textId="77777777" w:rsidR="00E77BB0" w:rsidRDefault="00E77BB0" w:rsidP="00071B1F">
      <w:pPr>
        <w:ind w:right="0"/>
      </w:pPr>
    </w:p>
    <w:p w14:paraId="055FFB23" w14:textId="3E5046D3" w:rsidR="00E77BB0" w:rsidRDefault="009A6A02" w:rsidP="00071B1F">
      <w:pPr>
        <w:ind w:right="0"/>
        <w:rPr>
          <w:rFonts w:ascii="Algerian" w:hAnsi="Algerian"/>
          <w:sz w:val="40"/>
          <w:szCs w:val="40"/>
        </w:rPr>
      </w:pPr>
      <w:r w:rsidRPr="009A6A02">
        <w:rPr>
          <w:rFonts w:ascii="Algerian" w:hAnsi="Algerian"/>
          <w:sz w:val="40"/>
          <w:szCs w:val="40"/>
        </w:rPr>
        <w:lastRenderedPageBreak/>
        <w:t>Relational SCHEMA</w:t>
      </w:r>
      <w:r>
        <w:rPr>
          <w:rFonts w:ascii="Algerian" w:hAnsi="Algerian"/>
          <w:sz w:val="40"/>
          <w:szCs w:val="40"/>
        </w:rPr>
        <w:t>:</w:t>
      </w:r>
    </w:p>
    <w:p w14:paraId="7BA485C8" w14:textId="201CA689" w:rsidR="009A6A02" w:rsidRPr="009A6A02" w:rsidRDefault="009A6A02" w:rsidP="00071B1F">
      <w:pPr>
        <w:ind w:right="0"/>
        <w:rPr>
          <w:rFonts w:ascii="Algerian" w:hAnsi="Algerian"/>
          <w:sz w:val="40"/>
          <w:szCs w:val="40"/>
        </w:rPr>
      </w:pPr>
      <w:r>
        <w:rPr>
          <w:noProof/>
        </w:rPr>
        <w:drawing>
          <wp:inline distT="0" distB="0" distL="0" distR="0" wp14:anchorId="46224ED0" wp14:editId="4DA134DD">
            <wp:extent cx="4701540" cy="6524475"/>
            <wp:effectExtent l="0" t="0" r="3810" b="0"/>
            <wp:docPr id="1248997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5179" cy="6529524"/>
                    </a:xfrm>
                    <a:prstGeom prst="rect">
                      <a:avLst/>
                    </a:prstGeom>
                    <a:noFill/>
                    <a:ln>
                      <a:noFill/>
                    </a:ln>
                  </pic:spPr>
                </pic:pic>
              </a:graphicData>
            </a:graphic>
          </wp:inline>
        </w:drawing>
      </w:r>
    </w:p>
    <w:p w14:paraId="74F0BDCE" w14:textId="77777777" w:rsidR="00E77BB0" w:rsidRDefault="00E77BB0" w:rsidP="00071B1F">
      <w:pPr>
        <w:ind w:right="0"/>
      </w:pPr>
    </w:p>
    <w:p w14:paraId="0B722725" w14:textId="77777777" w:rsidR="00E77BB0" w:rsidRDefault="00E77BB0" w:rsidP="00071B1F">
      <w:pPr>
        <w:ind w:right="0"/>
      </w:pPr>
    </w:p>
    <w:p w14:paraId="05362E1A" w14:textId="6342A9C9" w:rsidR="00E77BB0" w:rsidRDefault="009A6A02" w:rsidP="00071B1F">
      <w:pPr>
        <w:ind w:right="0"/>
        <w:rPr>
          <w:rFonts w:ascii="Algerian" w:hAnsi="Algerian"/>
          <w:sz w:val="40"/>
          <w:szCs w:val="40"/>
        </w:rPr>
      </w:pPr>
      <w:r w:rsidRPr="009A6A02">
        <w:rPr>
          <w:rFonts w:ascii="Algerian" w:hAnsi="Algerian"/>
          <w:sz w:val="40"/>
          <w:szCs w:val="40"/>
        </w:rPr>
        <w:lastRenderedPageBreak/>
        <w:t>NORMALITION:</w:t>
      </w:r>
    </w:p>
    <w:p w14:paraId="1A1DC215" w14:textId="3A7B569B" w:rsidR="009A6A02" w:rsidRPr="009A6A02" w:rsidRDefault="009A6A02" w:rsidP="00071B1F">
      <w:pPr>
        <w:ind w:right="0"/>
        <w:rPr>
          <w:rFonts w:ascii="Algerian" w:hAnsi="Algerian"/>
          <w:sz w:val="40"/>
          <w:szCs w:val="40"/>
        </w:rPr>
      </w:pPr>
      <w:r>
        <w:rPr>
          <w:noProof/>
        </w:rPr>
        <w:drawing>
          <wp:inline distT="0" distB="0" distL="0" distR="0" wp14:anchorId="63BAA75B" wp14:editId="002B6178">
            <wp:extent cx="4983480" cy="7077811"/>
            <wp:effectExtent l="0" t="0" r="7620" b="8890"/>
            <wp:docPr id="12535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8139" cy="7084428"/>
                    </a:xfrm>
                    <a:prstGeom prst="rect">
                      <a:avLst/>
                    </a:prstGeom>
                    <a:noFill/>
                    <a:ln>
                      <a:noFill/>
                    </a:ln>
                  </pic:spPr>
                </pic:pic>
              </a:graphicData>
            </a:graphic>
          </wp:inline>
        </w:drawing>
      </w:r>
    </w:p>
    <w:p w14:paraId="52E54746" w14:textId="77777777" w:rsidR="00E77BB0" w:rsidRDefault="00E77BB0" w:rsidP="00071B1F">
      <w:pPr>
        <w:ind w:right="0"/>
      </w:pPr>
    </w:p>
    <w:p w14:paraId="3DAF2574" w14:textId="578C112D" w:rsidR="00E77BB0" w:rsidRDefault="008509EB" w:rsidP="00071B1F">
      <w:pPr>
        <w:ind w:right="0"/>
      </w:pPr>
      <w:r>
        <w:rPr>
          <w:noProof/>
        </w:rPr>
        <w:lastRenderedPageBreak/>
        <w:drawing>
          <wp:inline distT="0" distB="0" distL="0" distR="0" wp14:anchorId="778B6DB4" wp14:editId="1375D3A1">
            <wp:extent cx="5486400" cy="7595235"/>
            <wp:effectExtent l="0" t="0" r="0" b="5715"/>
            <wp:docPr id="924999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7595235"/>
                    </a:xfrm>
                    <a:prstGeom prst="rect">
                      <a:avLst/>
                    </a:prstGeom>
                    <a:noFill/>
                    <a:ln>
                      <a:noFill/>
                    </a:ln>
                  </pic:spPr>
                </pic:pic>
              </a:graphicData>
            </a:graphic>
          </wp:inline>
        </w:drawing>
      </w:r>
    </w:p>
    <w:p w14:paraId="4B2C3AB0" w14:textId="77777777" w:rsidR="00E77BB0" w:rsidRDefault="00E77BB0" w:rsidP="00071B1F">
      <w:pPr>
        <w:ind w:right="0"/>
      </w:pPr>
    </w:p>
    <w:p w14:paraId="40A4F4DA" w14:textId="34CEBF71" w:rsidR="00E77BB0" w:rsidRDefault="008509EB" w:rsidP="00071B1F">
      <w:pPr>
        <w:ind w:right="0"/>
      </w:pPr>
      <w:r>
        <w:rPr>
          <w:noProof/>
        </w:rPr>
        <w:lastRenderedPageBreak/>
        <w:drawing>
          <wp:inline distT="0" distB="0" distL="0" distR="0" wp14:anchorId="0D718122" wp14:editId="59E3CE7F">
            <wp:extent cx="5486400" cy="7670165"/>
            <wp:effectExtent l="0" t="0" r="0" b="6985"/>
            <wp:docPr id="930914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7670165"/>
                    </a:xfrm>
                    <a:prstGeom prst="rect">
                      <a:avLst/>
                    </a:prstGeom>
                    <a:noFill/>
                    <a:ln>
                      <a:noFill/>
                    </a:ln>
                  </pic:spPr>
                </pic:pic>
              </a:graphicData>
            </a:graphic>
          </wp:inline>
        </w:drawing>
      </w:r>
    </w:p>
    <w:p w14:paraId="518A151D" w14:textId="4AB1EEF5" w:rsidR="00E77BB0" w:rsidRDefault="008509EB" w:rsidP="00071B1F">
      <w:pPr>
        <w:ind w:right="0"/>
        <w:rPr>
          <w:rFonts w:ascii="Algerian" w:hAnsi="Algerian"/>
          <w:sz w:val="40"/>
          <w:szCs w:val="40"/>
        </w:rPr>
      </w:pPr>
      <w:r w:rsidRPr="008509EB">
        <w:rPr>
          <w:rFonts w:ascii="Algerian" w:hAnsi="Algerian"/>
          <w:sz w:val="40"/>
          <w:szCs w:val="40"/>
        </w:rPr>
        <w:lastRenderedPageBreak/>
        <w:t>Finalized tables:</w:t>
      </w:r>
    </w:p>
    <w:p w14:paraId="2CC528DD" w14:textId="037136BB" w:rsidR="008509EB" w:rsidRPr="008509EB" w:rsidRDefault="008509EB" w:rsidP="00071B1F">
      <w:pPr>
        <w:ind w:right="0"/>
        <w:rPr>
          <w:rFonts w:ascii="Algerian" w:hAnsi="Algerian"/>
          <w:sz w:val="40"/>
          <w:szCs w:val="40"/>
        </w:rPr>
      </w:pPr>
      <w:r>
        <w:rPr>
          <w:noProof/>
        </w:rPr>
        <w:drawing>
          <wp:inline distT="0" distB="0" distL="0" distR="0" wp14:anchorId="579C2093" wp14:editId="5CE50AFF">
            <wp:extent cx="4831080" cy="6817191"/>
            <wp:effectExtent l="0" t="0" r="7620" b="3175"/>
            <wp:docPr id="962861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4901" cy="6822582"/>
                    </a:xfrm>
                    <a:prstGeom prst="rect">
                      <a:avLst/>
                    </a:prstGeom>
                    <a:noFill/>
                    <a:ln>
                      <a:noFill/>
                    </a:ln>
                  </pic:spPr>
                </pic:pic>
              </a:graphicData>
            </a:graphic>
          </wp:inline>
        </w:drawing>
      </w:r>
    </w:p>
    <w:p w14:paraId="215588AB" w14:textId="77777777" w:rsidR="00E77BB0" w:rsidRDefault="00E77BB0" w:rsidP="00071B1F">
      <w:pPr>
        <w:ind w:right="0"/>
      </w:pPr>
    </w:p>
    <w:p w14:paraId="73B21A14" w14:textId="12CC9D12" w:rsidR="00E77BB0" w:rsidRDefault="008509EB" w:rsidP="00071B1F">
      <w:pPr>
        <w:ind w:right="0"/>
        <w:rPr>
          <w:rFonts w:ascii="Algerian" w:hAnsi="Algerian"/>
          <w:sz w:val="40"/>
          <w:szCs w:val="40"/>
        </w:rPr>
      </w:pPr>
      <w:r w:rsidRPr="008509EB">
        <w:rPr>
          <w:rFonts w:ascii="Algerian" w:hAnsi="Algerian"/>
          <w:sz w:val="40"/>
          <w:szCs w:val="40"/>
        </w:rPr>
        <w:lastRenderedPageBreak/>
        <w:t>Table creation:</w:t>
      </w:r>
    </w:p>
    <w:p w14:paraId="6A13190E"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CREATE TABLE MENU</w:t>
      </w:r>
    </w:p>
    <w:p w14:paraId="79B525E5" w14:textId="77777777" w:rsidR="000E3EC9" w:rsidRPr="000E3EC9" w:rsidRDefault="000E3EC9" w:rsidP="000E3EC9">
      <w:pPr>
        <w:ind w:right="0"/>
        <w:rPr>
          <w:rFonts w:ascii="Times New Roman" w:hAnsi="Times New Roman" w:cs="Times New Roman"/>
          <w:sz w:val="22"/>
          <w:szCs w:val="22"/>
        </w:rPr>
      </w:pPr>
      <w:proofErr w:type="gramStart"/>
      <w:r w:rsidRPr="000E3EC9">
        <w:rPr>
          <w:rFonts w:ascii="Times New Roman" w:hAnsi="Times New Roman" w:cs="Times New Roman"/>
          <w:sz w:val="22"/>
          <w:szCs w:val="22"/>
        </w:rPr>
        <w:t>( DID</w:t>
      </w:r>
      <w:proofErr w:type="gramEnd"/>
      <w:r w:rsidRPr="000E3EC9">
        <w:rPr>
          <w:rFonts w:ascii="Times New Roman" w:hAnsi="Times New Roman" w:cs="Times New Roman"/>
          <w:sz w:val="22"/>
          <w:szCs w:val="22"/>
        </w:rPr>
        <w:t xml:space="preserve"> INT,</w:t>
      </w:r>
    </w:p>
    <w:p w14:paraId="357BAD0A"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DISHNAME VARCHAR2(50),</w:t>
      </w:r>
    </w:p>
    <w:p w14:paraId="64AA335E"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COST FLOAT,</w:t>
      </w:r>
    </w:p>
    <w:p w14:paraId="374D7991" w14:textId="4E801ABF" w:rsid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PRIMARY KEY(DID));</w:t>
      </w:r>
    </w:p>
    <w:p w14:paraId="13D5ACA3" w14:textId="77777777" w:rsidR="000E3EC9" w:rsidRPr="000E3EC9" w:rsidRDefault="000E3EC9" w:rsidP="000E3EC9">
      <w:pPr>
        <w:ind w:right="0"/>
        <w:rPr>
          <w:rFonts w:ascii="Times New Roman" w:hAnsi="Times New Roman" w:cs="Times New Roman"/>
          <w:sz w:val="22"/>
          <w:szCs w:val="22"/>
        </w:rPr>
      </w:pPr>
    </w:p>
    <w:p w14:paraId="323D8279"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CREATE TABLE CD</w:t>
      </w:r>
    </w:p>
    <w:p w14:paraId="7CC32AC7" w14:textId="77777777" w:rsidR="000E3EC9" w:rsidRPr="000E3EC9" w:rsidRDefault="000E3EC9" w:rsidP="000E3EC9">
      <w:pPr>
        <w:ind w:right="0"/>
        <w:rPr>
          <w:rFonts w:ascii="Times New Roman" w:hAnsi="Times New Roman" w:cs="Times New Roman"/>
          <w:sz w:val="22"/>
          <w:szCs w:val="22"/>
        </w:rPr>
      </w:pPr>
      <w:proofErr w:type="gramStart"/>
      <w:r w:rsidRPr="000E3EC9">
        <w:rPr>
          <w:rFonts w:ascii="Times New Roman" w:hAnsi="Times New Roman" w:cs="Times New Roman"/>
          <w:sz w:val="22"/>
          <w:szCs w:val="22"/>
        </w:rPr>
        <w:t>( CID</w:t>
      </w:r>
      <w:proofErr w:type="gramEnd"/>
      <w:r w:rsidRPr="000E3EC9">
        <w:rPr>
          <w:rFonts w:ascii="Times New Roman" w:hAnsi="Times New Roman" w:cs="Times New Roman"/>
          <w:sz w:val="22"/>
          <w:szCs w:val="22"/>
        </w:rPr>
        <w:t xml:space="preserve"> NUMBER(4),</w:t>
      </w:r>
    </w:p>
    <w:p w14:paraId="664D17CA"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CNAME VARCHAR2(50),</w:t>
      </w:r>
    </w:p>
    <w:p w14:paraId="36969832"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GENDER VARCHAR2(1),</w:t>
      </w:r>
    </w:p>
    <w:p w14:paraId="4A597AA6"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PHONE_NO </w:t>
      </w:r>
      <w:proofErr w:type="gramStart"/>
      <w:r w:rsidRPr="000E3EC9">
        <w:rPr>
          <w:rFonts w:ascii="Times New Roman" w:hAnsi="Times New Roman" w:cs="Times New Roman"/>
          <w:sz w:val="22"/>
          <w:szCs w:val="22"/>
        </w:rPr>
        <w:t>NUMBER(</w:t>
      </w:r>
      <w:proofErr w:type="gramEnd"/>
      <w:r w:rsidRPr="000E3EC9">
        <w:rPr>
          <w:rFonts w:ascii="Times New Roman" w:hAnsi="Times New Roman" w:cs="Times New Roman"/>
          <w:sz w:val="22"/>
          <w:szCs w:val="22"/>
        </w:rPr>
        <w:t>10),</w:t>
      </w:r>
    </w:p>
    <w:p w14:paraId="65C30CE4"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ADDRESS VARCHAR2(50),</w:t>
      </w:r>
    </w:p>
    <w:p w14:paraId="06D277D3"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WAITER_ID </w:t>
      </w:r>
      <w:proofErr w:type="gramStart"/>
      <w:r w:rsidRPr="000E3EC9">
        <w:rPr>
          <w:rFonts w:ascii="Times New Roman" w:hAnsi="Times New Roman" w:cs="Times New Roman"/>
          <w:sz w:val="22"/>
          <w:szCs w:val="22"/>
        </w:rPr>
        <w:t>NUMBER(</w:t>
      </w:r>
      <w:proofErr w:type="gramEnd"/>
      <w:r w:rsidRPr="000E3EC9">
        <w:rPr>
          <w:rFonts w:ascii="Times New Roman" w:hAnsi="Times New Roman" w:cs="Times New Roman"/>
          <w:sz w:val="22"/>
          <w:szCs w:val="22"/>
        </w:rPr>
        <w:t>3),</w:t>
      </w:r>
    </w:p>
    <w:p w14:paraId="13F3825A" w14:textId="28892E2D" w:rsid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PRIMARY KEY(CID));</w:t>
      </w:r>
    </w:p>
    <w:p w14:paraId="4633DBB2" w14:textId="77777777" w:rsidR="000E3EC9" w:rsidRPr="000E3EC9" w:rsidRDefault="000E3EC9" w:rsidP="000E3EC9">
      <w:pPr>
        <w:ind w:right="0"/>
        <w:rPr>
          <w:rFonts w:ascii="Times New Roman" w:hAnsi="Times New Roman" w:cs="Times New Roman"/>
          <w:sz w:val="22"/>
          <w:szCs w:val="22"/>
        </w:rPr>
      </w:pPr>
    </w:p>
    <w:p w14:paraId="7FDC8597"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CREATE TABLE COD</w:t>
      </w:r>
    </w:p>
    <w:p w14:paraId="49FDFC53" w14:textId="77777777" w:rsidR="000E3EC9" w:rsidRPr="000E3EC9" w:rsidRDefault="000E3EC9" w:rsidP="000E3EC9">
      <w:pPr>
        <w:ind w:right="0"/>
        <w:rPr>
          <w:rFonts w:ascii="Times New Roman" w:hAnsi="Times New Roman" w:cs="Times New Roman"/>
          <w:sz w:val="22"/>
          <w:szCs w:val="22"/>
        </w:rPr>
      </w:pPr>
      <w:proofErr w:type="gramStart"/>
      <w:r w:rsidRPr="000E3EC9">
        <w:rPr>
          <w:rFonts w:ascii="Times New Roman" w:hAnsi="Times New Roman" w:cs="Times New Roman"/>
          <w:sz w:val="22"/>
          <w:szCs w:val="22"/>
        </w:rPr>
        <w:t>( CID</w:t>
      </w:r>
      <w:proofErr w:type="gramEnd"/>
      <w:r w:rsidRPr="000E3EC9">
        <w:rPr>
          <w:rFonts w:ascii="Times New Roman" w:hAnsi="Times New Roman" w:cs="Times New Roman"/>
          <w:sz w:val="22"/>
          <w:szCs w:val="22"/>
        </w:rPr>
        <w:t xml:space="preserve"> NUMBER(4),</w:t>
      </w:r>
    </w:p>
    <w:p w14:paraId="2FC5C968"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DID INT,</w:t>
      </w:r>
    </w:p>
    <w:p w14:paraId="51CC58AC"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QUANTITY INT,</w:t>
      </w:r>
    </w:p>
    <w:p w14:paraId="277299AD"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PRIMARY KEY(</w:t>
      </w:r>
      <w:proofErr w:type="gramStart"/>
      <w:r w:rsidRPr="000E3EC9">
        <w:rPr>
          <w:rFonts w:ascii="Times New Roman" w:hAnsi="Times New Roman" w:cs="Times New Roman"/>
          <w:sz w:val="22"/>
          <w:szCs w:val="22"/>
        </w:rPr>
        <w:t>CID,DID</w:t>
      </w:r>
      <w:proofErr w:type="gramEnd"/>
      <w:r w:rsidRPr="000E3EC9">
        <w:rPr>
          <w:rFonts w:ascii="Times New Roman" w:hAnsi="Times New Roman" w:cs="Times New Roman"/>
          <w:sz w:val="22"/>
          <w:szCs w:val="22"/>
        </w:rPr>
        <w:t>));</w:t>
      </w:r>
    </w:p>
    <w:p w14:paraId="727E377E" w14:textId="77777777" w:rsidR="000E3EC9" w:rsidRPr="000E3EC9" w:rsidRDefault="000E3EC9" w:rsidP="000E3EC9">
      <w:pPr>
        <w:ind w:right="0"/>
        <w:rPr>
          <w:rFonts w:ascii="Times New Roman" w:hAnsi="Times New Roman" w:cs="Times New Roman"/>
          <w:sz w:val="22"/>
          <w:szCs w:val="22"/>
        </w:rPr>
      </w:pPr>
    </w:p>
    <w:p w14:paraId="6F23DF12"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CREATE TABLE WAITER_DETAILS</w:t>
      </w:r>
    </w:p>
    <w:p w14:paraId="4E31B0F2" w14:textId="77777777" w:rsidR="000E3EC9" w:rsidRPr="000E3EC9" w:rsidRDefault="000E3EC9" w:rsidP="000E3EC9">
      <w:pPr>
        <w:ind w:right="0"/>
        <w:rPr>
          <w:rFonts w:ascii="Times New Roman" w:hAnsi="Times New Roman" w:cs="Times New Roman"/>
          <w:sz w:val="22"/>
          <w:szCs w:val="22"/>
        </w:rPr>
      </w:pPr>
      <w:proofErr w:type="gramStart"/>
      <w:r w:rsidRPr="000E3EC9">
        <w:rPr>
          <w:rFonts w:ascii="Times New Roman" w:hAnsi="Times New Roman" w:cs="Times New Roman"/>
          <w:sz w:val="22"/>
          <w:szCs w:val="22"/>
        </w:rPr>
        <w:t>( WID</w:t>
      </w:r>
      <w:proofErr w:type="gramEnd"/>
      <w:r w:rsidRPr="000E3EC9">
        <w:rPr>
          <w:rFonts w:ascii="Times New Roman" w:hAnsi="Times New Roman" w:cs="Times New Roman"/>
          <w:sz w:val="22"/>
          <w:szCs w:val="22"/>
        </w:rPr>
        <w:t xml:space="preserve"> NUMBER(3),</w:t>
      </w:r>
    </w:p>
    <w:p w14:paraId="635E140C"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WNAME VARCHAR2(50),</w:t>
      </w:r>
    </w:p>
    <w:p w14:paraId="2B33EBEC"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lastRenderedPageBreak/>
        <w:t>PRIMARY KEY(WID)</w:t>
      </w:r>
    </w:p>
    <w:p w14:paraId="38DF9967" w14:textId="77F5B762"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w:t>
      </w:r>
    </w:p>
    <w:p w14:paraId="750CDB42"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CREATE TABLE OD</w:t>
      </w:r>
    </w:p>
    <w:p w14:paraId="094477D4" w14:textId="77777777" w:rsidR="000E3EC9" w:rsidRPr="000E3EC9" w:rsidRDefault="000E3EC9" w:rsidP="000E3EC9">
      <w:pPr>
        <w:ind w:right="0"/>
        <w:rPr>
          <w:rFonts w:ascii="Times New Roman" w:hAnsi="Times New Roman" w:cs="Times New Roman"/>
          <w:sz w:val="22"/>
          <w:szCs w:val="22"/>
        </w:rPr>
      </w:pPr>
      <w:proofErr w:type="gramStart"/>
      <w:r w:rsidRPr="000E3EC9">
        <w:rPr>
          <w:rFonts w:ascii="Times New Roman" w:hAnsi="Times New Roman" w:cs="Times New Roman"/>
          <w:sz w:val="22"/>
          <w:szCs w:val="22"/>
        </w:rPr>
        <w:t>( OID</w:t>
      </w:r>
      <w:proofErr w:type="gramEnd"/>
      <w:r w:rsidRPr="000E3EC9">
        <w:rPr>
          <w:rFonts w:ascii="Times New Roman" w:hAnsi="Times New Roman" w:cs="Times New Roman"/>
          <w:sz w:val="22"/>
          <w:szCs w:val="22"/>
        </w:rPr>
        <w:t xml:space="preserve"> NUMBER(2),</w:t>
      </w:r>
    </w:p>
    <w:p w14:paraId="22B5B571"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TNO NUMBER </w:t>
      </w:r>
      <w:proofErr w:type="gramStart"/>
      <w:r w:rsidRPr="000E3EC9">
        <w:rPr>
          <w:rFonts w:ascii="Times New Roman" w:hAnsi="Times New Roman" w:cs="Times New Roman"/>
          <w:sz w:val="22"/>
          <w:szCs w:val="22"/>
        </w:rPr>
        <w:t>NUMBER(</w:t>
      </w:r>
      <w:proofErr w:type="gramEnd"/>
      <w:r w:rsidRPr="000E3EC9">
        <w:rPr>
          <w:rFonts w:ascii="Times New Roman" w:hAnsi="Times New Roman" w:cs="Times New Roman"/>
          <w:sz w:val="22"/>
          <w:szCs w:val="22"/>
        </w:rPr>
        <w:t>2),</w:t>
      </w:r>
    </w:p>
    <w:p w14:paraId="2FFE7716"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O_DATE DATE,</w:t>
      </w:r>
    </w:p>
    <w:p w14:paraId="502B41F6"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PRIMARY KEY(OID));</w:t>
      </w:r>
    </w:p>
    <w:p w14:paraId="268E5256" w14:textId="77777777" w:rsidR="000E3EC9" w:rsidRPr="000E3EC9" w:rsidRDefault="000E3EC9" w:rsidP="000E3EC9">
      <w:pPr>
        <w:ind w:right="0"/>
        <w:rPr>
          <w:rFonts w:ascii="Times New Roman" w:hAnsi="Times New Roman" w:cs="Times New Roman"/>
          <w:sz w:val="22"/>
          <w:szCs w:val="22"/>
        </w:rPr>
      </w:pPr>
    </w:p>
    <w:p w14:paraId="3CF96A29"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CREATE TABLE WOD </w:t>
      </w:r>
    </w:p>
    <w:p w14:paraId="476A7438" w14:textId="77777777" w:rsidR="000E3EC9" w:rsidRPr="000E3EC9" w:rsidRDefault="000E3EC9" w:rsidP="000E3EC9">
      <w:pPr>
        <w:ind w:right="0"/>
        <w:rPr>
          <w:rFonts w:ascii="Times New Roman" w:hAnsi="Times New Roman" w:cs="Times New Roman"/>
          <w:sz w:val="22"/>
          <w:szCs w:val="22"/>
        </w:rPr>
      </w:pPr>
      <w:proofErr w:type="gramStart"/>
      <w:r w:rsidRPr="000E3EC9">
        <w:rPr>
          <w:rFonts w:ascii="Times New Roman" w:hAnsi="Times New Roman" w:cs="Times New Roman"/>
          <w:sz w:val="22"/>
          <w:szCs w:val="22"/>
        </w:rPr>
        <w:t>( OID</w:t>
      </w:r>
      <w:proofErr w:type="gramEnd"/>
      <w:r w:rsidRPr="000E3EC9">
        <w:rPr>
          <w:rFonts w:ascii="Times New Roman" w:hAnsi="Times New Roman" w:cs="Times New Roman"/>
          <w:sz w:val="22"/>
          <w:szCs w:val="22"/>
        </w:rPr>
        <w:t xml:space="preserve"> NUMBER(2) ,</w:t>
      </w:r>
    </w:p>
    <w:p w14:paraId="59F97391"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CHEF_ID </w:t>
      </w:r>
      <w:proofErr w:type="gramStart"/>
      <w:r w:rsidRPr="000E3EC9">
        <w:rPr>
          <w:rFonts w:ascii="Times New Roman" w:hAnsi="Times New Roman" w:cs="Times New Roman"/>
          <w:sz w:val="22"/>
          <w:szCs w:val="22"/>
        </w:rPr>
        <w:t>NUMBER(</w:t>
      </w:r>
      <w:proofErr w:type="gramEnd"/>
      <w:r w:rsidRPr="000E3EC9">
        <w:rPr>
          <w:rFonts w:ascii="Times New Roman" w:hAnsi="Times New Roman" w:cs="Times New Roman"/>
          <w:sz w:val="22"/>
          <w:szCs w:val="22"/>
        </w:rPr>
        <w:t>1),</w:t>
      </w:r>
    </w:p>
    <w:p w14:paraId="51D358BE"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WAITER_ID </w:t>
      </w:r>
      <w:proofErr w:type="gramStart"/>
      <w:r w:rsidRPr="000E3EC9">
        <w:rPr>
          <w:rFonts w:ascii="Times New Roman" w:hAnsi="Times New Roman" w:cs="Times New Roman"/>
          <w:sz w:val="22"/>
          <w:szCs w:val="22"/>
        </w:rPr>
        <w:t>NUMBER(</w:t>
      </w:r>
      <w:proofErr w:type="gramEnd"/>
      <w:r w:rsidRPr="000E3EC9">
        <w:rPr>
          <w:rFonts w:ascii="Times New Roman" w:hAnsi="Times New Roman" w:cs="Times New Roman"/>
          <w:sz w:val="22"/>
          <w:szCs w:val="22"/>
        </w:rPr>
        <w:t>3),</w:t>
      </w:r>
    </w:p>
    <w:p w14:paraId="34004D69"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PRIMARY KEY(OID));</w:t>
      </w:r>
    </w:p>
    <w:p w14:paraId="0AA68D90" w14:textId="77777777" w:rsidR="000E3EC9" w:rsidRPr="000E3EC9" w:rsidRDefault="000E3EC9" w:rsidP="000E3EC9">
      <w:pPr>
        <w:ind w:right="0"/>
        <w:rPr>
          <w:rFonts w:ascii="Times New Roman" w:hAnsi="Times New Roman" w:cs="Times New Roman"/>
          <w:sz w:val="22"/>
          <w:szCs w:val="22"/>
        </w:rPr>
      </w:pPr>
    </w:p>
    <w:p w14:paraId="32918DAD"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CREATE TABLE CHD</w:t>
      </w:r>
    </w:p>
    <w:p w14:paraId="14F500D0" w14:textId="77777777" w:rsidR="000E3EC9" w:rsidRPr="000E3EC9" w:rsidRDefault="000E3EC9" w:rsidP="000E3EC9">
      <w:pPr>
        <w:ind w:right="0"/>
        <w:rPr>
          <w:rFonts w:ascii="Times New Roman" w:hAnsi="Times New Roman" w:cs="Times New Roman"/>
          <w:sz w:val="22"/>
          <w:szCs w:val="22"/>
        </w:rPr>
      </w:pPr>
      <w:proofErr w:type="gramStart"/>
      <w:r w:rsidRPr="000E3EC9">
        <w:rPr>
          <w:rFonts w:ascii="Times New Roman" w:hAnsi="Times New Roman" w:cs="Times New Roman"/>
          <w:sz w:val="22"/>
          <w:szCs w:val="22"/>
        </w:rPr>
        <w:t>( CHEF</w:t>
      </w:r>
      <w:proofErr w:type="gramEnd"/>
      <w:r w:rsidRPr="000E3EC9">
        <w:rPr>
          <w:rFonts w:ascii="Times New Roman" w:hAnsi="Times New Roman" w:cs="Times New Roman"/>
          <w:sz w:val="22"/>
          <w:szCs w:val="22"/>
        </w:rPr>
        <w:t>_ID NUMBER(1),</w:t>
      </w:r>
    </w:p>
    <w:p w14:paraId="162CF2AC"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CHEF_NAME VARCHAR2(50),</w:t>
      </w:r>
    </w:p>
    <w:p w14:paraId="5566726C"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PRIMARY KEY(CHEF_ID));</w:t>
      </w:r>
    </w:p>
    <w:p w14:paraId="56406D14" w14:textId="77777777" w:rsidR="000E3EC9" w:rsidRPr="000E3EC9" w:rsidRDefault="000E3EC9" w:rsidP="000E3EC9">
      <w:pPr>
        <w:ind w:right="0"/>
        <w:rPr>
          <w:rFonts w:ascii="Times New Roman" w:hAnsi="Times New Roman" w:cs="Times New Roman"/>
          <w:sz w:val="22"/>
          <w:szCs w:val="22"/>
        </w:rPr>
      </w:pPr>
    </w:p>
    <w:p w14:paraId="00A57BED"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CREATE TABLE CHOD</w:t>
      </w:r>
    </w:p>
    <w:p w14:paraId="678FD689" w14:textId="77777777" w:rsidR="000E3EC9" w:rsidRPr="000E3EC9" w:rsidRDefault="000E3EC9" w:rsidP="000E3EC9">
      <w:pPr>
        <w:ind w:right="0"/>
        <w:rPr>
          <w:rFonts w:ascii="Times New Roman" w:hAnsi="Times New Roman" w:cs="Times New Roman"/>
          <w:sz w:val="22"/>
          <w:szCs w:val="22"/>
        </w:rPr>
      </w:pPr>
      <w:proofErr w:type="gramStart"/>
      <w:r w:rsidRPr="000E3EC9">
        <w:rPr>
          <w:rFonts w:ascii="Times New Roman" w:hAnsi="Times New Roman" w:cs="Times New Roman"/>
          <w:sz w:val="22"/>
          <w:szCs w:val="22"/>
        </w:rPr>
        <w:t>(  SNO</w:t>
      </w:r>
      <w:proofErr w:type="gramEnd"/>
      <w:r w:rsidRPr="000E3EC9">
        <w:rPr>
          <w:rFonts w:ascii="Times New Roman" w:hAnsi="Times New Roman" w:cs="Times New Roman"/>
          <w:sz w:val="22"/>
          <w:szCs w:val="22"/>
        </w:rPr>
        <w:t xml:space="preserve"> INT,</w:t>
      </w:r>
    </w:p>
    <w:p w14:paraId="142642C1"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CHEF_ID </w:t>
      </w:r>
      <w:proofErr w:type="gramStart"/>
      <w:r w:rsidRPr="000E3EC9">
        <w:rPr>
          <w:rFonts w:ascii="Times New Roman" w:hAnsi="Times New Roman" w:cs="Times New Roman"/>
          <w:sz w:val="22"/>
          <w:szCs w:val="22"/>
        </w:rPr>
        <w:t>NUMBER(</w:t>
      </w:r>
      <w:proofErr w:type="gramEnd"/>
      <w:r w:rsidRPr="000E3EC9">
        <w:rPr>
          <w:rFonts w:ascii="Times New Roman" w:hAnsi="Times New Roman" w:cs="Times New Roman"/>
          <w:sz w:val="22"/>
          <w:szCs w:val="22"/>
        </w:rPr>
        <w:t>1),</w:t>
      </w:r>
    </w:p>
    <w:p w14:paraId="1ADBA428"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DISHNAME VARCHAR2(50),</w:t>
      </w:r>
    </w:p>
    <w:p w14:paraId="7735554A"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WAITER_ID </w:t>
      </w:r>
      <w:proofErr w:type="gramStart"/>
      <w:r w:rsidRPr="000E3EC9">
        <w:rPr>
          <w:rFonts w:ascii="Times New Roman" w:hAnsi="Times New Roman" w:cs="Times New Roman"/>
          <w:sz w:val="22"/>
          <w:szCs w:val="22"/>
        </w:rPr>
        <w:t>NUMBER(</w:t>
      </w:r>
      <w:proofErr w:type="gramEnd"/>
      <w:r w:rsidRPr="000E3EC9">
        <w:rPr>
          <w:rFonts w:ascii="Times New Roman" w:hAnsi="Times New Roman" w:cs="Times New Roman"/>
          <w:sz w:val="22"/>
          <w:szCs w:val="22"/>
        </w:rPr>
        <w:t>3),</w:t>
      </w:r>
    </w:p>
    <w:p w14:paraId="68F26049" w14:textId="563AA732"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 xml:space="preserve"> OID </w:t>
      </w:r>
      <w:proofErr w:type="gramStart"/>
      <w:r w:rsidRPr="000E3EC9">
        <w:rPr>
          <w:rFonts w:ascii="Times New Roman" w:hAnsi="Times New Roman" w:cs="Times New Roman"/>
          <w:sz w:val="22"/>
          <w:szCs w:val="22"/>
        </w:rPr>
        <w:t>NUMBER(</w:t>
      </w:r>
      <w:proofErr w:type="gramEnd"/>
      <w:r w:rsidRPr="000E3EC9">
        <w:rPr>
          <w:rFonts w:ascii="Times New Roman" w:hAnsi="Times New Roman" w:cs="Times New Roman"/>
          <w:sz w:val="22"/>
          <w:szCs w:val="22"/>
        </w:rPr>
        <w:t>2),</w:t>
      </w:r>
    </w:p>
    <w:p w14:paraId="3564D2BF" w14:textId="77777777" w:rsidR="000E3EC9" w:rsidRPr="000E3EC9" w:rsidRDefault="000E3EC9" w:rsidP="000E3EC9">
      <w:pPr>
        <w:ind w:right="0"/>
        <w:rPr>
          <w:rFonts w:ascii="Times New Roman" w:hAnsi="Times New Roman" w:cs="Times New Roman"/>
          <w:sz w:val="22"/>
          <w:szCs w:val="22"/>
        </w:rPr>
      </w:pPr>
      <w:r w:rsidRPr="000E3EC9">
        <w:rPr>
          <w:rFonts w:ascii="Times New Roman" w:hAnsi="Times New Roman" w:cs="Times New Roman"/>
          <w:sz w:val="22"/>
          <w:szCs w:val="22"/>
        </w:rPr>
        <w:t>PRIMARY KEY(SNO));</w:t>
      </w:r>
    </w:p>
    <w:p w14:paraId="49806ABF" w14:textId="3C0F07C9" w:rsidR="000E3EC9" w:rsidRDefault="000E3EC9" w:rsidP="00071B1F">
      <w:pPr>
        <w:ind w:right="0"/>
        <w:rPr>
          <w:rFonts w:ascii="Algerian" w:hAnsi="Algerian" w:cs="Times New Roman"/>
          <w:sz w:val="40"/>
          <w:szCs w:val="40"/>
        </w:rPr>
      </w:pPr>
      <w:r w:rsidRPr="000E3EC9">
        <w:rPr>
          <w:rFonts w:ascii="Algerian" w:hAnsi="Algerian" w:cs="Times New Roman"/>
          <w:sz w:val="40"/>
          <w:szCs w:val="40"/>
        </w:rPr>
        <w:lastRenderedPageBreak/>
        <w:t>Table description:</w:t>
      </w:r>
    </w:p>
    <w:p w14:paraId="6D5C86B5" w14:textId="77777777" w:rsidR="008F6DAA" w:rsidRPr="008F6DAA" w:rsidRDefault="008F6DAA" w:rsidP="008F6DAA">
      <w:pPr>
        <w:ind w:right="0"/>
        <w:rPr>
          <w:rFonts w:ascii="Times New Roman" w:hAnsi="Times New Roman" w:cs="Times New Roman"/>
          <w:sz w:val="22"/>
          <w:szCs w:val="22"/>
        </w:rPr>
      </w:pPr>
    </w:p>
    <w:p w14:paraId="11A8C472"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SQL&gt; desc menu;</w:t>
      </w:r>
    </w:p>
    <w:p w14:paraId="1284F21A"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Name                                      Null?    Type</w:t>
      </w:r>
    </w:p>
    <w:p w14:paraId="11489B20"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 -------- ----------------------------</w:t>
      </w:r>
    </w:p>
    <w:p w14:paraId="2973DFA3"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DID                                       NOT NULL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38)</w:t>
      </w:r>
    </w:p>
    <w:p w14:paraId="5D572EDA"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DISHNAME                                           VARCHAR2(50)</w:t>
      </w:r>
    </w:p>
    <w:p w14:paraId="74AD5BB3"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COST                                               </w:t>
      </w:r>
      <w:proofErr w:type="gramStart"/>
      <w:r w:rsidRPr="008F6DAA">
        <w:rPr>
          <w:rFonts w:ascii="Times New Roman" w:hAnsi="Times New Roman" w:cs="Times New Roman"/>
          <w:sz w:val="22"/>
          <w:szCs w:val="22"/>
        </w:rPr>
        <w:t>FLOAT(</w:t>
      </w:r>
      <w:proofErr w:type="gramEnd"/>
      <w:r w:rsidRPr="008F6DAA">
        <w:rPr>
          <w:rFonts w:ascii="Times New Roman" w:hAnsi="Times New Roman" w:cs="Times New Roman"/>
          <w:sz w:val="22"/>
          <w:szCs w:val="22"/>
        </w:rPr>
        <w:t>126)</w:t>
      </w:r>
    </w:p>
    <w:p w14:paraId="39A3E18E" w14:textId="77777777" w:rsidR="008F6DAA" w:rsidRPr="008F6DAA" w:rsidRDefault="008F6DAA" w:rsidP="008F6DAA">
      <w:pPr>
        <w:ind w:right="0"/>
        <w:rPr>
          <w:rFonts w:ascii="Times New Roman" w:hAnsi="Times New Roman" w:cs="Times New Roman"/>
          <w:sz w:val="22"/>
          <w:szCs w:val="22"/>
        </w:rPr>
      </w:pPr>
    </w:p>
    <w:p w14:paraId="5F10E46B"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SQL&gt; desc cd;</w:t>
      </w:r>
    </w:p>
    <w:p w14:paraId="2617C2ED"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Name                                      Null?    Type</w:t>
      </w:r>
    </w:p>
    <w:p w14:paraId="789DC0B5"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 -------- ----------------------------</w:t>
      </w:r>
    </w:p>
    <w:p w14:paraId="56F6CBF3"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CID                                       NOT NULL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4)</w:t>
      </w:r>
    </w:p>
    <w:p w14:paraId="54FB0E34"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CNAME                                              VARCHAR2(50)</w:t>
      </w:r>
    </w:p>
    <w:p w14:paraId="3E5CD46E"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GENDER                                             VARCHAR2(1)</w:t>
      </w:r>
    </w:p>
    <w:p w14:paraId="0A4E5D40"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PHONE_NO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10)</w:t>
      </w:r>
    </w:p>
    <w:p w14:paraId="7B5C1931"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ADDRESS                                            VARCHAR2(50)</w:t>
      </w:r>
    </w:p>
    <w:p w14:paraId="173F6ECE"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WAITER_ID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3)</w:t>
      </w:r>
    </w:p>
    <w:p w14:paraId="778A8E01" w14:textId="77777777" w:rsidR="008F6DAA" w:rsidRPr="008F6DAA" w:rsidRDefault="008F6DAA" w:rsidP="008F6DAA">
      <w:pPr>
        <w:ind w:right="0"/>
        <w:rPr>
          <w:rFonts w:ascii="Times New Roman" w:hAnsi="Times New Roman" w:cs="Times New Roman"/>
          <w:sz w:val="22"/>
          <w:szCs w:val="22"/>
        </w:rPr>
      </w:pPr>
    </w:p>
    <w:p w14:paraId="1976ACE9"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SQL&gt; desc cod;</w:t>
      </w:r>
    </w:p>
    <w:p w14:paraId="78D41386"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Name                                      Null?    Type</w:t>
      </w:r>
    </w:p>
    <w:p w14:paraId="7AFDF450"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 -------- ----------------------------</w:t>
      </w:r>
    </w:p>
    <w:p w14:paraId="7B928BFB"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CID                                       NOT NULL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4)</w:t>
      </w:r>
    </w:p>
    <w:p w14:paraId="4011242E"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DID                                       NOT NULL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38)</w:t>
      </w:r>
    </w:p>
    <w:p w14:paraId="6CA5C642"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QUANTITY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38)</w:t>
      </w:r>
    </w:p>
    <w:p w14:paraId="2EB3D21B" w14:textId="77777777" w:rsidR="008F6DAA" w:rsidRPr="008F6DAA" w:rsidRDefault="008F6DAA" w:rsidP="008F6DAA">
      <w:pPr>
        <w:ind w:right="0"/>
        <w:rPr>
          <w:rFonts w:ascii="Times New Roman" w:hAnsi="Times New Roman" w:cs="Times New Roman"/>
          <w:sz w:val="22"/>
          <w:szCs w:val="22"/>
        </w:rPr>
      </w:pPr>
    </w:p>
    <w:p w14:paraId="439020A9"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SQL&gt; desc </w:t>
      </w:r>
      <w:proofErr w:type="spellStart"/>
      <w:r w:rsidRPr="008F6DAA">
        <w:rPr>
          <w:rFonts w:ascii="Times New Roman" w:hAnsi="Times New Roman" w:cs="Times New Roman"/>
          <w:sz w:val="22"/>
          <w:szCs w:val="22"/>
        </w:rPr>
        <w:t>waiter_details</w:t>
      </w:r>
      <w:proofErr w:type="spellEnd"/>
      <w:r w:rsidRPr="008F6DAA">
        <w:rPr>
          <w:rFonts w:ascii="Times New Roman" w:hAnsi="Times New Roman" w:cs="Times New Roman"/>
          <w:sz w:val="22"/>
          <w:szCs w:val="22"/>
        </w:rPr>
        <w:t>;</w:t>
      </w:r>
    </w:p>
    <w:p w14:paraId="0B41DED8"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Name                                      Null?    Type</w:t>
      </w:r>
    </w:p>
    <w:p w14:paraId="790ECA13"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 -------- ----------------------------</w:t>
      </w:r>
    </w:p>
    <w:p w14:paraId="476B314A"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WID                                       NOT NULL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3)</w:t>
      </w:r>
    </w:p>
    <w:p w14:paraId="764EBD6B"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WNAME                                              VARCHAR2(50)</w:t>
      </w:r>
    </w:p>
    <w:p w14:paraId="45C5B465" w14:textId="77777777" w:rsidR="008F6DAA" w:rsidRPr="008F6DAA" w:rsidRDefault="008F6DAA" w:rsidP="008F6DAA">
      <w:pPr>
        <w:ind w:right="0"/>
        <w:rPr>
          <w:rFonts w:ascii="Times New Roman" w:hAnsi="Times New Roman" w:cs="Times New Roman"/>
          <w:sz w:val="22"/>
          <w:szCs w:val="22"/>
        </w:rPr>
      </w:pPr>
    </w:p>
    <w:p w14:paraId="4CA670B7"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SQL&gt; desc </w:t>
      </w:r>
      <w:proofErr w:type="spellStart"/>
      <w:r w:rsidRPr="008F6DAA">
        <w:rPr>
          <w:rFonts w:ascii="Times New Roman" w:hAnsi="Times New Roman" w:cs="Times New Roman"/>
          <w:sz w:val="22"/>
          <w:szCs w:val="22"/>
        </w:rPr>
        <w:t>wod</w:t>
      </w:r>
      <w:proofErr w:type="spellEnd"/>
      <w:r w:rsidRPr="008F6DAA">
        <w:rPr>
          <w:rFonts w:ascii="Times New Roman" w:hAnsi="Times New Roman" w:cs="Times New Roman"/>
          <w:sz w:val="22"/>
          <w:szCs w:val="22"/>
        </w:rPr>
        <w:t>;</w:t>
      </w:r>
    </w:p>
    <w:p w14:paraId="283EF725"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Name                                      Null?    Type</w:t>
      </w:r>
    </w:p>
    <w:p w14:paraId="129C180B"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 -------- ----------------------------</w:t>
      </w:r>
    </w:p>
    <w:p w14:paraId="09530A0F"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OID                                       NOT NULL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2)</w:t>
      </w:r>
    </w:p>
    <w:p w14:paraId="51B58D6E"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WAITER_ID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3)</w:t>
      </w:r>
    </w:p>
    <w:p w14:paraId="3CFFA6B4"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CHEF_ID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1)</w:t>
      </w:r>
    </w:p>
    <w:p w14:paraId="36AB16E4" w14:textId="77777777" w:rsidR="008F6DAA" w:rsidRPr="008F6DAA" w:rsidRDefault="008F6DAA" w:rsidP="008F6DAA">
      <w:pPr>
        <w:ind w:right="0"/>
        <w:rPr>
          <w:rFonts w:ascii="Times New Roman" w:hAnsi="Times New Roman" w:cs="Times New Roman"/>
          <w:sz w:val="22"/>
          <w:szCs w:val="22"/>
        </w:rPr>
      </w:pPr>
    </w:p>
    <w:p w14:paraId="5C99F7F3"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SQL&gt; desc </w:t>
      </w:r>
      <w:proofErr w:type="spellStart"/>
      <w:r w:rsidRPr="008F6DAA">
        <w:rPr>
          <w:rFonts w:ascii="Times New Roman" w:hAnsi="Times New Roman" w:cs="Times New Roman"/>
          <w:sz w:val="22"/>
          <w:szCs w:val="22"/>
        </w:rPr>
        <w:t>chd</w:t>
      </w:r>
      <w:proofErr w:type="spellEnd"/>
      <w:r w:rsidRPr="008F6DAA">
        <w:rPr>
          <w:rFonts w:ascii="Times New Roman" w:hAnsi="Times New Roman" w:cs="Times New Roman"/>
          <w:sz w:val="22"/>
          <w:szCs w:val="22"/>
        </w:rPr>
        <w:t>;</w:t>
      </w:r>
    </w:p>
    <w:p w14:paraId="19CA1E4A"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Name                                      Null?    Type</w:t>
      </w:r>
    </w:p>
    <w:p w14:paraId="79F8BDC4"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 -------- ----------------------------</w:t>
      </w:r>
    </w:p>
    <w:p w14:paraId="569513F1"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CHEF_ID                                   NOT NULL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1)</w:t>
      </w:r>
    </w:p>
    <w:p w14:paraId="302AFB9D"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CHEF_NAME                                          VARCHAR2(50)</w:t>
      </w:r>
    </w:p>
    <w:p w14:paraId="7C03818F" w14:textId="77777777" w:rsidR="008F6DAA" w:rsidRPr="008F6DAA" w:rsidRDefault="008F6DAA" w:rsidP="008F6DAA">
      <w:pPr>
        <w:ind w:right="0"/>
        <w:rPr>
          <w:rFonts w:ascii="Times New Roman" w:hAnsi="Times New Roman" w:cs="Times New Roman"/>
          <w:sz w:val="22"/>
          <w:szCs w:val="22"/>
        </w:rPr>
      </w:pPr>
    </w:p>
    <w:p w14:paraId="2D8E4EC0"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SQL&gt; desc </w:t>
      </w:r>
      <w:proofErr w:type="spellStart"/>
      <w:r w:rsidRPr="008F6DAA">
        <w:rPr>
          <w:rFonts w:ascii="Times New Roman" w:hAnsi="Times New Roman" w:cs="Times New Roman"/>
          <w:sz w:val="22"/>
          <w:szCs w:val="22"/>
        </w:rPr>
        <w:t>chod</w:t>
      </w:r>
      <w:proofErr w:type="spellEnd"/>
      <w:r w:rsidRPr="008F6DAA">
        <w:rPr>
          <w:rFonts w:ascii="Times New Roman" w:hAnsi="Times New Roman" w:cs="Times New Roman"/>
          <w:sz w:val="22"/>
          <w:szCs w:val="22"/>
        </w:rPr>
        <w:t>;</w:t>
      </w:r>
    </w:p>
    <w:p w14:paraId="476FE2B5"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Name                                      Null?    Type</w:t>
      </w:r>
    </w:p>
    <w:p w14:paraId="2A59141E"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 -------- ----------------------------</w:t>
      </w:r>
    </w:p>
    <w:p w14:paraId="36659EFC"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SNO                                       NOT NULL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38)</w:t>
      </w:r>
    </w:p>
    <w:p w14:paraId="73910C73"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CHEF_ID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1)</w:t>
      </w:r>
    </w:p>
    <w:p w14:paraId="1E978EFE"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DISHNAME                                           VARCHAR2(50)</w:t>
      </w:r>
    </w:p>
    <w:p w14:paraId="37555973"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lastRenderedPageBreak/>
        <w:t xml:space="preserve"> WAITER_ID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3)</w:t>
      </w:r>
    </w:p>
    <w:p w14:paraId="60556CF0"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OID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2)</w:t>
      </w:r>
    </w:p>
    <w:p w14:paraId="48411D10" w14:textId="77777777" w:rsidR="008F6DAA" w:rsidRPr="008F6DAA" w:rsidRDefault="008F6DAA" w:rsidP="008F6DAA">
      <w:pPr>
        <w:ind w:right="0"/>
        <w:rPr>
          <w:rFonts w:ascii="Times New Roman" w:hAnsi="Times New Roman" w:cs="Times New Roman"/>
          <w:sz w:val="22"/>
          <w:szCs w:val="22"/>
        </w:rPr>
      </w:pPr>
    </w:p>
    <w:p w14:paraId="0504BB8B" w14:textId="77777777" w:rsidR="008F6DAA" w:rsidRPr="008F6DAA" w:rsidRDefault="008F6DAA" w:rsidP="008F6DAA">
      <w:pPr>
        <w:ind w:right="0"/>
        <w:rPr>
          <w:rFonts w:ascii="Times New Roman" w:hAnsi="Times New Roman" w:cs="Times New Roman"/>
          <w:sz w:val="22"/>
          <w:szCs w:val="22"/>
        </w:rPr>
      </w:pPr>
    </w:p>
    <w:p w14:paraId="219B76F9"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SQL&gt; DESC OD;</w:t>
      </w:r>
    </w:p>
    <w:p w14:paraId="64300021"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Name                                      Null?    Type</w:t>
      </w:r>
    </w:p>
    <w:p w14:paraId="2081CB61"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 -------- ----------------------------</w:t>
      </w:r>
    </w:p>
    <w:p w14:paraId="2E641677"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OID                                       NOT NULL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2)</w:t>
      </w:r>
    </w:p>
    <w:p w14:paraId="50BE9EFB" w14:textId="77777777" w:rsidR="008F6DAA" w:rsidRPr="008F6DAA"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TNO                                                </w:t>
      </w:r>
      <w:proofErr w:type="gramStart"/>
      <w:r w:rsidRPr="008F6DAA">
        <w:rPr>
          <w:rFonts w:ascii="Times New Roman" w:hAnsi="Times New Roman" w:cs="Times New Roman"/>
          <w:sz w:val="22"/>
          <w:szCs w:val="22"/>
        </w:rPr>
        <w:t>NUMBER(</w:t>
      </w:r>
      <w:proofErr w:type="gramEnd"/>
      <w:r w:rsidRPr="008F6DAA">
        <w:rPr>
          <w:rFonts w:ascii="Times New Roman" w:hAnsi="Times New Roman" w:cs="Times New Roman"/>
          <w:sz w:val="22"/>
          <w:szCs w:val="22"/>
        </w:rPr>
        <w:t>2)</w:t>
      </w:r>
    </w:p>
    <w:p w14:paraId="51F09358" w14:textId="3BE5F586" w:rsidR="000E3EC9" w:rsidRDefault="008F6DAA" w:rsidP="008F6DAA">
      <w:pPr>
        <w:ind w:right="0"/>
        <w:rPr>
          <w:rFonts w:ascii="Times New Roman" w:hAnsi="Times New Roman" w:cs="Times New Roman"/>
          <w:sz w:val="22"/>
          <w:szCs w:val="22"/>
        </w:rPr>
      </w:pPr>
      <w:r w:rsidRPr="008F6DAA">
        <w:rPr>
          <w:rFonts w:ascii="Times New Roman" w:hAnsi="Times New Roman" w:cs="Times New Roman"/>
          <w:sz w:val="22"/>
          <w:szCs w:val="22"/>
        </w:rPr>
        <w:t xml:space="preserve"> O_DATE                                             DATE</w:t>
      </w:r>
    </w:p>
    <w:p w14:paraId="72E7C6D4" w14:textId="77777777" w:rsidR="008F6DAA" w:rsidRDefault="008F6DAA" w:rsidP="008F6DAA">
      <w:pPr>
        <w:ind w:right="0"/>
        <w:rPr>
          <w:rFonts w:ascii="Times New Roman" w:hAnsi="Times New Roman" w:cs="Times New Roman"/>
          <w:sz w:val="22"/>
          <w:szCs w:val="22"/>
        </w:rPr>
      </w:pPr>
    </w:p>
    <w:p w14:paraId="2E1E51F9" w14:textId="77777777" w:rsidR="008F6DAA" w:rsidRDefault="008F6DAA" w:rsidP="008F6DAA">
      <w:pPr>
        <w:ind w:right="0"/>
        <w:rPr>
          <w:rFonts w:ascii="Times New Roman" w:hAnsi="Times New Roman" w:cs="Times New Roman"/>
          <w:sz w:val="22"/>
          <w:szCs w:val="22"/>
        </w:rPr>
      </w:pPr>
    </w:p>
    <w:p w14:paraId="70CFA254" w14:textId="4C7567D9" w:rsidR="008F6DAA" w:rsidRPr="008F6DAA" w:rsidRDefault="008F6DAA" w:rsidP="008F6DAA">
      <w:pPr>
        <w:ind w:right="0"/>
        <w:rPr>
          <w:rFonts w:ascii="Times New Roman" w:hAnsi="Times New Roman" w:cs="Times New Roman"/>
          <w:sz w:val="22"/>
          <w:szCs w:val="22"/>
        </w:rPr>
      </w:pPr>
    </w:p>
    <w:p w14:paraId="5834A8B1" w14:textId="77777777" w:rsidR="000E3EC9" w:rsidRPr="000E3EC9" w:rsidRDefault="000E3EC9" w:rsidP="00071B1F">
      <w:pPr>
        <w:ind w:right="0"/>
        <w:rPr>
          <w:rFonts w:ascii="Algerian" w:hAnsi="Algerian" w:cs="Times New Roman"/>
          <w:sz w:val="40"/>
          <w:szCs w:val="40"/>
        </w:rPr>
      </w:pPr>
    </w:p>
    <w:p w14:paraId="05644D4C" w14:textId="77777777" w:rsidR="00E77BB0" w:rsidRDefault="00E77BB0" w:rsidP="00071B1F">
      <w:pPr>
        <w:ind w:right="0"/>
      </w:pPr>
    </w:p>
    <w:p w14:paraId="44AB2CF2" w14:textId="77777777" w:rsidR="00E77BB0" w:rsidRDefault="00E77BB0" w:rsidP="00071B1F">
      <w:pPr>
        <w:ind w:right="0"/>
      </w:pPr>
    </w:p>
    <w:p w14:paraId="631CDF33" w14:textId="77777777" w:rsidR="00E77BB0" w:rsidRDefault="00E77BB0" w:rsidP="00071B1F">
      <w:pPr>
        <w:ind w:right="0"/>
      </w:pPr>
    </w:p>
    <w:p w14:paraId="014F30A6" w14:textId="77777777" w:rsidR="00E77BB0" w:rsidRDefault="00E77BB0" w:rsidP="00071B1F">
      <w:pPr>
        <w:ind w:right="0"/>
      </w:pPr>
    </w:p>
    <w:p w14:paraId="5A931211" w14:textId="77777777" w:rsidR="00E77BB0" w:rsidRDefault="00E77BB0" w:rsidP="00071B1F">
      <w:pPr>
        <w:ind w:right="0"/>
      </w:pPr>
    </w:p>
    <w:p w14:paraId="5C1052A5" w14:textId="77777777" w:rsidR="00E77BB0" w:rsidRDefault="00E77BB0" w:rsidP="00071B1F">
      <w:pPr>
        <w:ind w:right="0"/>
      </w:pPr>
    </w:p>
    <w:p w14:paraId="11171B26" w14:textId="77777777" w:rsidR="00E77BB0" w:rsidRDefault="00E77BB0" w:rsidP="00071B1F">
      <w:pPr>
        <w:ind w:right="0"/>
      </w:pPr>
    </w:p>
    <w:p w14:paraId="4A47C64B" w14:textId="77777777" w:rsidR="00E77BB0" w:rsidRDefault="00E77BB0" w:rsidP="00071B1F">
      <w:pPr>
        <w:ind w:right="0"/>
      </w:pPr>
    </w:p>
    <w:p w14:paraId="11D3D6DF" w14:textId="77777777" w:rsidR="00E77BB0" w:rsidRDefault="00E77BB0" w:rsidP="00071B1F">
      <w:pPr>
        <w:ind w:right="0"/>
      </w:pPr>
    </w:p>
    <w:p w14:paraId="62ED2A56" w14:textId="13EEB191" w:rsidR="00E77BB0" w:rsidRDefault="008F6DAA" w:rsidP="00071B1F">
      <w:pPr>
        <w:ind w:right="0"/>
        <w:rPr>
          <w:rFonts w:ascii="Algerian" w:hAnsi="Algerian"/>
          <w:sz w:val="40"/>
          <w:szCs w:val="40"/>
        </w:rPr>
      </w:pPr>
      <w:r w:rsidRPr="008F6DAA">
        <w:rPr>
          <w:rFonts w:ascii="Algerian" w:hAnsi="Algerian"/>
          <w:sz w:val="40"/>
          <w:szCs w:val="40"/>
        </w:rPr>
        <w:lastRenderedPageBreak/>
        <w:t xml:space="preserve"> TABLE DATA:</w:t>
      </w:r>
    </w:p>
    <w:p w14:paraId="14DD993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SQL&gt; select *from menu;</w:t>
      </w:r>
    </w:p>
    <w:p w14:paraId="144B255A" w14:textId="77777777" w:rsidR="00082DA0" w:rsidRPr="00082DA0" w:rsidRDefault="00082DA0" w:rsidP="00082DA0">
      <w:pPr>
        <w:ind w:right="0"/>
        <w:rPr>
          <w:rFonts w:ascii="Times New Roman" w:hAnsi="Times New Roman" w:cs="Times New Roman"/>
          <w:sz w:val="22"/>
          <w:szCs w:val="22"/>
        </w:rPr>
      </w:pPr>
    </w:p>
    <w:p w14:paraId="21E4AFC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DID DISHNAME                                                 COST</w:t>
      </w:r>
    </w:p>
    <w:p w14:paraId="5D386D7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58CB3D1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CHICKEN BIRYANI                                           210</w:t>
      </w:r>
    </w:p>
    <w:p w14:paraId="07F3D90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MUTTON BIRYANI                                            253</w:t>
      </w:r>
    </w:p>
    <w:p w14:paraId="30D8A49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CHICKEN FAMILY PACK                                       552</w:t>
      </w:r>
    </w:p>
    <w:p w14:paraId="022E718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MUTTON FAMILY PACK                                        576</w:t>
      </w:r>
    </w:p>
    <w:p w14:paraId="4AC4E3A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SPECIAL CHICKEN BIRYANI                                   337</w:t>
      </w:r>
    </w:p>
    <w:p w14:paraId="7E5EB20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6 SPECIAL MUTTON BIRYANI                                    351</w:t>
      </w:r>
    </w:p>
    <w:p w14:paraId="11E062A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7 SUPREME CHICKEN BIRYANI                                   784</w:t>
      </w:r>
    </w:p>
    <w:p w14:paraId="6836603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8 SUPREME MUTTON BIRYANI                                    819</w:t>
      </w:r>
    </w:p>
    <w:p w14:paraId="0916D26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9 EGG BIRYANI                                               154</w:t>
      </w:r>
    </w:p>
    <w:p w14:paraId="4B91EBB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10 VEG BIRYANI                                               154</w:t>
      </w:r>
    </w:p>
    <w:p w14:paraId="380CBDD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11 MUTTON THALI                                              355</w:t>
      </w:r>
    </w:p>
    <w:p w14:paraId="5BDB022C" w14:textId="77777777" w:rsidR="00082DA0" w:rsidRPr="00082DA0" w:rsidRDefault="00082DA0" w:rsidP="00082DA0">
      <w:pPr>
        <w:ind w:right="0"/>
        <w:rPr>
          <w:rFonts w:ascii="Times New Roman" w:hAnsi="Times New Roman" w:cs="Times New Roman"/>
          <w:sz w:val="22"/>
          <w:szCs w:val="22"/>
        </w:rPr>
      </w:pPr>
    </w:p>
    <w:p w14:paraId="7BEF268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DID DISHNAME                                                 COST</w:t>
      </w:r>
    </w:p>
    <w:p w14:paraId="20A4F88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73DE5E6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12 CHICKEN THALI                                             283</w:t>
      </w:r>
    </w:p>
    <w:p w14:paraId="34D7903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13 VEG TAHLI                                                 212</w:t>
      </w:r>
    </w:p>
    <w:p w14:paraId="4CC3A9C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14 VEG FAMILY PACK                                           383</w:t>
      </w:r>
    </w:p>
    <w:p w14:paraId="0955FCE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15 VEG SUPREME PACK                                          574</w:t>
      </w:r>
    </w:p>
    <w:p w14:paraId="42D5200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16 CHILLY CHICKEN                                            264</w:t>
      </w:r>
    </w:p>
    <w:p w14:paraId="053AD07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17 CHICKEN 65                                                264</w:t>
      </w:r>
    </w:p>
    <w:p w14:paraId="3C5D0F5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xml:space="preserve">        18 PEPPER CHICKEN                                            264</w:t>
      </w:r>
    </w:p>
    <w:p w14:paraId="59237FA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19 PANNER 65                                                 196</w:t>
      </w:r>
    </w:p>
    <w:p w14:paraId="41E6440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20 VEG MANCHURIAN                                            189</w:t>
      </w:r>
    </w:p>
    <w:p w14:paraId="39CD7AA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21 CHICKEN TIKKA KEBAB                                       243</w:t>
      </w:r>
    </w:p>
    <w:p w14:paraId="1AE6D03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22 TANDOORI CHICKEN(</w:t>
      </w:r>
      <w:proofErr w:type="gramStart"/>
      <w:r w:rsidRPr="00082DA0">
        <w:rPr>
          <w:rFonts w:ascii="Times New Roman" w:hAnsi="Times New Roman" w:cs="Times New Roman"/>
          <w:sz w:val="22"/>
          <w:szCs w:val="22"/>
        </w:rPr>
        <w:t xml:space="preserve">HALF)   </w:t>
      </w:r>
      <w:proofErr w:type="gramEnd"/>
      <w:r w:rsidRPr="00082DA0">
        <w:rPr>
          <w:rFonts w:ascii="Times New Roman" w:hAnsi="Times New Roman" w:cs="Times New Roman"/>
          <w:sz w:val="22"/>
          <w:szCs w:val="22"/>
        </w:rPr>
        <w:t xml:space="preserve">                                 243</w:t>
      </w:r>
    </w:p>
    <w:p w14:paraId="23CE2093" w14:textId="77777777" w:rsidR="00082DA0" w:rsidRPr="00082DA0" w:rsidRDefault="00082DA0" w:rsidP="00082DA0">
      <w:pPr>
        <w:ind w:right="0"/>
        <w:rPr>
          <w:rFonts w:ascii="Times New Roman" w:hAnsi="Times New Roman" w:cs="Times New Roman"/>
          <w:sz w:val="22"/>
          <w:szCs w:val="22"/>
        </w:rPr>
      </w:pPr>
    </w:p>
    <w:p w14:paraId="35C47E6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DID DISHNAME                                                 COST</w:t>
      </w:r>
    </w:p>
    <w:p w14:paraId="4E31BE1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655714B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23 TANDOORI CHICKEN(</w:t>
      </w:r>
      <w:proofErr w:type="gramStart"/>
      <w:r w:rsidRPr="00082DA0">
        <w:rPr>
          <w:rFonts w:ascii="Times New Roman" w:hAnsi="Times New Roman" w:cs="Times New Roman"/>
          <w:sz w:val="22"/>
          <w:szCs w:val="22"/>
        </w:rPr>
        <w:t xml:space="preserve">FULL)   </w:t>
      </w:r>
      <w:proofErr w:type="gramEnd"/>
      <w:r w:rsidRPr="00082DA0">
        <w:rPr>
          <w:rFonts w:ascii="Times New Roman" w:hAnsi="Times New Roman" w:cs="Times New Roman"/>
          <w:sz w:val="22"/>
          <w:szCs w:val="22"/>
        </w:rPr>
        <w:t xml:space="preserve">                                 379</w:t>
      </w:r>
    </w:p>
    <w:p w14:paraId="58C24A1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24 CHICKEN RESHMI KEBAB                                      243</w:t>
      </w:r>
    </w:p>
    <w:p w14:paraId="30A1CC4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25 CHICKEN GARLIC KEBAB                                      243</w:t>
      </w:r>
    </w:p>
    <w:p w14:paraId="4A2734F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26 BUTTER CHICKEN BONELESS                                   246</w:t>
      </w:r>
    </w:p>
    <w:p w14:paraId="5D27816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27 NIZAMI HANDI                                              171</w:t>
      </w:r>
    </w:p>
    <w:p w14:paraId="4F9D3E6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28 TANDOORI ROTI                                              40</w:t>
      </w:r>
    </w:p>
    <w:p w14:paraId="5E70401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29 RUMALI ROTI                                                40</w:t>
      </w:r>
    </w:p>
    <w:p w14:paraId="1357E5E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30 WATER BOTTLE                                               20</w:t>
      </w:r>
    </w:p>
    <w:p w14:paraId="2E1AF109" w14:textId="77777777" w:rsidR="00082DA0" w:rsidRPr="00082DA0" w:rsidRDefault="00082DA0" w:rsidP="00082DA0">
      <w:pPr>
        <w:ind w:right="0"/>
        <w:rPr>
          <w:rFonts w:ascii="Times New Roman" w:hAnsi="Times New Roman" w:cs="Times New Roman"/>
          <w:sz w:val="22"/>
          <w:szCs w:val="22"/>
        </w:rPr>
      </w:pPr>
    </w:p>
    <w:p w14:paraId="5A9DA94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30 rows selected.</w:t>
      </w:r>
    </w:p>
    <w:p w14:paraId="6D730B49" w14:textId="77777777" w:rsidR="00082DA0" w:rsidRPr="00082DA0" w:rsidRDefault="00082DA0" w:rsidP="00082DA0">
      <w:pPr>
        <w:ind w:right="0"/>
        <w:rPr>
          <w:rFonts w:ascii="Times New Roman" w:hAnsi="Times New Roman" w:cs="Times New Roman"/>
          <w:sz w:val="22"/>
          <w:szCs w:val="22"/>
        </w:rPr>
      </w:pPr>
    </w:p>
    <w:p w14:paraId="7184E63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SQL&gt; select *from cd;</w:t>
      </w:r>
    </w:p>
    <w:p w14:paraId="12804E4E" w14:textId="77777777" w:rsidR="00082DA0" w:rsidRPr="00082DA0" w:rsidRDefault="00082DA0" w:rsidP="00082DA0">
      <w:pPr>
        <w:ind w:right="0"/>
        <w:rPr>
          <w:rFonts w:ascii="Times New Roman" w:hAnsi="Times New Roman" w:cs="Times New Roman"/>
          <w:sz w:val="22"/>
          <w:szCs w:val="22"/>
        </w:rPr>
      </w:pPr>
    </w:p>
    <w:p w14:paraId="5F48D21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CID CNAME                                              G   PHONE_NO</w:t>
      </w:r>
    </w:p>
    <w:p w14:paraId="07B0885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 ----------</w:t>
      </w:r>
    </w:p>
    <w:p w14:paraId="1A6B05C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ADDRESS                                             WAITER_ID</w:t>
      </w:r>
    </w:p>
    <w:p w14:paraId="16C8DE5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3307451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Amit                                               M 9876543210</w:t>
      </w:r>
    </w:p>
    <w:p w14:paraId="38F1684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Delhi                                                       1</w:t>
      </w:r>
    </w:p>
    <w:p w14:paraId="20395F9B" w14:textId="77777777" w:rsidR="00082DA0" w:rsidRPr="00082DA0" w:rsidRDefault="00082DA0" w:rsidP="00082DA0">
      <w:pPr>
        <w:ind w:right="0"/>
        <w:rPr>
          <w:rFonts w:ascii="Times New Roman" w:hAnsi="Times New Roman" w:cs="Times New Roman"/>
          <w:sz w:val="22"/>
          <w:szCs w:val="22"/>
        </w:rPr>
      </w:pPr>
    </w:p>
    <w:p w14:paraId="5415768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Pooja                                              F 8765432109</w:t>
      </w:r>
    </w:p>
    <w:p w14:paraId="5671F6B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Mumbai                                                      4</w:t>
      </w:r>
    </w:p>
    <w:p w14:paraId="6D135945" w14:textId="77777777" w:rsidR="00082DA0" w:rsidRPr="00082DA0" w:rsidRDefault="00082DA0" w:rsidP="00082DA0">
      <w:pPr>
        <w:ind w:right="0"/>
        <w:rPr>
          <w:rFonts w:ascii="Times New Roman" w:hAnsi="Times New Roman" w:cs="Times New Roman"/>
          <w:sz w:val="22"/>
          <w:szCs w:val="22"/>
        </w:rPr>
      </w:pPr>
    </w:p>
    <w:p w14:paraId="1A54972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Rahul                                              M 7654321098</w:t>
      </w:r>
    </w:p>
    <w:p w14:paraId="3A37094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Kolkata                                                     1</w:t>
      </w:r>
    </w:p>
    <w:p w14:paraId="6C6BFAC0" w14:textId="77777777" w:rsidR="00082DA0" w:rsidRPr="00082DA0" w:rsidRDefault="00082DA0" w:rsidP="00082DA0">
      <w:pPr>
        <w:ind w:right="0"/>
        <w:rPr>
          <w:rFonts w:ascii="Times New Roman" w:hAnsi="Times New Roman" w:cs="Times New Roman"/>
          <w:sz w:val="22"/>
          <w:szCs w:val="22"/>
        </w:rPr>
      </w:pPr>
    </w:p>
    <w:p w14:paraId="057F91AA" w14:textId="77777777" w:rsidR="00082DA0" w:rsidRPr="00082DA0" w:rsidRDefault="00082DA0" w:rsidP="00082DA0">
      <w:pPr>
        <w:ind w:right="0"/>
        <w:rPr>
          <w:rFonts w:ascii="Times New Roman" w:hAnsi="Times New Roman" w:cs="Times New Roman"/>
          <w:sz w:val="22"/>
          <w:szCs w:val="22"/>
        </w:rPr>
      </w:pPr>
    </w:p>
    <w:p w14:paraId="0A03C84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CID CNAME                                              G   PHONE_NO</w:t>
      </w:r>
    </w:p>
    <w:p w14:paraId="4E26208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 ----------</w:t>
      </w:r>
    </w:p>
    <w:p w14:paraId="27B9EC3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ADDRESS                                             WAITER_ID</w:t>
      </w:r>
    </w:p>
    <w:p w14:paraId="22A82E1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28FDB52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Neha                                               F 6543210987</w:t>
      </w:r>
    </w:p>
    <w:p w14:paraId="281A550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Chennai                                                     4</w:t>
      </w:r>
    </w:p>
    <w:p w14:paraId="153BF30A" w14:textId="77777777" w:rsidR="00082DA0" w:rsidRPr="00082DA0" w:rsidRDefault="00082DA0" w:rsidP="00082DA0">
      <w:pPr>
        <w:ind w:right="0"/>
        <w:rPr>
          <w:rFonts w:ascii="Times New Roman" w:hAnsi="Times New Roman" w:cs="Times New Roman"/>
          <w:sz w:val="22"/>
          <w:szCs w:val="22"/>
        </w:rPr>
      </w:pPr>
    </w:p>
    <w:p w14:paraId="37E77AC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Sandeep                                            M 5432109876</w:t>
      </w:r>
    </w:p>
    <w:p w14:paraId="465E34A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Bangalore                                                   3</w:t>
      </w:r>
    </w:p>
    <w:p w14:paraId="2717D1E0" w14:textId="77777777" w:rsidR="00082DA0" w:rsidRPr="00082DA0" w:rsidRDefault="00082DA0" w:rsidP="00082DA0">
      <w:pPr>
        <w:ind w:right="0"/>
        <w:rPr>
          <w:rFonts w:ascii="Times New Roman" w:hAnsi="Times New Roman" w:cs="Times New Roman"/>
          <w:sz w:val="22"/>
          <w:szCs w:val="22"/>
        </w:rPr>
      </w:pPr>
    </w:p>
    <w:p w14:paraId="57DB4FF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6 Deepika                                            F 4321098765</w:t>
      </w:r>
    </w:p>
    <w:p w14:paraId="1397D5E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Hyderabad                                                   2</w:t>
      </w:r>
    </w:p>
    <w:p w14:paraId="42F4EB16" w14:textId="77777777" w:rsidR="00082DA0" w:rsidRPr="00082DA0" w:rsidRDefault="00082DA0" w:rsidP="00082DA0">
      <w:pPr>
        <w:ind w:right="0"/>
        <w:rPr>
          <w:rFonts w:ascii="Times New Roman" w:hAnsi="Times New Roman" w:cs="Times New Roman"/>
          <w:sz w:val="22"/>
          <w:szCs w:val="22"/>
        </w:rPr>
      </w:pPr>
    </w:p>
    <w:p w14:paraId="48EB765F" w14:textId="77777777" w:rsidR="00082DA0" w:rsidRPr="00082DA0" w:rsidRDefault="00082DA0" w:rsidP="00082DA0">
      <w:pPr>
        <w:ind w:right="0"/>
        <w:rPr>
          <w:rFonts w:ascii="Times New Roman" w:hAnsi="Times New Roman" w:cs="Times New Roman"/>
          <w:sz w:val="22"/>
          <w:szCs w:val="22"/>
        </w:rPr>
      </w:pPr>
    </w:p>
    <w:p w14:paraId="0C28EA0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CID CNAME                                              G   PHONE_NO</w:t>
      </w:r>
    </w:p>
    <w:p w14:paraId="18A6443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 ----------</w:t>
      </w:r>
    </w:p>
    <w:p w14:paraId="3D93C4A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ADDRESS                                             WAITER_ID</w:t>
      </w:r>
    </w:p>
    <w:p w14:paraId="68EB156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w:t>
      </w:r>
    </w:p>
    <w:p w14:paraId="1D9FE94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7 Vikram                                             M 3210987654</w:t>
      </w:r>
    </w:p>
    <w:p w14:paraId="1AC4333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Pune                                                        3</w:t>
      </w:r>
    </w:p>
    <w:p w14:paraId="73EE6FB7" w14:textId="77777777" w:rsidR="00082DA0" w:rsidRPr="00082DA0" w:rsidRDefault="00082DA0" w:rsidP="00082DA0">
      <w:pPr>
        <w:ind w:right="0"/>
        <w:rPr>
          <w:rFonts w:ascii="Times New Roman" w:hAnsi="Times New Roman" w:cs="Times New Roman"/>
          <w:sz w:val="22"/>
          <w:szCs w:val="22"/>
        </w:rPr>
      </w:pPr>
    </w:p>
    <w:p w14:paraId="1D40C76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8 Sunita                                             F 2109876543</w:t>
      </w:r>
    </w:p>
    <w:p w14:paraId="592E811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Jaipur                                                      3</w:t>
      </w:r>
    </w:p>
    <w:p w14:paraId="681A9AC1" w14:textId="77777777" w:rsidR="00082DA0" w:rsidRPr="00082DA0" w:rsidRDefault="00082DA0" w:rsidP="00082DA0">
      <w:pPr>
        <w:ind w:right="0"/>
        <w:rPr>
          <w:rFonts w:ascii="Times New Roman" w:hAnsi="Times New Roman" w:cs="Times New Roman"/>
          <w:sz w:val="22"/>
          <w:szCs w:val="22"/>
        </w:rPr>
      </w:pPr>
    </w:p>
    <w:p w14:paraId="5FAFCAA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9 Raj                                                M 1098765432</w:t>
      </w:r>
    </w:p>
    <w:p w14:paraId="75FF7CF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Ahmedabad                                                   4</w:t>
      </w:r>
    </w:p>
    <w:p w14:paraId="656A881E" w14:textId="77777777" w:rsidR="00082DA0" w:rsidRPr="00082DA0" w:rsidRDefault="00082DA0" w:rsidP="00082DA0">
      <w:pPr>
        <w:ind w:right="0"/>
        <w:rPr>
          <w:rFonts w:ascii="Times New Roman" w:hAnsi="Times New Roman" w:cs="Times New Roman"/>
          <w:sz w:val="22"/>
          <w:szCs w:val="22"/>
        </w:rPr>
      </w:pPr>
    </w:p>
    <w:p w14:paraId="42F4C622" w14:textId="77777777" w:rsidR="00082DA0" w:rsidRPr="00082DA0" w:rsidRDefault="00082DA0" w:rsidP="00082DA0">
      <w:pPr>
        <w:ind w:right="0"/>
        <w:rPr>
          <w:rFonts w:ascii="Times New Roman" w:hAnsi="Times New Roman" w:cs="Times New Roman"/>
          <w:sz w:val="22"/>
          <w:szCs w:val="22"/>
        </w:rPr>
      </w:pPr>
    </w:p>
    <w:p w14:paraId="4361DB0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CID CNAME                                              G   PHONE_NO</w:t>
      </w:r>
    </w:p>
    <w:p w14:paraId="1C1C326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 ----------</w:t>
      </w:r>
    </w:p>
    <w:p w14:paraId="00C635E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ADDRESS                                             WAITER_ID</w:t>
      </w:r>
    </w:p>
    <w:p w14:paraId="4F0E469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71B6013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10 Anita                                              F 9876543210</w:t>
      </w:r>
    </w:p>
    <w:p w14:paraId="6E5A814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Lucknow                                                     5</w:t>
      </w:r>
    </w:p>
    <w:p w14:paraId="211EBEBD" w14:textId="77777777" w:rsidR="00082DA0" w:rsidRPr="00082DA0" w:rsidRDefault="00082DA0" w:rsidP="00082DA0">
      <w:pPr>
        <w:ind w:right="0"/>
        <w:rPr>
          <w:rFonts w:ascii="Times New Roman" w:hAnsi="Times New Roman" w:cs="Times New Roman"/>
          <w:sz w:val="22"/>
          <w:szCs w:val="22"/>
        </w:rPr>
      </w:pPr>
    </w:p>
    <w:p w14:paraId="33881DD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11 Vishal                                             M 8765432109</w:t>
      </w:r>
    </w:p>
    <w:p w14:paraId="07ECCDD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Chandigarh                                                  3</w:t>
      </w:r>
    </w:p>
    <w:p w14:paraId="22A2898E" w14:textId="77777777" w:rsidR="00082DA0" w:rsidRPr="00082DA0" w:rsidRDefault="00082DA0" w:rsidP="00082DA0">
      <w:pPr>
        <w:ind w:right="0"/>
        <w:rPr>
          <w:rFonts w:ascii="Times New Roman" w:hAnsi="Times New Roman" w:cs="Times New Roman"/>
          <w:sz w:val="22"/>
          <w:szCs w:val="22"/>
        </w:rPr>
      </w:pPr>
    </w:p>
    <w:p w14:paraId="5083C02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12 Priya                                              F 7654321098</w:t>
      </w:r>
    </w:p>
    <w:p w14:paraId="696ED75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Indore                                                      4</w:t>
      </w:r>
    </w:p>
    <w:p w14:paraId="5C489353" w14:textId="77777777" w:rsidR="00082DA0" w:rsidRPr="00082DA0" w:rsidRDefault="00082DA0" w:rsidP="00082DA0">
      <w:pPr>
        <w:ind w:right="0"/>
        <w:rPr>
          <w:rFonts w:ascii="Times New Roman" w:hAnsi="Times New Roman" w:cs="Times New Roman"/>
          <w:sz w:val="22"/>
          <w:szCs w:val="22"/>
        </w:rPr>
      </w:pPr>
    </w:p>
    <w:p w14:paraId="6748CC1D" w14:textId="77777777" w:rsidR="00082DA0" w:rsidRPr="00082DA0" w:rsidRDefault="00082DA0" w:rsidP="00082DA0">
      <w:pPr>
        <w:ind w:right="0"/>
        <w:rPr>
          <w:rFonts w:ascii="Times New Roman" w:hAnsi="Times New Roman" w:cs="Times New Roman"/>
          <w:sz w:val="22"/>
          <w:szCs w:val="22"/>
        </w:rPr>
      </w:pPr>
    </w:p>
    <w:p w14:paraId="6ECB632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CID CNAME                                              G   PHONE_NO</w:t>
      </w:r>
    </w:p>
    <w:p w14:paraId="0BA6C6B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 - ----------</w:t>
      </w:r>
    </w:p>
    <w:p w14:paraId="18228A0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ADDRESS                                             WAITER_ID</w:t>
      </w:r>
    </w:p>
    <w:p w14:paraId="00166B8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77275E2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13 Amitabh                                            M 6543210987</w:t>
      </w:r>
    </w:p>
    <w:p w14:paraId="3C54B92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Bhopal                                                      3</w:t>
      </w:r>
    </w:p>
    <w:p w14:paraId="19507F90" w14:textId="77777777" w:rsidR="00082DA0" w:rsidRPr="00082DA0" w:rsidRDefault="00082DA0" w:rsidP="00082DA0">
      <w:pPr>
        <w:ind w:right="0"/>
        <w:rPr>
          <w:rFonts w:ascii="Times New Roman" w:hAnsi="Times New Roman" w:cs="Times New Roman"/>
          <w:sz w:val="22"/>
          <w:szCs w:val="22"/>
        </w:rPr>
      </w:pPr>
    </w:p>
    <w:p w14:paraId="403A821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14 Deepa                                              F 5432109876</w:t>
      </w:r>
    </w:p>
    <w:p w14:paraId="1F9D90D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Nagpur                                                      1</w:t>
      </w:r>
    </w:p>
    <w:p w14:paraId="7ACA2B78" w14:textId="77777777" w:rsidR="00082DA0" w:rsidRPr="00082DA0" w:rsidRDefault="00082DA0" w:rsidP="00082DA0">
      <w:pPr>
        <w:ind w:right="0"/>
        <w:rPr>
          <w:rFonts w:ascii="Times New Roman" w:hAnsi="Times New Roman" w:cs="Times New Roman"/>
          <w:sz w:val="22"/>
          <w:szCs w:val="22"/>
        </w:rPr>
      </w:pPr>
    </w:p>
    <w:p w14:paraId="38F2909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15 Rajesh                                             M 4321098765</w:t>
      </w:r>
    </w:p>
    <w:p w14:paraId="4CA2677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Surat                                                       4</w:t>
      </w:r>
    </w:p>
    <w:p w14:paraId="0D6751CA" w14:textId="77777777" w:rsidR="00082DA0" w:rsidRPr="00082DA0" w:rsidRDefault="00082DA0" w:rsidP="00082DA0">
      <w:pPr>
        <w:ind w:right="0"/>
        <w:rPr>
          <w:rFonts w:ascii="Times New Roman" w:hAnsi="Times New Roman" w:cs="Times New Roman"/>
          <w:sz w:val="22"/>
          <w:szCs w:val="22"/>
        </w:rPr>
      </w:pPr>
    </w:p>
    <w:p w14:paraId="4FB96FE6" w14:textId="77777777" w:rsidR="00082DA0" w:rsidRPr="00082DA0" w:rsidRDefault="00082DA0" w:rsidP="00082DA0">
      <w:pPr>
        <w:ind w:right="0"/>
        <w:rPr>
          <w:rFonts w:ascii="Times New Roman" w:hAnsi="Times New Roman" w:cs="Times New Roman"/>
          <w:sz w:val="22"/>
          <w:szCs w:val="22"/>
        </w:rPr>
      </w:pPr>
    </w:p>
    <w:p w14:paraId="1806A94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CID CNAME                                              G   PHONE_NO</w:t>
      </w:r>
    </w:p>
    <w:p w14:paraId="52985FF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 ----------</w:t>
      </w:r>
    </w:p>
    <w:p w14:paraId="3AA6141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ADDRESS                                             WAITER_ID</w:t>
      </w:r>
    </w:p>
    <w:p w14:paraId="105CB6C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4FDBD72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16 Sushma                                             F 3210987654</w:t>
      </w:r>
    </w:p>
    <w:p w14:paraId="3FD94F6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Kanpur                                                      5</w:t>
      </w:r>
    </w:p>
    <w:p w14:paraId="0EC8F027" w14:textId="77777777" w:rsidR="00082DA0" w:rsidRPr="00082DA0" w:rsidRDefault="00082DA0" w:rsidP="00082DA0">
      <w:pPr>
        <w:ind w:right="0"/>
        <w:rPr>
          <w:rFonts w:ascii="Times New Roman" w:hAnsi="Times New Roman" w:cs="Times New Roman"/>
          <w:sz w:val="22"/>
          <w:szCs w:val="22"/>
        </w:rPr>
      </w:pPr>
    </w:p>
    <w:p w14:paraId="4DB1BCB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17 Arun                                               M 2109876543</w:t>
      </w:r>
    </w:p>
    <w:p w14:paraId="36A0B8C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Bhubaneswar                                                 3</w:t>
      </w:r>
    </w:p>
    <w:p w14:paraId="4EDE7CE5" w14:textId="77777777" w:rsidR="00082DA0" w:rsidRPr="00082DA0" w:rsidRDefault="00082DA0" w:rsidP="00082DA0">
      <w:pPr>
        <w:ind w:right="0"/>
        <w:rPr>
          <w:rFonts w:ascii="Times New Roman" w:hAnsi="Times New Roman" w:cs="Times New Roman"/>
          <w:sz w:val="22"/>
          <w:szCs w:val="22"/>
        </w:rPr>
      </w:pPr>
    </w:p>
    <w:p w14:paraId="486A30A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18 Anjali                                             F 1098765432</w:t>
      </w:r>
    </w:p>
    <w:p w14:paraId="2CD9AA9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Noida                                                       1</w:t>
      </w:r>
    </w:p>
    <w:p w14:paraId="35718173" w14:textId="77777777" w:rsidR="00082DA0" w:rsidRPr="00082DA0" w:rsidRDefault="00082DA0" w:rsidP="00082DA0">
      <w:pPr>
        <w:ind w:right="0"/>
        <w:rPr>
          <w:rFonts w:ascii="Times New Roman" w:hAnsi="Times New Roman" w:cs="Times New Roman"/>
          <w:sz w:val="22"/>
          <w:szCs w:val="22"/>
        </w:rPr>
      </w:pPr>
    </w:p>
    <w:p w14:paraId="5E7FED85" w14:textId="77777777" w:rsidR="00082DA0" w:rsidRPr="00082DA0" w:rsidRDefault="00082DA0" w:rsidP="00082DA0">
      <w:pPr>
        <w:ind w:right="0"/>
        <w:rPr>
          <w:rFonts w:ascii="Times New Roman" w:hAnsi="Times New Roman" w:cs="Times New Roman"/>
          <w:sz w:val="22"/>
          <w:szCs w:val="22"/>
        </w:rPr>
      </w:pPr>
    </w:p>
    <w:p w14:paraId="6CC7F1D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CID CNAME                                              G   PHONE_NO</w:t>
      </w:r>
    </w:p>
    <w:p w14:paraId="4D96905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 ----------</w:t>
      </w:r>
    </w:p>
    <w:p w14:paraId="242D1AF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ADDRESS                                             WAITER_ID</w:t>
      </w:r>
    </w:p>
    <w:p w14:paraId="71709E7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087C3D8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19 Prateek                                            M 9876543210</w:t>
      </w:r>
    </w:p>
    <w:p w14:paraId="21515F7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Gurgaon                                                     4</w:t>
      </w:r>
    </w:p>
    <w:p w14:paraId="49C79ED6" w14:textId="77777777" w:rsidR="00082DA0" w:rsidRPr="00082DA0" w:rsidRDefault="00082DA0" w:rsidP="00082DA0">
      <w:pPr>
        <w:ind w:right="0"/>
        <w:rPr>
          <w:rFonts w:ascii="Times New Roman" w:hAnsi="Times New Roman" w:cs="Times New Roman"/>
          <w:sz w:val="22"/>
          <w:szCs w:val="22"/>
        </w:rPr>
      </w:pPr>
    </w:p>
    <w:p w14:paraId="0A254C5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20 Shilpa                                             F 8765432109</w:t>
      </w:r>
    </w:p>
    <w:p w14:paraId="53EE5BD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Faridabad                                                   4</w:t>
      </w:r>
    </w:p>
    <w:p w14:paraId="7A46A783" w14:textId="77777777" w:rsidR="00082DA0" w:rsidRPr="00082DA0" w:rsidRDefault="00082DA0" w:rsidP="00082DA0">
      <w:pPr>
        <w:ind w:right="0"/>
        <w:rPr>
          <w:rFonts w:ascii="Times New Roman" w:hAnsi="Times New Roman" w:cs="Times New Roman"/>
          <w:sz w:val="22"/>
          <w:szCs w:val="22"/>
        </w:rPr>
      </w:pPr>
    </w:p>
    <w:p w14:paraId="03954D52" w14:textId="77777777" w:rsidR="00082DA0" w:rsidRPr="00082DA0" w:rsidRDefault="00082DA0" w:rsidP="00082DA0">
      <w:pPr>
        <w:ind w:right="0"/>
        <w:rPr>
          <w:rFonts w:ascii="Times New Roman" w:hAnsi="Times New Roman" w:cs="Times New Roman"/>
          <w:sz w:val="22"/>
          <w:szCs w:val="22"/>
        </w:rPr>
      </w:pPr>
    </w:p>
    <w:p w14:paraId="11C3F8A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20 rows selected.</w:t>
      </w:r>
    </w:p>
    <w:p w14:paraId="26275C3D" w14:textId="77777777" w:rsidR="00082DA0" w:rsidRPr="00082DA0" w:rsidRDefault="00082DA0" w:rsidP="00082DA0">
      <w:pPr>
        <w:ind w:right="0"/>
        <w:rPr>
          <w:rFonts w:ascii="Times New Roman" w:hAnsi="Times New Roman" w:cs="Times New Roman"/>
          <w:sz w:val="22"/>
          <w:szCs w:val="22"/>
        </w:rPr>
      </w:pPr>
    </w:p>
    <w:p w14:paraId="4F0A58C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SQL&gt; select *from cod;</w:t>
      </w:r>
    </w:p>
    <w:p w14:paraId="5AFC316A" w14:textId="77777777" w:rsidR="00082DA0" w:rsidRPr="00082DA0" w:rsidRDefault="00082DA0" w:rsidP="00082DA0">
      <w:pPr>
        <w:ind w:right="0"/>
        <w:rPr>
          <w:rFonts w:ascii="Times New Roman" w:hAnsi="Times New Roman" w:cs="Times New Roman"/>
          <w:sz w:val="22"/>
          <w:szCs w:val="22"/>
        </w:rPr>
      </w:pPr>
    </w:p>
    <w:p w14:paraId="1800A40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CID        DID   QUANTITY</w:t>
      </w:r>
    </w:p>
    <w:p w14:paraId="6BA13EF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23F959D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1          1          2</w:t>
      </w:r>
    </w:p>
    <w:p w14:paraId="2FF7FA9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1         17          2</w:t>
      </w:r>
    </w:p>
    <w:p w14:paraId="57559E9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1         10          1</w:t>
      </w:r>
    </w:p>
    <w:p w14:paraId="0AB1ECF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1         30          3</w:t>
      </w:r>
    </w:p>
    <w:p w14:paraId="66DD492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2         23          3</w:t>
      </w:r>
    </w:p>
    <w:p w14:paraId="524B38B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2         21          4</w:t>
      </w:r>
    </w:p>
    <w:p w14:paraId="2ACB105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2         28          8</w:t>
      </w:r>
    </w:p>
    <w:p w14:paraId="4B3E568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2         26          2</w:t>
      </w:r>
    </w:p>
    <w:p w14:paraId="318A8E7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xml:space="preserve">         3         19          2</w:t>
      </w:r>
    </w:p>
    <w:p w14:paraId="2B87B2F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3         13          4</w:t>
      </w:r>
    </w:p>
    <w:p w14:paraId="0FE9516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4         12          4</w:t>
      </w:r>
    </w:p>
    <w:p w14:paraId="04E47B38" w14:textId="77777777" w:rsidR="00082DA0" w:rsidRPr="00082DA0" w:rsidRDefault="00082DA0" w:rsidP="00082DA0">
      <w:pPr>
        <w:ind w:right="0"/>
        <w:rPr>
          <w:rFonts w:ascii="Times New Roman" w:hAnsi="Times New Roman" w:cs="Times New Roman"/>
          <w:sz w:val="22"/>
          <w:szCs w:val="22"/>
        </w:rPr>
      </w:pPr>
    </w:p>
    <w:p w14:paraId="4C57B98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CID        DID   QUANTITY</w:t>
      </w:r>
    </w:p>
    <w:p w14:paraId="5C766ED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46877B1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4         29         10</w:t>
      </w:r>
    </w:p>
    <w:p w14:paraId="568AB9D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5         11          4</w:t>
      </w:r>
    </w:p>
    <w:p w14:paraId="230735D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5         18          3</w:t>
      </w:r>
    </w:p>
    <w:p w14:paraId="66A8FAF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6         20          8</w:t>
      </w:r>
    </w:p>
    <w:p w14:paraId="7BB1376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6          5          2</w:t>
      </w:r>
    </w:p>
    <w:p w14:paraId="58A7BB3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7         14          2</w:t>
      </w:r>
    </w:p>
    <w:p w14:paraId="35C71C5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7         15          1</w:t>
      </w:r>
    </w:p>
    <w:p w14:paraId="329798F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8         16          4</w:t>
      </w:r>
    </w:p>
    <w:p w14:paraId="7CD30CC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8         18          2</w:t>
      </w:r>
    </w:p>
    <w:p w14:paraId="479DDCC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9          9          5</w:t>
      </w:r>
    </w:p>
    <w:p w14:paraId="0E2A7CE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9          8          3</w:t>
      </w:r>
    </w:p>
    <w:p w14:paraId="0F068AE1" w14:textId="77777777" w:rsidR="00082DA0" w:rsidRPr="00082DA0" w:rsidRDefault="00082DA0" w:rsidP="00082DA0">
      <w:pPr>
        <w:ind w:right="0"/>
        <w:rPr>
          <w:rFonts w:ascii="Times New Roman" w:hAnsi="Times New Roman" w:cs="Times New Roman"/>
          <w:sz w:val="22"/>
          <w:szCs w:val="22"/>
        </w:rPr>
      </w:pPr>
    </w:p>
    <w:p w14:paraId="090A8ED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CID        DID   QUANTITY</w:t>
      </w:r>
    </w:p>
    <w:p w14:paraId="751785C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227521A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10          7          4</w:t>
      </w:r>
    </w:p>
    <w:p w14:paraId="0298DA3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10          6          5</w:t>
      </w:r>
    </w:p>
    <w:p w14:paraId="3CF81B9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11          4          2</w:t>
      </w:r>
    </w:p>
    <w:p w14:paraId="15473EC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11          1          4</w:t>
      </w:r>
    </w:p>
    <w:p w14:paraId="693F6D3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12          6          7</w:t>
      </w:r>
    </w:p>
    <w:p w14:paraId="414DE7E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12          8          3</w:t>
      </w:r>
    </w:p>
    <w:p w14:paraId="64C5FAE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xml:space="preserve">        13         10          6</w:t>
      </w:r>
    </w:p>
    <w:p w14:paraId="1A37716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13         13          4</w:t>
      </w:r>
    </w:p>
    <w:p w14:paraId="5C0604B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14         14          3</w:t>
      </w:r>
    </w:p>
    <w:p w14:paraId="6DF0805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14         17          8</w:t>
      </w:r>
    </w:p>
    <w:p w14:paraId="3E78F7A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15         19          1</w:t>
      </w:r>
    </w:p>
    <w:p w14:paraId="41C19E5B" w14:textId="77777777" w:rsidR="00082DA0" w:rsidRPr="00082DA0" w:rsidRDefault="00082DA0" w:rsidP="00082DA0">
      <w:pPr>
        <w:ind w:right="0"/>
        <w:rPr>
          <w:rFonts w:ascii="Times New Roman" w:hAnsi="Times New Roman" w:cs="Times New Roman"/>
          <w:sz w:val="22"/>
          <w:szCs w:val="22"/>
        </w:rPr>
      </w:pPr>
    </w:p>
    <w:p w14:paraId="3BE4D6F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CID        DID   QUANTITY</w:t>
      </w:r>
    </w:p>
    <w:p w14:paraId="551857C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21ECBCD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15         20          3</w:t>
      </w:r>
    </w:p>
    <w:p w14:paraId="121589D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16         23          7</w:t>
      </w:r>
    </w:p>
    <w:p w14:paraId="5F5652C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16         24          6</w:t>
      </w:r>
    </w:p>
    <w:p w14:paraId="0DB35DD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17         25          8</w:t>
      </w:r>
    </w:p>
    <w:p w14:paraId="3522B82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17         26          3</w:t>
      </w:r>
    </w:p>
    <w:p w14:paraId="0FFF5D8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18         30          6</w:t>
      </w:r>
    </w:p>
    <w:p w14:paraId="52B2CD3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18         23          2</w:t>
      </w:r>
    </w:p>
    <w:p w14:paraId="3077AF6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19         18          3</w:t>
      </w:r>
    </w:p>
    <w:p w14:paraId="7A90653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19         17          5</w:t>
      </w:r>
    </w:p>
    <w:p w14:paraId="10870F2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20         30          8</w:t>
      </w:r>
    </w:p>
    <w:p w14:paraId="285CF28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20          5          3</w:t>
      </w:r>
    </w:p>
    <w:p w14:paraId="10D02691" w14:textId="77777777" w:rsidR="00082DA0" w:rsidRPr="00082DA0" w:rsidRDefault="00082DA0" w:rsidP="00082DA0">
      <w:pPr>
        <w:ind w:right="0"/>
        <w:rPr>
          <w:rFonts w:ascii="Times New Roman" w:hAnsi="Times New Roman" w:cs="Times New Roman"/>
          <w:sz w:val="22"/>
          <w:szCs w:val="22"/>
        </w:rPr>
      </w:pPr>
    </w:p>
    <w:p w14:paraId="1C644B2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44 rows selected.</w:t>
      </w:r>
    </w:p>
    <w:p w14:paraId="4EA35BF9" w14:textId="77777777" w:rsidR="00082DA0" w:rsidRPr="00082DA0" w:rsidRDefault="00082DA0" w:rsidP="00082DA0">
      <w:pPr>
        <w:ind w:right="0"/>
        <w:rPr>
          <w:rFonts w:ascii="Times New Roman" w:hAnsi="Times New Roman" w:cs="Times New Roman"/>
          <w:sz w:val="22"/>
          <w:szCs w:val="22"/>
        </w:rPr>
      </w:pPr>
    </w:p>
    <w:p w14:paraId="6C0C4CA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SQL&gt; select *from </w:t>
      </w:r>
      <w:proofErr w:type="spellStart"/>
      <w:r w:rsidRPr="00082DA0">
        <w:rPr>
          <w:rFonts w:ascii="Times New Roman" w:hAnsi="Times New Roman" w:cs="Times New Roman"/>
          <w:sz w:val="22"/>
          <w:szCs w:val="22"/>
        </w:rPr>
        <w:t>waiter_details</w:t>
      </w:r>
      <w:proofErr w:type="spellEnd"/>
      <w:r w:rsidRPr="00082DA0">
        <w:rPr>
          <w:rFonts w:ascii="Times New Roman" w:hAnsi="Times New Roman" w:cs="Times New Roman"/>
          <w:sz w:val="22"/>
          <w:szCs w:val="22"/>
        </w:rPr>
        <w:t>;</w:t>
      </w:r>
    </w:p>
    <w:p w14:paraId="2EE488EB" w14:textId="77777777" w:rsidR="00082DA0" w:rsidRPr="00082DA0" w:rsidRDefault="00082DA0" w:rsidP="00082DA0">
      <w:pPr>
        <w:ind w:right="0"/>
        <w:rPr>
          <w:rFonts w:ascii="Times New Roman" w:hAnsi="Times New Roman" w:cs="Times New Roman"/>
          <w:sz w:val="22"/>
          <w:szCs w:val="22"/>
        </w:rPr>
      </w:pPr>
    </w:p>
    <w:p w14:paraId="10655D5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WID WNAME</w:t>
      </w:r>
    </w:p>
    <w:p w14:paraId="1BBA8E6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5EF5B6F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xml:space="preserve">         1 Ravi</w:t>
      </w:r>
    </w:p>
    <w:p w14:paraId="13783E3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Amit</w:t>
      </w:r>
    </w:p>
    <w:p w14:paraId="06F8088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Sneha</w:t>
      </w:r>
    </w:p>
    <w:p w14:paraId="746B9AC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Ananya</w:t>
      </w:r>
    </w:p>
    <w:p w14:paraId="5F1E850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Prakash</w:t>
      </w:r>
    </w:p>
    <w:p w14:paraId="30E38184" w14:textId="77777777" w:rsidR="00082DA0" w:rsidRPr="00082DA0" w:rsidRDefault="00082DA0" w:rsidP="00082DA0">
      <w:pPr>
        <w:ind w:right="0"/>
        <w:rPr>
          <w:rFonts w:ascii="Times New Roman" w:hAnsi="Times New Roman" w:cs="Times New Roman"/>
          <w:sz w:val="22"/>
          <w:szCs w:val="22"/>
        </w:rPr>
      </w:pPr>
    </w:p>
    <w:p w14:paraId="22EC827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SQL&gt; select *from od;</w:t>
      </w:r>
    </w:p>
    <w:p w14:paraId="6655DD14" w14:textId="77777777" w:rsidR="00082DA0" w:rsidRPr="00082DA0" w:rsidRDefault="00082DA0" w:rsidP="00082DA0">
      <w:pPr>
        <w:ind w:right="0"/>
        <w:rPr>
          <w:rFonts w:ascii="Times New Roman" w:hAnsi="Times New Roman" w:cs="Times New Roman"/>
          <w:sz w:val="22"/>
          <w:szCs w:val="22"/>
        </w:rPr>
      </w:pPr>
    </w:p>
    <w:p w14:paraId="070F3DE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OID        TNO O_DATE</w:t>
      </w:r>
    </w:p>
    <w:p w14:paraId="6EC6A77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5614B88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3 29-DEC-23</w:t>
      </w:r>
    </w:p>
    <w:p w14:paraId="73F7395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3 25-DEC-23</w:t>
      </w:r>
    </w:p>
    <w:p w14:paraId="6E6021A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10 01-JAN-24</w:t>
      </w:r>
    </w:p>
    <w:p w14:paraId="78F7527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5 04-DEC-23</w:t>
      </w:r>
    </w:p>
    <w:p w14:paraId="4322860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3 12-DEC-23</w:t>
      </w:r>
    </w:p>
    <w:p w14:paraId="1E7B9CD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6          2 08-JAN-24</w:t>
      </w:r>
    </w:p>
    <w:p w14:paraId="073BF09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7          8 26-DEC-23</w:t>
      </w:r>
    </w:p>
    <w:p w14:paraId="2188C11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8          2 23-DEC-23</w:t>
      </w:r>
    </w:p>
    <w:p w14:paraId="1663939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9          8 05-DEC-23</w:t>
      </w:r>
    </w:p>
    <w:p w14:paraId="0521458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10          8 31-DEC-23</w:t>
      </w:r>
    </w:p>
    <w:p w14:paraId="6875C8D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11          2 30-JAN-24</w:t>
      </w:r>
    </w:p>
    <w:p w14:paraId="09A7277E" w14:textId="77777777" w:rsidR="00082DA0" w:rsidRPr="00082DA0" w:rsidRDefault="00082DA0" w:rsidP="00082DA0">
      <w:pPr>
        <w:ind w:right="0"/>
        <w:rPr>
          <w:rFonts w:ascii="Times New Roman" w:hAnsi="Times New Roman" w:cs="Times New Roman"/>
          <w:sz w:val="22"/>
          <w:szCs w:val="22"/>
        </w:rPr>
      </w:pPr>
    </w:p>
    <w:p w14:paraId="6CA2CD8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OID        TNO O_DATE</w:t>
      </w:r>
    </w:p>
    <w:p w14:paraId="3CB2F20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37FBF5D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12          3 28-DEC-23</w:t>
      </w:r>
    </w:p>
    <w:p w14:paraId="5813509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13          1 23-JAN-24</w:t>
      </w:r>
    </w:p>
    <w:p w14:paraId="7808552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xml:space="preserve">        14          7 22-DEC-23</w:t>
      </w:r>
    </w:p>
    <w:p w14:paraId="72B782E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15          7 31-DEC-23</w:t>
      </w:r>
    </w:p>
    <w:p w14:paraId="0525813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16          4 02-JAN-24</w:t>
      </w:r>
    </w:p>
    <w:p w14:paraId="0ADA850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17          5 05-JAN-24</w:t>
      </w:r>
    </w:p>
    <w:p w14:paraId="7C2E2EE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18          3 05-DEC-23</w:t>
      </w:r>
    </w:p>
    <w:p w14:paraId="12CAAAE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19          4 28-DEC-23</w:t>
      </w:r>
    </w:p>
    <w:p w14:paraId="040AA54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20          8 16-JAN-24</w:t>
      </w:r>
    </w:p>
    <w:p w14:paraId="27725979" w14:textId="77777777" w:rsidR="00082DA0" w:rsidRPr="00082DA0" w:rsidRDefault="00082DA0" w:rsidP="00082DA0">
      <w:pPr>
        <w:ind w:right="0"/>
        <w:rPr>
          <w:rFonts w:ascii="Times New Roman" w:hAnsi="Times New Roman" w:cs="Times New Roman"/>
          <w:sz w:val="22"/>
          <w:szCs w:val="22"/>
        </w:rPr>
      </w:pPr>
    </w:p>
    <w:p w14:paraId="68DF4CE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20 rows selected.</w:t>
      </w:r>
    </w:p>
    <w:p w14:paraId="5995FA81" w14:textId="77777777" w:rsidR="00082DA0" w:rsidRPr="00082DA0" w:rsidRDefault="00082DA0" w:rsidP="00082DA0">
      <w:pPr>
        <w:ind w:right="0"/>
        <w:rPr>
          <w:rFonts w:ascii="Times New Roman" w:hAnsi="Times New Roman" w:cs="Times New Roman"/>
          <w:sz w:val="22"/>
          <w:szCs w:val="22"/>
        </w:rPr>
      </w:pPr>
    </w:p>
    <w:p w14:paraId="69B816B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SQL&gt; select *from </w:t>
      </w:r>
      <w:proofErr w:type="spellStart"/>
      <w:r w:rsidRPr="00082DA0">
        <w:rPr>
          <w:rFonts w:ascii="Times New Roman" w:hAnsi="Times New Roman" w:cs="Times New Roman"/>
          <w:sz w:val="22"/>
          <w:szCs w:val="22"/>
        </w:rPr>
        <w:t>wod</w:t>
      </w:r>
      <w:proofErr w:type="spellEnd"/>
      <w:r w:rsidRPr="00082DA0">
        <w:rPr>
          <w:rFonts w:ascii="Times New Roman" w:hAnsi="Times New Roman" w:cs="Times New Roman"/>
          <w:sz w:val="22"/>
          <w:szCs w:val="22"/>
        </w:rPr>
        <w:t>;</w:t>
      </w:r>
    </w:p>
    <w:p w14:paraId="564CE50A" w14:textId="77777777" w:rsidR="00082DA0" w:rsidRPr="00082DA0" w:rsidRDefault="00082DA0" w:rsidP="00082DA0">
      <w:pPr>
        <w:ind w:right="0"/>
        <w:rPr>
          <w:rFonts w:ascii="Times New Roman" w:hAnsi="Times New Roman" w:cs="Times New Roman"/>
          <w:sz w:val="22"/>
          <w:szCs w:val="22"/>
        </w:rPr>
      </w:pPr>
    </w:p>
    <w:p w14:paraId="5EFB9A0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t>
      </w:r>
      <w:proofErr w:type="gramStart"/>
      <w:r w:rsidRPr="00082DA0">
        <w:rPr>
          <w:rFonts w:ascii="Times New Roman" w:hAnsi="Times New Roman" w:cs="Times New Roman"/>
          <w:sz w:val="22"/>
          <w:szCs w:val="22"/>
        </w:rPr>
        <w:t>OID  WAITER</w:t>
      </w:r>
      <w:proofErr w:type="gramEnd"/>
      <w:r w:rsidRPr="00082DA0">
        <w:rPr>
          <w:rFonts w:ascii="Times New Roman" w:hAnsi="Times New Roman" w:cs="Times New Roman"/>
          <w:sz w:val="22"/>
          <w:szCs w:val="22"/>
        </w:rPr>
        <w:t>_ID    CHEF_ID</w:t>
      </w:r>
    </w:p>
    <w:p w14:paraId="7551FAB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650CA42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1          1          3</w:t>
      </w:r>
    </w:p>
    <w:p w14:paraId="3101A23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2          4          2</w:t>
      </w:r>
    </w:p>
    <w:p w14:paraId="26B8E71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3          1          1</w:t>
      </w:r>
    </w:p>
    <w:p w14:paraId="1E86C97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4          4          4</w:t>
      </w:r>
    </w:p>
    <w:p w14:paraId="33EB4E6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5          3          2</w:t>
      </w:r>
    </w:p>
    <w:p w14:paraId="652B37B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6          2          5</w:t>
      </w:r>
    </w:p>
    <w:p w14:paraId="4604EB6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7          3          1</w:t>
      </w:r>
    </w:p>
    <w:p w14:paraId="45C6ACC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8          3          2</w:t>
      </w:r>
    </w:p>
    <w:p w14:paraId="71DFEFA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9          4          4</w:t>
      </w:r>
    </w:p>
    <w:p w14:paraId="36FA39A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10          5          5</w:t>
      </w:r>
    </w:p>
    <w:p w14:paraId="3881AC7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11          3          2</w:t>
      </w:r>
    </w:p>
    <w:p w14:paraId="61C2C01A" w14:textId="77777777" w:rsidR="00082DA0" w:rsidRPr="00082DA0" w:rsidRDefault="00082DA0" w:rsidP="00082DA0">
      <w:pPr>
        <w:ind w:right="0"/>
        <w:rPr>
          <w:rFonts w:ascii="Times New Roman" w:hAnsi="Times New Roman" w:cs="Times New Roman"/>
          <w:sz w:val="22"/>
          <w:szCs w:val="22"/>
        </w:rPr>
      </w:pPr>
    </w:p>
    <w:p w14:paraId="075081F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xml:space="preserve">       </w:t>
      </w:r>
      <w:proofErr w:type="gramStart"/>
      <w:r w:rsidRPr="00082DA0">
        <w:rPr>
          <w:rFonts w:ascii="Times New Roman" w:hAnsi="Times New Roman" w:cs="Times New Roman"/>
          <w:sz w:val="22"/>
          <w:szCs w:val="22"/>
        </w:rPr>
        <w:t>OID  WAITER</w:t>
      </w:r>
      <w:proofErr w:type="gramEnd"/>
      <w:r w:rsidRPr="00082DA0">
        <w:rPr>
          <w:rFonts w:ascii="Times New Roman" w:hAnsi="Times New Roman" w:cs="Times New Roman"/>
          <w:sz w:val="22"/>
          <w:szCs w:val="22"/>
        </w:rPr>
        <w:t>_ID    CHEF_ID</w:t>
      </w:r>
    </w:p>
    <w:p w14:paraId="3697608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685F464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12          4          1</w:t>
      </w:r>
    </w:p>
    <w:p w14:paraId="2A17075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13          3          4</w:t>
      </w:r>
    </w:p>
    <w:p w14:paraId="5080E19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14          1          2</w:t>
      </w:r>
    </w:p>
    <w:p w14:paraId="7B5AD03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15          4          3</w:t>
      </w:r>
    </w:p>
    <w:p w14:paraId="65F2CBE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16          5          4</w:t>
      </w:r>
    </w:p>
    <w:p w14:paraId="2E8676B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17          3          2</w:t>
      </w:r>
    </w:p>
    <w:p w14:paraId="778499E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18          1          1</w:t>
      </w:r>
    </w:p>
    <w:p w14:paraId="3511FE5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19          4          5</w:t>
      </w:r>
    </w:p>
    <w:p w14:paraId="0E569F4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20          4          1</w:t>
      </w:r>
    </w:p>
    <w:p w14:paraId="2C293A90" w14:textId="77777777" w:rsidR="00082DA0" w:rsidRPr="00082DA0" w:rsidRDefault="00082DA0" w:rsidP="00082DA0">
      <w:pPr>
        <w:ind w:right="0"/>
        <w:rPr>
          <w:rFonts w:ascii="Times New Roman" w:hAnsi="Times New Roman" w:cs="Times New Roman"/>
          <w:sz w:val="22"/>
          <w:szCs w:val="22"/>
        </w:rPr>
      </w:pPr>
    </w:p>
    <w:p w14:paraId="44B8830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20 rows selected.</w:t>
      </w:r>
    </w:p>
    <w:p w14:paraId="758664EC" w14:textId="77777777" w:rsidR="00082DA0" w:rsidRPr="00082DA0" w:rsidRDefault="00082DA0" w:rsidP="00082DA0">
      <w:pPr>
        <w:ind w:right="0"/>
        <w:rPr>
          <w:rFonts w:ascii="Times New Roman" w:hAnsi="Times New Roman" w:cs="Times New Roman"/>
          <w:sz w:val="22"/>
          <w:szCs w:val="22"/>
        </w:rPr>
      </w:pPr>
    </w:p>
    <w:p w14:paraId="3FDAAE5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SQL&gt; select *from </w:t>
      </w:r>
      <w:proofErr w:type="spellStart"/>
      <w:r w:rsidRPr="00082DA0">
        <w:rPr>
          <w:rFonts w:ascii="Times New Roman" w:hAnsi="Times New Roman" w:cs="Times New Roman"/>
          <w:sz w:val="22"/>
          <w:szCs w:val="22"/>
        </w:rPr>
        <w:t>chd</w:t>
      </w:r>
      <w:proofErr w:type="spellEnd"/>
      <w:r w:rsidRPr="00082DA0">
        <w:rPr>
          <w:rFonts w:ascii="Times New Roman" w:hAnsi="Times New Roman" w:cs="Times New Roman"/>
          <w:sz w:val="22"/>
          <w:szCs w:val="22"/>
        </w:rPr>
        <w:t>;</w:t>
      </w:r>
    </w:p>
    <w:p w14:paraId="435F1C24" w14:textId="77777777" w:rsidR="00082DA0" w:rsidRPr="00082DA0" w:rsidRDefault="00082DA0" w:rsidP="00082DA0">
      <w:pPr>
        <w:ind w:right="0"/>
        <w:rPr>
          <w:rFonts w:ascii="Times New Roman" w:hAnsi="Times New Roman" w:cs="Times New Roman"/>
          <w:sz w:val="22"/>
          <w:szCs w:val="22"/>
        </w:rPr>
      </w:pPr>
    </w:p>
    <w:p w14:paraId="32C7776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CHEF_ID CHEF_NAME</w:t>
      </w:r>
    </w:p>
    <w:p w14:paraId="293D957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3A9B122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Aarav</w:t>
      </w:r>
    </w:p>
    <w:p w14:paraId="6A133C0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Aditi</w:t>
      </w:r>
    </w:p>
    <w:p w14:paraId="7EF3A42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Aryan</w:t>
      </w:r>
    </w:p>
    <w:p w14:paraId="63EE29F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Ishaan</w:t>
      </w:r>
    </w:p>
    <w:p w14:paraId="42CBC31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Kavya</w:t>
      </w:r>
    </w:p>
    <w:p w14:paraId="1E0725B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6 Aradhya</w:t>
      </w:r>
    </w:p>
    <w:p w14:paraId="133E9C5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7 Aryan</w:t>
      </w:r>
    </w:p>
    <w:p w14:paraId="6400C50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8 Mehak</w:t>
      </w:r>
    </w:p>
    <w:p w14:paraId="0C931D9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xml:space="preserve">         9 Arjun</w:t>
      </w:r>
    </w:p>
    <w:p w14:paraId="02E41736" w14:textId="77777777" w:rsidR="00082DA0" w:rsidRPr="00082DA0" w:rsidRDefault="00082DA0" w:rsidP="00082DA0">
      <w:pPr>
        <w:ind w:right="0"/>
        <w:rPr>
          <w:rFonts w:ascii="Times New Roman" w:hAnsi="Times New Roman" w:cs="Times New Roman"/>
          <w:sz w:val="22"/>
          <w:szCs w:val="22"/>
        </w:rPr>
      </w:pPr>
    </w:p>
    <w:p w14:paraId="035B19C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9 rows selected.</w:t>
      </w:r>
    </w:p>
    <w:p w14:paraId="58F9CD9A" w14:textId="77777777" w:rsidR="00082DA0" w:rsidRPr="00082DA0" w:rsidRDefault="00082DA0" w:rsidP="00082DA0">
      <w:pPr>
        <w:ind w:right="0"/>
        <w:rPr>
          <w:rFonts w:ascii="Times New Roman" w:hAnsi="Times New Roman" w:cs="Times New Roman"/>
          <w:sz w:val="22"/>
          <w:szCs w:val="22"/>
        </w:rPr>
      </w:pPr>
    </w:p>
    <w:p w14:paraId="02516EA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SQL&gt; select *from </w:t>
      </w:r>
      <w:proofErr w:type="spellStart"/>
      <w:r w:rsidRPr="00082DA0">
        <w:rPr>
          <w:rFonts w:ascii="Times New Roman" w:hAnsi="Times New Roman" w:cs="Times New Roman"/>
          <w:sz w:val="22"/>
          <w:szCs w:val="22"/>
        </w:rPr>
        <w:t>chod</w:t>
      </w:r>
      <w:proofErr w:type="spellEnd"/>
      <w:r w:rsidRPr="00082DA0">
        <w:rPr>
          <w:rFonts w:ascii="Times New Roman" w:hAnsi="Times New Roman" w:cs="Times New Roman"/>
          <w:sz w:val="22"/>
          <w:szCs w:val="22"/>
        </w:rPr>
        <w:t>;</w:t>
      </w:r>
    </w:p>
    <w:p w14:paraId="090E751B" w14:textId="77777777" w:rsidR="00082DA0" w:rsidRPr="00082DA0" w:rsidRDefault="00082DA0" w:rsidP="00082DA0">
      <w:pPr>
        <w:ind w:right="0"/>
        <w:rPr>
          <w:rFonts w:ascii="Times New Roman" w:hAnsi="Times New Roman" w:cs="Times New Roman"/>
          <w:sz w:val="22"/>
          <w:szCs w:val="22"/>
        </w:rPr>
      </w:pPr>
    </w:p>
    <w:p w14:paraId="0AAF330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7E45501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441DD0D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46E2405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70CB413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 PANNER 65</w:t>
      </w:r>
    </w:p>
    <w:p w14:paraId="4090CAB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1          3</w:t>
      </w:r>
    </w:p>
    <w:p w14:paraId="0DBEC20E" w14:textId="77777777" w:rsidR="00082DA0" w:rsidRPr="00082DA0" w:rsidRDefault="00082DA0" w:rsidP="00082DA0">
      <w:pPr>
        <w:ind w:right="0"/>
        <w:rPr>
          <w:rFonts w:ascii="Times New Roman" w:hAnsi="Times New Roman" w:cs="Times New Roman"/>
          <w:sz w:val="22"/>
          <w:szCs w:val="22"/>
        </w:rPr>
      </w:pPr>
    </w:p>
    <w:p w14:paraId="6A273D3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1 VEG THALI</w:t>
      </w:r>
    </w:p>
    <w:p w14:paraId="7E63842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1          3</w:t>
      </w:r>
    </w:p>
    <w:p w14:paraId="4AD18F9A" w14:textId="77777777" w:rsidR="00082DA0" w:rsidRPr="00082DA0" w:rsidRDefault="00082DA0" w:rsidP="00082DA0">
      <w:pPr>
        <w:ind w:right="0"/>
        <w:rPr>
          <w:rFonts w:ascii="Times New Roman" w:hAnsi="Times New Roman" w:cs="Times New Roman"/>
          <w:sz w:val="22"/>
          <w:szCs w:val="22"/>
        </w:rPr>
      </w:pPr>
    </w:p>
    <w:p w14:paraId="647EF31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1 VEG FAMILY PACK</w:t>
      </w:r>
    </w:p>
    <w:p w14:paraId="753FB12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3          7</w:t>
      </w:r>
    </w:p>
    <w:p w14:paraId="277B5D04" w14:textId="77777777" w:rsidR="00082DA0" w:rsidRPr="00082DA0" w:rsidRDefault="00082DA0" w:rsidP="00082DA0">
      <w:pPr>
        <w:ind w:right="0"/>
        <w:rPr>
          <w:rFonts w:ascii="Times New Roman" w:hAnsi="Times New Roman" w:cs="Times New Roman"/>
          <w:sz w:val="22"/>
          <w:szCs w:val="22"/>
        </w:rPr>
      </w:pPr>
    </w:p>
    <w:p w14:paraId="42AC1913" w14:textId="77777777" w:rsidR="00082DA0" w:rsidRPr="00082DA0" w:rsidRDefault="00082DA0" w:rsidP="00082DA0">
      <w:pPr>
        <w:ind w:right="0"/>
        <w:rPr>
          <w:rFonts w:ascii="Times New Roman" w:hAnsi="Times New Roman" w:cs="Times New Roman"/>
          <w:sz w:val="22"/>
          <w:szCs w:val="22"/>
        </w:rPr>
      </w:pPr>
    </w:p>
    <w:p w14:paraId="5F4AD7B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5541DA2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5A5AC1C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66C84D8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2D52046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1 VEG SUPREME PACK</w:t>
      </w:r>
    </w:p>
    <w:p w14:paraId="3E8012F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3          7</w:t>
      </w:r>
    </w:p>
    <w:p w14:paraId="5264CAB3" w14:textId="77777777" w:rsidR="00082DA0" w:rsidRPr="00082DA0" w:rsidRDefault="00082DA0" w:rsidP="00082DA0">
      <w:pPr>
        <w:ind w:right="0"/>
        <w:rPr>
          <w:rFonts w:ascii="Times New Roman" w:hAnsi="Times New Roman" w:cs="Times New Roman"/>
          <w:sz w:val="22"/>
          <w:szCs w:val="22"/>
        </w:rPr>
      </w:pPr>
    </w:p>
    <w:p w14:paraId="7FC1129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1 SPECIAL MUTTON BIRYANI</w:t>
      </w:r>
    </w:p>
    <w:p w14:paraId="2CF3E5D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4         12</w:t>
      </w:r>
    </w:p>
    <w:p w14:paraId="23C5CDB7" w14:textId="77777777" w:rsidR="00082DA0" w:rsidRPr="00082DA0" w:rsidRDefault="00082DA0" w:rsidP="00082DA0">
      <w:pPr>
        <w:ind w:right="0"/>
        <w:rPr>
          <w:rFonts w:ascii="Times New Roman" w:hAnsi="Times New Roman" w:cs="Times New Roman"/>
          <w:sz w:val="22"/>
          <w:szCs w:val="22"/>
        </w:rPr>
      </w:pPr>
    </w:p>
    <w:p w14:paraId="7671A01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6          1 SUPREME MUTTON BIRYANI</w:t>
      </w:r>
    </w:p>
    <w:p w14:paraId="0016D46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4         12</w:t>
      </w:r>
    </w:p>
    <w:p w14:paraId="06DED1EE" w14:textId="77777777" w:rsidR="00082DA0" w:rsidRPr="00082DA0" w:rsidRDefault="00082DA0" w:rsidP="00082DA0">
      <w:pPr>
        <w:ind w:right="0"/>
        <w:rPr>
          <w:rFonts w:ascii="Times New Roman" w:hAnsi="Times New Roman" w:cs="Times New Roman"/>
          <w:sz w:val="22"/>
          <w:szCs w:val="22"/>
        </w:rPr>
      </w:pPr>
    </w:p>
    <w:p w14:paraId="2D284386" w14:textId="77777777" w:rsidR="00082DA0" w:rsidRPr="00082DA0" w:rsidRDefault="00082DA0" w:rsidP="00082DA0">
      <w:pPr>
        <w:ind w:right="0"/>
        <w:rPr>
          <w:rFonts w:ascii="Times New Roman" w:hAnsi="Times New Roman" w:cs="Times New Roman"/>
          <w:sz w:val="22"/>
          <w:szCs w:val="22"/>
        </w:rPr>
      </w:pPr>
    </w:p>
    <w:p w14:paraId="7CB3255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7FAB808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716F58E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57B2218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67BD3E3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7          1 WATER BOTTLE</w:t>
      </w:r>
    </w:p>
    <w:p w14:paraId="6209903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1         18</w:t>
      </w:r>
    </w:p>
    <w:p w14:paraId="23EE5098" w14:textId="77777777" w:rsidR="00082DA0" w:rsidRPr="00082DA0" w:rsidRDefault="00082DA0" w:rsidP="00082DA0">
      <w:pPr>
        <w:ind w:right="0"/>
        <w:rPr>
          <w:rFonts w:ascii="Times New Roman" w:hAnsi="Times New Roman" w:cs="Times New Roman"/>
          <w:sz w:val="22"/>
          <w:szCs w:val="22"/>
        </w:rPr>
      </w:pPr>
    </w:p>
    <w:p w14:paraId="08969D0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8          1 TANDOORI CHICKEN(FULL)</w:t>
      </w:r>
    </w:p>
    <w:p w14:paraId="1513E0A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1         18</w:t>
      </w:r>
    </w:p>
    <w:p w14:paraId="369E33D8" w14:textId="77777777" w:rsidR="00082DA0" w:rsidRPr="00082DA0" w:rsidRDefault="00082DA0" w:rsidP="00082DA0">
      <w:pPr>
        <w:ind w:right="0"/>
        <w:rPr>
          <w:rFonts w:ascii="Times New Roman" w:hAnsi="Times New Roman" w:cs="Times New Roman"/>
          <w:sz w:val="22"/>
          <w:szCs w:val="22"/>
        </w:rPr>
      </w:pPr>
    </w:p>
    <w:p w14:paraId="6E37C2C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9          1 WATER BOTTLE</w:t>
      </w:r>
    </w:p>
    <w:p w14:paraId="6C37456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4         20</w:t>
      </w:r>
    </w:p>
    <w:p w14:paraId="1F6F1BE0" w14:textId="77777777" w:rsidR="00082DA0" w:rsidRPr="00082DA0" w:rsidRDefault="00082DA0" w:rsidP="00082DA0">
      <w:pPr>
        <w:ind w:right="0"/>
        <w:rPr>
          <w:rFonts w:ascii="Times New Roman" w:hAnsi="Times New Roman" w:cs="Times New Roman"/>
          <w:sz w:val="22"/>
          <w:szCs w:val="22"/>
        </w:rPr>
      </w:pPr>
    </w:p>
    <w:p w14:paraId="048D198D" w14:textId="77777777" w:rsidR="00082DA0" w:rsidRPr="00082DA0" w:rsidRDefault="00082DA0" w:rsidP="00082DA0">
      <w:pPr>
        <w:ind w:right="0"/>
        <w:rPr>
          <w:rFonts w:ascii="Times New Roman" w:hAnsi="Times New Roman" w:cs="Times New Roman"/>
          <w:sz w:val="22"/>
          <w:szCs w:val="22"/>
        </w:rPr>
      </w:pPr>
    </w:p>
    <w:p w14:paraId="3419DA0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5ECE84B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33C6BE4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6A7E29B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05134AB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xml:space="preserve">        10          1 SPECIAL CHICKEN BIRYANI</w:t>
      </w:r>
    </w:p>
    <w:p w14:paraId="5026244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4         20</w:t>
      </w:r>
    </w:p>
    <w:p w14:paraId="624A6A71" w14:textId="77777777" w:rsidR="00082DA0" w:rsidRPr="00082DA0" w:rsidRDefault="00082DA0" w:rsidP="00082DA0">
      <w:pPr>
        <w:ind w:right="0"/>
        <w:rPr>
          <w:rFonts w:ascii="Times New Roman" w:hAnsi="Times New Roman" w:cs="Times New Roman"/>
          <w:sz w:val="22"/>
          <w:szCs w:val="22"/>
        </w:rPr>
      </w:pPr>
    </w:p>
    <w:p w14:paraId="5BE2692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11          2 TANDOORI CHICKEN(FULL)</w:t>
      </w:r>
    </w:p>
    <w:p w14:paraId="17E92A4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4          2</w:t>
      </w:r>
    </w:p>
    <w:p w14:paraId="6706C9B7" w14:textId="77777777" w:rsidR="00082DA0" w:rsidRPr="00082DA0" w:rsidRDefault="00082DA0" w:rsidP="00082DA0">
      <w:pPr>
        <w:ind w:right="0"/>
        <w:rPr>
          <w:rFonts w:ascii="Times New Roman" w:hAnsi="Times New Roman" w:cs="Times New Roman"/>
          <w:sz w:val="22"/>
          <w:szCs w:val="22"/>
        </w:rPr>
      </w:pPr>
    </w:p>
    <w:p w14:paraId="0A7563F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12          2 CHICKEN TIKKA KEBAB</w:t>
      </w:r>
    </w:p>
    <w:p w14:paraId="54890FE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4          2</w:t>
      </w:r>
    </w:p>
    <w:p w14:paraId="29345049" w14:textId="77777777" w:rsidR="00082DA0" w:rsidRPr="00082DA0" w:rsidRDefault="00082DA0" w:rsidP="00082DA0">
      <w:pPr>
        <w:ind w:right="0"/>
        <w:rPr>
          <w:rFonts w:ascii="Times New Roman" w:hAnsi="Times New Roman" w:cs="Times New Roman"/>
          <w:sz w:val="22"/>
          <w:szCs w:val="22"/>
        </w:rPr>
      </w:pPr>
    </w:p>
    <w:p w14:paraId="56F8D6E9" w14:textId="77777777" w:rsidR="00082DA0" w:rsidRPr="00082DA0" w:rsidRDefault="00082DA0" w:rsidP="00082DA0">
      <w:pPr>
        <w:ind w:right="0"/>
        <w:rPr>
          <w:rFonts w:ascii="Times New Roman" w:hAnsi="Times New Roman" w:cs="Times New Roman"/>
          <w:sz w:val="22"/>
          <w:szCs w:val="22"/>
        </w:rPr>
      </w:pPr>
    </w:p>
    <w:p w14:paraId="2359930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3E6AE42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25BEF61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29F2E4D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6641A67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13          2 TANDOORI ROTI</w:t>
      </w:r>
    </w:p>
    <w:p w14:paraId="7F9C941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4          2</w:t>
      </w:r>
    </w:p>
    <w:p w14:paraId="34EB687E" w14:textId="77777777" w:rsidR="00082DA0" w:rsidRPr="00082DA0" w:rsidRDefault="00082DA0" w:rsidP="00082DA0">
      <w:pPr>
        <w:ind w:right="0"/>
        <w:rPr>
          <w:rFonts w:ascii="Times New Roman" w:hAnsi="Times New Roman" w:cs="Times New Roman"/>
          <w:sz w:val="22"/>
          <w:szCs w:val="22"/>
        </w:rPr>
      </w:pPr>
    </w:p>
    <w:p w14:paraId="46146DB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14          2 BUTTER CHICKEN BONELESS</w:t>
      </w:r>
    </w:p>
    <w:p w14:paraId="18C2957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4          2</w:t>
      </w:r>
    </w:p>
    <w:p w14:paraId="7BED0411" w14:textId="77777777" w:rsidR="00082DA0" w:rsidRPr="00082DA0" w:rsidRDefault="00082DA0" w:rsidP="00082DA0">
      <w:pPr>
        <w:ind w:right="0"/>
        <w:rPr>
          <w:rFonts w:ascii="Times New Roman" w:hAnsi="Times New Roman" w:cs="Times New Roman"/>
          <w:sz w:val="22"/>
          <w:szCs w:val="22"/>
        </w:rPr>
      </w:pPr>
    </w:p>
    <w:p w14:paraId="4EC1FA7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15          2 MUTTON THALI</w:t>
      </w:r>
    </w:p>
    <w:p w14:paraId="02B2452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3          5</w:t>
      </w:r>
    </w:p>
    <w:p w14:paraId="0C12C8AD" w14:textId="77777777" w:rsidR="00082DA0" w:rsidRPr="00082DA0" w:rsidRDefault="00082DA0" w:rsidP="00082DA0">
      <w:pPr>
        <w:ind w:right="0"/>
        <w:rPr>
          <w:rFonts w:ascii="Times New Roman" w:hAnsi="Times New Roman" w:cs="Times New Roman"/>
          <w:sz w:val="22"/>
          <w:szCs w:val="22"/>
        </w:rPr>
      </w:pPr>
    </w:p>
    <w:p w14:paraId="47A9457A" w14:textId="77777777" w:rsidR="00082DA0" w:rsidRPr="00082DA0" w:rsidRDefault="00082DA0" w:rsidP="00082DA0">
      <w:pPr>
        <w:ind w:right="0"/>
        <w:rPr>
          <w:rFonts w:ascii="Times New Roman" w:hAnsi="Times New Roman" w:cs="Times New Roman"/>
          <w:sz w:val="22"/>
          <w:szCs w:val="22"/>
        </w:rPr>
      </w:pPr>
    </w:p>
    <w:p w14:paraId="43DB45B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4E0F017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30B8B0C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xml:space="preserve"> WAITER_ID        OID</w:t>
      </w:r>
    </w:p>
    <w:p w14:paraId="386203F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233E7CB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16          2 PEPPER CHICKEN</w:t>
      </w:r>
    </w:p>
    <w:p w14:paraId="2F4225A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3          5</w:t>
      </w:r>
    </w:p>
    <w:p w14:paraId="17AA8C73" w14:textId="77777777" w:rsidR="00082DA0" w:rsidRPr="00082DA0" w:rsidRDefault="00082DA0" w:rsidP="00082DA0">
      <w:pPr>
        <w:ind w:right="0"/>
        <w:rPr>
          <w:rFonts w:ascii="Times New Roman" w:hAnsi="Times New Roman" w:cs="Times New Roman"/>
          <w:sz w:val="22"/>
          <w:szCs w:val="22"/>
        </w:rPr>
      </w:pPr>
    </w:p>
    <w:p w14:paraId="04DACE0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17          2 CHILLY </w:t>
      </w:r>
      <w:proofErr w:type="gramStart"/>
      <w:r w:rsidRPr="00082DA0">
        <w:rPr>
          <w:rFonts w:ascii="Times New Roman" w:hAnsi="Times New Roman" w:cs="Times New Roman"/>
          <w:sz w:val="22"/>
          <w:szCs w:val="22"/>
        </w:rPr>
        <w:t>CHICKEN</w:t>
      </w:r>
      <w:proofErr w:type="gramEnd"/>
    </w:p>
    <w:p w14:paraId="591EA98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3          8</w:t>
      </w:r>
    </w:p>
    <w:p w14:paraId="08596DDE" w14:textId="77777777" w:rsidR="00082DA0" w:rsidRPr="00082DA0" w:rsidRDefault="00082DA0" w:rsidP="00082DA0">
      <w:pPr>
        <w:ind w:right="0"/>
        <w:rPr>
          <w:rFonts w:ascii="Times New Roman" w:hAnsi="Times New Roman" w:cs="Times New Roman"/>
          <w:sz w:val="22"/>
          <w:szCs w:val="22"/>
        </w:rPr>
      </w:pPr>
    </w:p>
    <w:p w14:paraId="69D8935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18          2 PEPPER CHICKEN</w:t>
      </w:r>
    </w:p>
    <w:p w14:paraId="349A866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3          8</w:t>
      </w:r>
    </w:p>
    <w:p w14:paraId="272387B8" w14:textId="77777777" w:rsidR="00082DA0" w:rsidRPr="00082DA0" w:rsidRDefault="00082DA0" w:rsidP="00082DA0">
      <w:pPr>
        <w:ind w:right="0"/>
        <w:rPr>
          <w:rFonts w:ascii="Times New Roman" w:hAnsi="Times New Roman" w:cs="Times New Roman"/>
          <w:sz w:val="22"/>
          <w:szCs w:val="22"/>
        </w:rPr>
      </w:pPr>
    </w:p>
    <w:p w14:paraId="191A7750" w14:textId="77777777" w:rsidR="00082DA0" w:rsidRPr="00082DA0" w:rsidRDefault="00082DA0" w:rsidP="00082DA0">
      <w:pPr>
        <w:ind w:right="0"/>
        <w:rPr>
          <w:rFonts w:ascii="Times New Roman" w:hAnsi="Times New Roman" w:cs="Times New Roman"/>
          <w:sz w:val="22"/>
          <w:szCs w:val="22"/>
        </w:rPr>
      </w:pPr>
    </w:p>
    <w:p w14:paraId="275FE6E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2529A6D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49F1B90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595338B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68B3F77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19          2 MUTTON FAMILY PACK</w:t>
      </w:r>
    </w:p>
    <w:p w14:paraId="5B2A279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3         11</w:t>
      </w:r>
    </w:p>
    <w:p w14:paraId="7B3C9F24" w14:textId="77777777" w:rsidR="00082DA0" w:rsidRPr="00082DA0" w:rsidRDefault="00082DA0" w:rsidP="00082DA0">
      <w:pPr>
        <w:ind w:right="0"/>
        <w:rPr>
          <w:rFonts w:ascii="Times New Roman" w:hAnsi="Times New Roman" w:cs="Times New Roman"/>
          <w:sz w:val="22"/>
          <w:szCs w:val="22"/>
        </w:rPr>
      </w:pPr>
    </w:p>
    <w:p w14:paraId="5FB2347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20          2 CHICKEN BIRYANI</w:t>
      </w:r>
    </w:p>
    <w:p w14:paraId="5294AEE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3         11</w:t>
      </w:r>
    </w:p>
    <w:p w14:paraId="2D068153" w14:textId="77777777" w:rsidR="00082DA0" w:rsidRPr="00082DA0" w:rsidRDefault="00082DA0" w:rsidP="00082DA0">
      <w:pPr>
        <w:ind w:right="0"/>
        <w:rPr>
          <w:rFonts w:ascii="Times New Roman" w:hAnsi="Times New Roman" w:cs="Times New Roman"/>
          <w:sz w:val="22"/>
          <w:szCs w:val="22"/>
        </w:rPr>
      </w:pPr>
    </w:p>
    <w:p w14:paraId="6D9C29D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21          2 VEG FAMILY PACK</w:t>
      </w:r>
    </w:p>
    <w:p w14:paraId="1AFDEB0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1         14</w:t>
      </w:r>
    </w:p>
    <w:p w14:paraId="1A2E6827" w14:textId="77777777" w:rsidR="00082DA0" w:rsidRPr="00082DA0" w:rsidRDefault="00082DA0" w:rsidP="00082DA0">
      <w:pPr>
        <w:ind w:right="0"/>
        <w:rPr>
          <w:rFonts w:ascii="Times New Roman" w:hAnsi="Times New Roman" w:cs="Times New Roman"/>
          <w:sz w:val="22"/>
          <w:szCs w:val="22"/>
        </w:rPr>
      </w:pPr>
    </w:p>
    <w:p w14:paraId="015E5645" w14:textId="77777777" w:rsidR="00082DA0" w:rsidRPr="00082DA0" w:rsidRDefault="00082DA0" w:rsidP="00082DA0">
      <w:pPr>
        <w:ind w:right="0"/>
        <w:rPr>
          <w:rFonts w:ascii="Times New Roman" w:hAnsi="Times New Roman" w:cs="Times New Roman"/>
          <w:sz w:val="22"/>
          <w:szCs w:val="22"/>
        </w:rPr>
      </w:pPr>
    </w:p>
    <w:p w14:paraId="1B204E1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xml:space="preserve">       SNO    CHEF_ID DISHNAME</w:t>
      </w:r>
    </w:p>
    <w:p w14:paraId="4160849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2ECBC86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5AD4A98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2B77A4A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22          2 CHICKEN 65</w:t>
      </w:r>
    </w:p>
    <w:p w14:paraId="27F3D4D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1         14</w:t>
      </w:r>
    </w:p>
    <w:p w14:paraId="5038E47E" w14:textId="77777777" w:rsidR="00082DA0" w:rsidRPr="00082DA0" w:rsidRDefault="00082DA0" w:rsidP="00082DA0">
      <w:pPr>
        <w:ind w:right="0"/>
        <w:rPr>
          <w:rFonts w:ascii="Times New Roman" w:hAnsi="Times New Roman" w:cs="Times New Roman"/>
          <w:sz w:val="22"/>
          <w:szCs w:val="22"/>
        </w:rPr>
      </w:pPr>
    </w:p>
    <w:p w14:paraId="31A28BF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23          2 CHICKEN GARLIC KEBAB</w:t>
      </w:r>
    </w:p>
    <w:p w14:paraId="43DF720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3         17</w:t>
      </w:r>
    </w:p>
    <w:p w14:paraId="6E26F380" w14:textId="77777777" w:rsidR="00082DA0" w:rsidRPr="00082DA0" w:rsidRDefault="00082DA0" w:rsidP="00082DA0">
      <w:pPr>
        <w:ind w:right="0"/>
        <w:rPr>
          <w:rFonts w:ascii="Times New Roman" w:hAnsi="Times New Roman" w:cs="Times New Roman"/>
          <w:sz w:val="22"/>
          <w:szCs w:val="22"/>
        </w:rPr>
      </w:pPr>
    </w:p>
    <w:p w14:paraId="675857B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24          2 BUTTER CHICKEN BONELESS</w:t>
      </w:r>
    </w:p>
    <w:p w14:paraId="432A7FDE"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3         17</w:t>
      </w:r>
    </w:p>
    <w:p w14:paraId="507846CF" w14:textId="77777777" w:rsidR="00082DA0" w:rsidRPr="00082DA0" w:rsidRDefault="00082DA0" w:rsidP="00082DA0">
      <w:pPr>
        <w:ind w:right="0"/>
        <w:rPr>
          <w:rFonts w:ascii="Times New Roman" w:hAnsi="Times New Roman" w:cs="Times New Roman"/>
          <w:sz w:val="22"/>
          <w:szCs w:val="22"/>
        </w:rPr>
      </w:pPr>
    </w:p>
    <w:p w14:paraId="314140E7" w14:textId="77777777" w:rsidR="00082DA0" w:rsidRPr="00082DA0" w:rsidRDefault="00082DA0" w:rsidP="00082DA0">
      <w:pPr>
        <w:ind w:right="0"/>
        <w:rPr>
          <w:rFonts w:ascii="Times New Roman" w:hAnsi="Times New Roman" w:cs="Times New Roman"/>
          <w:sz w:val="22"/>
          <w:szCs w:val="22"/>
        </w:rPr>
      </w:pPr>
    </w:p>
    <w:p w14:paraId="2F639F4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1BE1697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3196CBF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011AF01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0179486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25          3 CHICKEN BIRYANI</w:t>
      </w:r>
    </w:p>
    <w:p w14:paraId="24DC153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w:t>
      </w:r>
    </w:p>
    <w:p w14:paraId="2A26332F" w14:textId="77777777" w:rsidR="00082DA0" w:rsidRPr="00082DA0" w:rsidRDefault="00082DA0" w:rsidP="00082DA0">
      <w:pPr>
        <w:ind w:right="0"/>
        <w:rPr>
          <w:rFonts w:ascii="Times New Roman" w:hAnsi="Times New Roman" w:cs="Times New Roman"/>
          <w:sz w:val="22"/>
          <w:szCs w:val="22"/>
        </w:rPr>
      </w:pPr>
    </w:p>
    <w:p w14:paraId="1686619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26          3 CHICKEN 65</w:t>
      </w:r>
    </w:p>
    <w:p w14:paraId="3C5B837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w:t>
      </w:r>
    </w:p>
    <w:p w14:paraId="1DCF29A3" w14:textId="77777777" w:rsidR="00082DA0" w:rsidRPr="00082DA0" w:rsidRDefault="00082DA0" w:rsidP="00082DA0">
      <w:pPr>
        <w:ind w:right="0"/>
        <w:rPr>
          <w:rFonts w:ascii="Times New Roman" w:hAnsi="Times New Roman" w:cs="Times New Roman"/>
          <w:sz w:val="22"/>
          <w:szCs w:val="22"/>
        </w:rPr>
      </w:pPr>
    </w:p>
    <w:p w14:paraId="2F7D134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27          3 VEG BIRYANI</w:t>
      </w:r>
    </w:p>
    <w:p w14:paraId="6C58719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w:t>
      </w:r>
    </w:p>
    <w:p w14:paraId="1809900F" w14:textId="77777777" w:rsidR="00082DA0" w:rsidRPr="00082DA0" w:rsidRDefault="00082DA0" w:rsidP="00082DA0">
      <w:pPr>
        <w:ind w:right="0"/>
        <w:rPr>
          <w:rFonts w:ascii="Times New Roman" w:hAnsi="Times New Roman" w:cs="Times New Roman"/>
          <w:sz w:val="22"/>
          <w:szCs w:val="22"/>
        </w:rPr>
      </w:pPr>
    </w:p>
    <w:p w14:paraId="41E854E8" w14:textId="77777777" w:rsidR="00082DA0" w:rsidRPr="00082DA0" w:rsidRDefault="00082DA0" w:rsidP="00082DA0">
      <w:pPr>
        <w:ind w:right="0"/>
        <w:rPr>
          <w:rFonts w:ascii="Times New Roman" w:hAnsi="Times New Roman" w:cs="Times New Roman"/>
          <w:sz w:val="22"/>
          <w:szCs w:val="22"/>
        </w:rPr>
      </w:pPr>
    </w:p>
    <w:p w14:paraId="090E30B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007057B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70E1E2E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24CA35C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7C7CBB9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28          3 WATER BOTTLE</w:t>
      </w:r>
    </w:p>
    <w:p w14:paraId="5834D26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1          1</w:t>
      </w:r>
    </w:p>
    <w:p w14:paraId="7D790871" w14:textId="77777777" w:rsidR="00082DA0" w:rsidRPr="00082DA0" w:rsidRDefault="00082DA0" w:rsidP="00082DA0">
      <w:pPr>
        <w:ind w:right="0"/>
        <w:rPr>
          <w:rFonts w:ascii="Times New Roman" w:hAnsi="Times New Roman" w:cs="Times New Roman"/>
          <w:sz w:val="22"/>
          <w:szCs w:val="22"/>
        </w:rPr>
      </w:pPr>
    </w:p>
    <w:p w14:paraId="2745D26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29          3 PANEER 65</w:t>
      </w:r>
    </w:p>
    <w:p w14:paraId="3CA4D2D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4         15</w:t>
      </w:r>
    </w:p>
    <w:p w14:paraId="1A3968C3" w14:textId="77777777" w:rsidR="00082DA0" w:rsidRPr="00082DA0" w:rsidRDefault="00082DA0" w:rsidP="00082DA0">
      <w:pPr>
        <w:ind w:right="0"/>
        <w:rPr>
          <w:rFonts w:ascii="Times New Roman" w:hAnsi="Times New Roman" w:cs="Times New Roman"/>
          <w:sz w:val="22"/>
          <w:szCs w:val="22"/>
        </w:rPr>
      </w:pPr>
    </w:p>
    <w:p w14:paraId="2774AE7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30          3 VEG MANCHURIAN</w:t>
      </w:r>
    </w:p>
    <w:p w14:paraId="7D90A9FF" w14:textId="796D0396"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4         15</w:t>
      </w:r>
    </w:p>
    <w:p w14:paraId="31D6995E" w14:textId="77777777" w:rsidR="00082DA0" w:rsidRPr="00082DA0" w:rsidRDefault="00082DA0" w:rsidP="00082DA0">
      <w:pPr>
        <w:ind w:right="0"/>
        <w:rPr>
          <w:rFonts w:ascii="Times New Roman" w:hAnsi="Times New Roman" w:cs="Times New Roman"/>
          <w:sz w:val="22"/>
          <w:szCs w:val="22"/>
        </w:rPr>
      </w:pPr>
    </w:p>
    <w:p w14:paraId="10C67D3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29BDBD0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6F09BBE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6379E77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56B12DD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31          4 CHICKEN THALI</w:t>
      </w:r>
    </w:p>
    <w:p w14:paraId="6639B0F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4          4</w:t>
      </w:r>
    </w:p>
    <w:p w14:paraId="4E4684E3" w14:textId="77777777" w:rsidR="00082DA0" w:rsidRPr="00082DA0" w:rsidRDefault="00082DA0" w:rsidP="00082DA0">
      <w:pPr>
        <w:ind w:right="0"/>
        <w:rPr>
          <w:rFonts w:ascii="Times New Roman" w:hAnsi="Times New Roman" w:cs="Times New Roman"/>
          <w:sz w:val="22"/>
          <w:szCs w:val="22"/>
        </w:rPr>
      </w:pPr>
    </w:p>
    <w:p w14:paraId="0264E92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32          4 RUMALI ROTI</w:t>
      </w:r>
    </w:p>
    <w:p w14:paraId="7451848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4          4</w:t>
      </w:r>
    </w:p>
    <w:p w14:paraId="76576AC5" w14:textId="77777777" w:rsidR="00082DA0" w:rsidRPr="00082DA0" w:rsidRDefault="00082DA0" w:rsidP="00082DA0">
      <w:pPr>
        <w:ind w:right="0"/>
        <w:rPr>
          <w:rFonts w:ascii="Times New Roman" w:hAnsi="Times New Roman" w:cs="Times New Roman"/>
          <w:sz w:val="22"/>
          <w:szCs w:val="22"/>
        </w:rPr>
      </w:pPr>
    </w:p>
    <w:p w14:paraId="12A7EC0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33          4 EGG BIRYANI</w:t>
      </w:r>
    </w:p>
    <w:p w14:paraId="46E0C951" w14:textId="0F57220C" w:rsid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lastRenderedPageBreak/>
        <w:t xml:space="preserve">         4          9</w:t>
      </w:r>
    </w:p>
    <w:p w14:paraId="54A92E96" w14:textId="77777777" w:rsidR="00082DA0" w:rsidRPr="00082DA0" w:rsidRDefault="00082DA0" w:rsidP="00082DA0">
      <w:pPr>
        <w:ind w:right="0"/>
        <w:rPr>
          <w:rFonts w:ascii="Times New Roman" w:hAnsi="Times New Roman" w:cs="Times New Roman"/>
          <w:sz w:val="22"/>
          <w:szCs w:val="22"/>
        </w:rPr>
      </w:pPr>
    </w:p>
    <w:p w14:paraId="3897F33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3859F65F"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6E4D643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2A0B6E2D"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138E6B20"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34          4 SUPREME MUTTON BIRYANI</w:t>
      </w:r>
    </w:p>
    <w:p w14:paraId="59B055A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4          9</w:t>
      </w:r>
    </w:p>
    <w:p w14:paraId="5CD20BBB" w14:textId="77777777" w:rsidR="00082DA0" w:rsidRPr="00082DA0" w:rsidRDefault="00082DA0" w:rsidP="00082DA0">
      <w:pPr>
        <w:ind w:right="0"/>
        <w:rPr>
          <w:rFonts w:ascii="Times New Roman" w:hAnsi="Times New Roman" w:cs="Times New Roman"/>
          <w:sz w:val="22"/>
          <w:szCs w:val="22"/>
        </w:rPr>
      </w:pPr>
    </w:p>
    <w:p w14:paraId="0118E3A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35          4 VEG BIRYANI</w:t>
      </w:r>
    </w:p>
    <w:p w14:paraId="32E1FB3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3         13</w:t>
      </w:r>
    </w:p>
    <w:p w14:paraId="226E873B" w14:textId="77777777" w:rsidR="00082DA0" w:rsidRPr="00082DA0" w:rsidRDefault="00082DA0" w:rsidP="00082DA0">
      <w:pPr>
        <w:ind w:right="0"/>
        <w:rPr>
          <w:rFonts w:ascii="Times New Roman" w:hAnsi="Times New Roman" w:cs="Times New Roman"/>
          <w:sz w:val="22"/>
          <w:szCs w:val="22"/>
        </w:rPr>
      </w:pPr>
    </w:p>
    <w:p w14:paraId="0546AE2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36          4 VEG THALI</w:t>
      </w:r>
    </w:p>
    <w:p w14:paraId="0393C37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3         13</w:t>
      </w:r>
    </w:p>
    <w:p w14:paraId="7BA68ABE" w14:textId="77777777" w:rsidR="00082DA0" w:rsidRPr="00082DA0" w:rsidRDefault="00082DA0" w:rsidP="00082DA0">
      <w:pPr>
        <w:ind w:right="0"/>
        <w:rPr>
          <w:rFonts w:ascii="Times New Roman" w:hAnsi="Times New Roman" w:cs="Times New Roman"/>
          <w:sz w:val="22"/>
          <w:szCs w:val="22"/>
        </w:rPr>
      </w:pPr>
    </w:p>
    <w:p w14:paraId="3F2598C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2061F62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692D58C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0BB310D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6F993C47"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37          4 TANDOORI CHICKEN</w:t>
      </w:r>
    </w:p>
    <w:p w14:paraId="499FC832" w14:textId="11CFF4FE"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5         16</w:t>
      </w:r>
    </w:p>
    <w:p w14:paraId="5313E4E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38          4 CHICKEN RESHMI KEBAB</w:t>
      </w:r>
    </w:p>
    <w:p w14:paraId="3D40787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5         16</w:t>
      </w:r>
    </w:p>
    <w:p w14:paraId="6D5A0FD8" w14:textId="77777777" w:rsidR="00082DA0" w:rsidRPr="00082DA0" w:rsidRDefault="00082DA0" w:rsidP="00082DA0">
      <w:pPr>
        <w:ind w:right="0"/>
        <w:rPr>
          <w:rFonts w:ascii="Times New Roman" w:hAnsi="Times New Roman" w:cs="Times New Roman"/>
          <w:sz w:val="22"/>
          <w:szCs w:val="22"/>
        </w:rPr>
      </w:pPr>
    </w:p>
    <w:p w14:paraId="331ECE8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39          5 VEG MANCHURIAN</w:t>
      </w:r>
    </w:p>
    <w:p w14:paraId="3FE5CAA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2          6</w:t>
      </w:r>
    </w:p>
    <w:p w14:paraId="2E1AF556" w14:textId="77777777" w:rsidR="00082DA0" w:rsidRPr="00082DA0" w:rsidRDefault="00082DA0" w:rsidP="00082DA0">
      <w:pPr>
        <w:ind w:right="0"/>
        <w:rPr>
          <w:rFonts w:ascii="Times New Roman" w:hAnsi="Times New Roman" w:cs="Times New Roman"/>
          <w:sz w:val="22"/>
          <w:szCs w:val="22"/>
        </w:rPr>
      </w:pPr>
    </w:p>
    <w:p w14:paraId="5B42AAE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27A31E6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37D2685A"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1DFA261B"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2094926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40          5 SPECIAL CHICKEN BIRYANI</w:t>
      </w:r>
    </w:p>
    <w:p w14:paraId="7EC07265"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2          6</w:t>
      </w:r>
    </w:p>
    <w:p w14:paraId="37F180C2" w14:textId="77777777" w:rsidR="00082DA0" w:rsidRPr="00082DA0" w:rsidRDefault="00082DA0" w:rsidP="00082DA0">
      <w:pPr>
        <w:ind w:right="0"/>
        <w:rPr>
          <w:rFonts w:ascii="Times New Roman" w:hAnsi="Times New Roman" w:cs="Times New Roman"/>
          <w:sz w:val="22"/>
          <w:szCs w:val="22"/>
        </w:rPr>
      </w:pPr>
    </w:p>
    <w:p w14:paraId="46E553E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41          5 SUPREME CHICKEN BIRYANI</w:t>
      </w:r>
    </w:p>
    <w:p w14:paraId="66D01B4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5         10</w:t>
      </w:r>
    </w:p>
    <w:p w14:paraId="58B28D1D" w14:textId="77777777" w:rsidR="00082DA0" w:rsidRPr="00082DA0" w:rsidRDefault="00082DA0" w:rsidP="00082DA0">
      <w:pPr>
        <w:ind w:right="0"/>
        <w:rPr>
          <w:rFonts w:ascii="Times New Roman" w:hAnsi="Times New Roman" w:cs="Times New Roman"/>
          <w:sz w:val="22"/>
          <w:szCs w:val="22"/>
        </w:rPr>
      </w:pPr>
    </w:p>
    <w:p w14:paraId="54DC7F14"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42          5 SPECIAL MUTTON BIRYANI</w:t>
      </w:r>
    </w:p>
    <w:p w14:paraId="2A041189"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5         10</w:t>
      </w:r>
    </w:p>
    <w:p w14:paraId="15E4B9CE" w14:textId="77777777" w:rsidR="00082DA0" w:rsidRPr="00082DA0" w:rsidRDefault="00082DA0" w:rsidP="00082DA0">
      <w:pPr>
        <w:ind w:right="0"/>
        <w:rPr>
          <w:rFonts w:ascii="Times New Roman" w:hAnsi="Times New Roman" w:cs="Times New Roman"/>
          <w:sz w:val="22"/>
          <w:szCs w:val="22"/>
        </w:rPr>
      </w:pPr>
    </w:p>
    <w:p w14:paraId="02B8DA3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SNO    CHEF_ID DISHNAME</w:t>
      </w:r>
    </w:p>
    <w:p w14:paraId="08977926"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 --------------------------------------------------</w:t>
      </w:r>
    </w:p>
    <w:p w14:paraId="360F5723"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WAITER_ID        OID</w:t>
      </w:r>
    </w:p>
    <w:p w14:paraId="058EAA4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w:t>
      </w:r>
    </w:p>
    <w:p w14:paraId="4D265448"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43          5 PEPPER CHICKEN</w:t>
      </w:r>
    </w:p>
    <w:p w14:paraId="527C31BC"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4         19</w:t>
      </w:r>
    </w:p>
    <w:p w14:paraId="018CE280" w14:textId="77777777" w:rsidR="00082DA0" w:rsidRPr="00082DA0" w:rsidRDefault="00082DA0" w:rsidP="00082DA0">
      <w:pPr>
        <w:ind w:right="0"/>
        <w:rPr>
          <w:rFonts w:ascii="Times New Roman" w:hAnsi="Times New Roman" w:cs="Times New Roman"/>
          <w:sz w:val="22"/>
          <w:szCs w:val="22"/>
        </w:rPr>
      </w:pPr>
    </w:p>
    <w:p w14:paraId="14D9FCE1"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44          5 CHICKEN 65</w:t>
      </w:r>
    </w:p>
    <w:p w14:paraId="09C6F5F2" w14:textId="77777777" w:rsidR="00082DA0"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 xml:space="preserve">         4         19</w:t>
      </w:r>
    </w:p>
    <w:p w14:paraId="30D5F85B" w14:textId="77777777" w:rsidR="00082DA0" w:rsidRPr="00082DA0" w:rsidRDefault="00082DA0" w:rsidP="00082DA0">
      <w:pPr>
        <w:ind w:right="0"/>
        <w:rPr>
          <w:rFonts w:ascii="Times New Roman" w:hAnsi="Times New Roman" w:cs="Times New Roman"/>
          <w:sz w:val="22"/>
          <w:szCs w:val="22"/>
        </w:rPr>
      </w:pPr>
    </w:p>
    <w:p w14:paraId="1BA57611" w14:textId="77777777" w:rsidR="00082DA0" w:rsidRPr="00082DA0" w:rsidRDefault="00082DA0" w:rsidP="00082DA0">
      <w:pPr>
        <w:ind w:right="0"/>
        <w:rPr>
          <w:rFonts w:ascii="Times New Roman" w:hAnsi="Times New Roman" w:cs="Times New Roman"/>
          <w:sz w:val="22"/>
          <w:szCs w:val="22"/>
        </w:rPr>
      </w:pPr>
    </w:p>
    <w:p w14:paraId="4A33F2EF" w14:textId="35AF3272" w:rsidR="008F6DAA" w:rsidRPr="00082DA0" w:rsidRDefault="00082DA0" w:rsidP="00082DA0">
      <w:pPr>
        <w:ind w:right="0"/>
        <w:rPr>
          <w:rFonts w:ascii="Times New Roman" w:hAnsi="Times New Roman" w:cs="Times New Roman"/>
          <w:sz w:val="22"/>
          <w:szCs w:val="22"/>
        </w:rPr>
      </w:pPr>
      <w:r w:rsidRPr="00082DA0">
        <w:rPr>
          <w:rFonts w:ascii="Times New Roman" w:hAnsi="Times New Roman" w:cs="Times New Roman"/>
          <w:sz w:val="22"/>
          <w:szCs w:val="22"/>
        </w:rPr>
        <w:t>44 rows selected.</w:t>
      </w:r>
    </w:p>
    <w:p w14:paraId="63F3E928" w14:textId="754D5278" w:rsidR="00E77BB0" w:rsidRPr="00082DA0" w:rsidRDefault="00082DA0" w:rsidP="00071B1F">
      <w:pPr>
        <w:ind w:right="0"/>
        <w:rPr>
          <w:rFonts w:ascii="Algerian" w:hAnsi="Algerian"/>
          <w:sz w:val="44"/>
          <w:szCs w:val="44"/>
        </w:rPr>
      </w:pPr>
      <w:r w:rsidRPr="00082DA0">
        <w:rPr>
          <w:rFonts w:ascii="Algerian" w:hAnsi="Algerian"/>
          <w:sz w:val="44"/>
          <w:szCs w:val="44"/>
        </w:rPr>
        <w:lastRenderedPageBreak/>
        <w:t>Queries:</w:t>
      </w:r>
    </w:p>
    <w:p w14:paraId="64614A1A" w14:textId="377A05B1" w:rsidR="00082DA0" w:rsidRDefault="00082DA0" w:rsidP="00071B1F">
      <w:pPr>
        <w:ind w:right="0"/>
        <w:rPr>
          <w:rFonts w:ascii="Algerian" w:hAnsi="Algerian"/>
          <w:sz w:val="32"/>
          <w:szCs w:val="32"/>
        </w:rPr>
      </w:pPr>
      <w:r w:rsidRPr="00082DA0">
        <w:rPr>
          <w:rFonts w:ascii="Algerian" w:hAnsi="Algerian"/>
          <w:sz w:val="32"/>
          <w:szCs w:val="32"/>
        </w:rPr>
        <w:t>Simple Queries</w:t>
      </w:r>
      <w:r>
        <w:rPr>
          <w:rFonts w:ascii="Algerian" w:hAnsi="Algerian"/>
          <w:sz w:val="32"/>
          <w:szCs w:val="32"/>
        </w:rPr>
        <w:t>:</w:t>
      </w:r>
    </w:p>
    <w:p w14:paraId="2D78A246" w14:textId="4A45DA10" w:rsidR="00082DA0" w:rsidRPr="000309FD" w:rsidRDefault="00082DA0" w:rsidP="00071B1F">
      <w:pPr>
        <w:ind w:right="0"/>
        <w:rPr>
          <w:rFonts w:ascii="Times New Roman" w:hAnsi="Times New Roman" w:cs="Times New Roman"/>
          <w:sz w:val="32"/>
          <w:szCs w:val="32"/>
        </w:rPr>
      </w:pPr>
      <w:r w:rsidRPr="000309FD">
        <w:rPr>
          <w:rFonts w:ascii="Times New Roman" w:hAnsi="Times New Roman" w:cs="Times New Roman"/>
          <w:sz w:val="32"/>
          <w:szCs w:val="32"/>
        </w:rPr>
        <w:t>1) Retrieve the customer details with even id</w:t>
      </w:r>
    </w:p>
    <w:p w14:paraId="648A545D"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SQL&gt; SELECT *FROM CD WHERE MOD(CID,</w:t>
      </w:r>
      <w:proofErr w:type="gramStart"/>
      <w:r w:rsidRPr="000309FD">
        <w:rPr>
          <w:rFonts w:ascii="Times New Roman" w:hAnsi="Times New Roman" w:cs="Times New Roman"/>
          <w:sz w:val="22"/>
          <w:szCs w:val="22"/>
        </w:rPr>
        <w:t>2)=</w:t>
      </w:r>
      <w:proofErr w:type="gramEnd"/>
      <w:r w:rsidRPr="000309FD">
        <w:rPr>
          <w:rFonts w:ascii="Times New Roman" w:hAnsi="Times New Roman" w:cs="Times New Roman"/>
          <w:sz w:val="22"/>
          <w:szCs w:val="22"/>
        </w:rPr>
        <w:t>0;</w:t>
      </w:r>
    </w:p>
    <w:p w14:paraId="29D35F3C" w14:textId="77777777" w:rsidR="000309FD" w:rsidRPr="000309FD" w:rsidRDefault="000309FD" w:rsidP="000309FD">
      <w:pPr>
        <w:ind w:right="0"/>
        <w:rPr>
          <w:rFonts w:ascii="Times New Roman" w:hAnsi="Times New Roman" w:cs="Times New Roman"/>
          <w:sz w:val="22"/>
          <w:szCs w:val="22"/>
        </w:rPr>
      </w:pPr>
    </w:p>
    <w:p w14:paraId="2CF94668"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CID CNAME                                              G   PHONE_NO</w:t>
      </w:r>
    </w:p>
    <w:p w14:paraId="720ED3CD"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 - ----------</w:t>
      </w:r>
    </w:p>
    <w:p w14:paraId="3DE05F60"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ADDRESS                                             WAITER_ID</w:t>
      </w:r>
    </w:p>
    <w:p w14:paraId="63B7C21C"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w:t>
      </w:r>
    </w:p>
    <w:p w14:paraId="1B9E9D04"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2 Pooja                                              F 8765432109</w:t>
      </w:r>
    </w:p>
    <w:p w14:paraId="2EFA6B0F"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Mumbai                                                      4</w:t>
      </w:r>
    </w:p>
    <w:p w14:paraId="57E9F8A9" w14:textId="77777777" w:rsidR="000309FD" w:rsidRPr="000309FD" w:rsidRDefault="000309FD" w:rsidP="000309FD">
      <w:pPr>
        <w:ind w:right="0"/>
        <w:rPr>
          <w:rFonts w:ascii="Times New Roman" w:hAnsi="Times New Roman" w:cs="Times New Roman"/>
          <w:sz w:val="22"/>
          <w:szCs w:val="22"/>
        </w:rPr>
      </w:pPr>
    </w:p>
    <w:p w14:paraId="45F55FE8"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4 Neha                                               F 6543210987</w:t>
      </w:r>
    </w:p>
    <w:p w14:paraId="716D326D"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Chennai                                                     4</w:t>
      </w:r>
    </w:p>
    <w:p w14:paraId="05347610" w14:textId="77777777" w:rsidR="000309FD" w:rsidRPr="000309FD" w:rsidRDefault="000309FD" w:rsidP="000309FD">
      <w:pPr>
        <w:ind w:right="0"/>
        <w:rPr>
          <w:rFonts w:ascii="Times New Roman" w:hAnsi="Times New Roman" w:cs="Times New Roman"/>
          <w:sz w:val="22"/>
          <w:szCs w:val="22"/>
        </w:rPr>
      </w:pPr>
    </w:p>
    <w:p w14:paraId="48A1FE08"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6 Deepika                                            F 4321098765</w:t>
      </w:r>
    </w:p>
    <w:p w14:paraId="099B57EB"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Hyderabad                                                   2</w:t>
      </w:r>
    </w:p>
    <w:p w14:paraId="27889223" w14:textId="77777777" w:rsidR="000309FD" w:rsidRPr="000309FD" w:rsidRDefault="000309FD" w:rsidP="000309FD">
      <w:pPr>
        <w:ind w:right="0"/>
        <w:rPr>
          <w:rFonts w:ascii="Times New Roman" w:hAnsi="Times New Roman" w:cs="Times New Roman"/>
          <w:sz w:val="22"/>
          <w:szCs w:val="22"/>
        </w:rPr>
      </w:pPr>
    </w:p>
    <w:p w14:paraId="3D5B124B" w14:textId="77777777" w:rsidR="000309FD" w:rsidRPr="000309FD" w:rsidRDefault="000309FD" w:rsidP="000309FD">
      <w:pPr>
        <w:ind w:right="0"/>
        <w:rPr>
          <w:rFonts w:ascii="Times New Roman" w:hAnsi="Times New Roman" w:cs="Times New Roman"/>
          <w:sz w:val="22"/>
          <w:szCs w:val="22"/>
        </w:rPr>
      </w:pPr>
    </w:p>
    <w:p w14:paraId="69D9AF52"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CID CNAME                                              G   PHONE_NO</w:t>
      </w:r>
    </w:p>
    <w:p w14:paraId="5F27C217"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 - ----------</w:t>
      </w:r>
    </w:p>
    <w:p w14:paraId="134DDC60"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ADDRESS                                             WAITER_ID</w:t>
      </w:r>
    </w:p>
    <w:p w14:paraId="2D0C178F"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w:t>
      </w:r>
    </w:p>
    <w:p w14:paraId="43F083C5"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8 Sunita                                             F 2109876543</w:t>
      </w:r>
    </w:p>
    <w:p w14:paraId="7CFBE698"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Jaipur                                                      3</w:t>
      </w:r>
    </w:p>
    <w:p w14:paraId="66CA40BD" w14:textId="77777777" w:rsidR="000309FD" w:rsidRPr="000309FD" w:rsidRDefault="000309FD" w:rsidP="000309FD">
      <w:pPr>
        <w:ind w:right="0"/>
        <w:rPr>
          <w:rFonts w:ascii="Times New Roman" w:hAnsi="Times New Roman" w:cs="Times New Roman"/>
          <w:sz w:val="22"/>
          <w:szCs w:val="22"/>
        </w:rPr>
      </w:pPr>
    </w:p>
    <w:p w14:paraId="782285AC"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10 Anita                                              F 9876543210</w:t>
      </w:r>
    </w:p>
    <w:p w14:paraId="5F6F10B7"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Lucknow                                                     5</w:t>
      </w:r>
    </w:p>
    <w:p w14:paraId="42E138C9" w14:textId="77777777" w:rsidR="000309FD" w:rsidRPr="000309FD" w:rsidRDefault="000309FD" w:rsidP="000309FD">
      <w:pPr>
        <w:ind w:right="0"/>
        <w:rPr>
          <w:rFonts w:ascii="Times New Roman" w:hAnsi="Times New Roman" w:cs="Times New Roman"/>
          <w:sz w:val="22"/>
          <w:szCs w:val="22"/>
        </w:rPr>
      </w:pPr>
    </w:p>
    <w:p w14:paraId="554C5DF8"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12 Priya                                              F 7654321098</w:t>
      </w:r>
    </w:p>
    <w:p w14:paraId="6DBDE2F6"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Indore                                                      4</w:t>
      </w:r>
    </w:p>
    <w:p w14:paraId="28B8D87A" w14:textId="77777777" w:rsidR="000309FD" w:rsidRPr="000309FD" w:rsidRDefault="000309FD" w:rsidP="000309FD">
      <w:pPr>
        <w:ind w:right="0"/>
        <w:rPr>
          <w:rFonts w:ascii="Times New Roman" w:hAnsi="Times New Roman" w:cs="Times New Roman"/>
          <w:sz w:val="22"/>
          <w:szCs w:val="22"/>
        </w:rPr>
      </w:pPr>
    </w:p>
    <w:p w14:paraId="56558361" w14:textId="77777777" w:rsidR="000309FD" w:rsidRPr="000309FD" w:rsidRDefault="000309FD" w:rsidP="000309FD">
      <w:pPr>
        <w:ind w:right="0"/>
        <w:rPr>
          <w:rFonts w:ascii="Times New Roman" w:hAnsi="Times New Roman" w:cs="Times New Roman"/>
          <w:sz w:val="22"/>
          <w:szCs w:val="22"/>
        </w:rPr>
      </w:pPr>
    </w:p>
    <w:p w14:paraId="299E0FE2"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CID CNAME                                              G   PHONE_NO</w:t>
      </w:r>
    </w:p>
    <w:p w14:paraId="2FD41D4E"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 - ----------</w:t>
      </w:r>
    </w:p>
    <w:p w14:paraId="777508C2"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ADDRESS                                             WAITER_ID</w:t>
      </w:r>
    </w:p>
    <w:p w14:paraId="5FDDE8FF"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w:t>
      </w:r>
    </w:p>
    <w:p w14:paraId="5F40557A"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14 Deepa                                              F 5432109876</w:t>
      </w:r>
    </w:p>
    <w:p w14:paraId="421C172A"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Nagpur                                                      1</w:t>
      </w:r>
    </w:p>
    <w:p w14:paraId="4AB18B09" w14:textId="77777777" w:rsidR="000309FD" w:rsidRPr="000309FD" w:rsidRDefault="000309FD" w:rsidP="000309FD">
      <w:pPr>
        <w:ind w:right="0"/>
        <w:rPr>
          <w:rFonts w:ascii="Times New Roman" w:hAnsi="Times New Roman" w:cs="Times New Roman"/>
          <w:sz w:val="22"/>
          <w:szCs w:val="22"/>
        </w:rPr>
      </w:pPr>
    </w:p>
    <w:p w14:paraId="182FBDE0"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16 Sushma                                             F 3210987654</w:t>
      </w:r>
    </w:p>
    <w:p w14:paraId="7A93F989"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Kanpur                                                      5</w:t>
      </w:r>
    </w:p>
    <w:p w14:paraId="19D901B2" w14:textId="77777777" w:rsidR="000309FD" w:rsidRPr="000309FD" w:rsidRDefault="000309FD" w:rsidP="000309FD">
      <w:pPr>
        <w:ind w:right="0"/>
        <w:rPr>
          <w:rFonts w:ascii="Times New Roman" w:hAnsi="Times New Roman" w:cs="Times New Roman"/>
          <w:sz w:val="22"/>
          <w:szCs w:val="22"/>
        </w:rPr>
      </w:pPr>
    </w:p>
    <w:p w14:paraId="3522C622"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18 Anjali                                             F 1098765432</w:t>
      </w:r>
    </w:p>
    <w:p w14:paraId="1217D03C"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Noida                                                       1</w:t>
      </w:r>
    </w:p>
    <w:p w14:paraId="369C4505" w14:textId="77777777" w:rsidR="000309FD" w:rsidRPr="000309FD" w:rsidRDefault="000309FD" w:rsidP="000309FD">
      <w:pPr>
        <w:ind w:right="0"/>
        <w:rPr>
          <w:rFonts w:ascii="Times New Roman" w:hAnsi="Times New Roman" w:cs="Times New Roman"/>
          <w:sz w:val="22"/>
          <w:szCs w:val="22"/>
        </w:rPr>
      </w:pPr>
    </w:p>
    <w:p w14:paraId="2410A5A3" w14:textId="77777777" w:rsidR="000309FD" w:rsidRPr="000309FD" w:rsidRDefault="000309FD" w:rsidP="000309FD">
      <w:pPr>
        <w:ind w:right="0"/>
        <w:rPr>
          <w:rFonts w:ascii="Times New Roman" w:hAnsi="Times New Roman" w:cs="Times New Roman"/>
          <w:sz w:val="22"/>
          <w:szCs w:val="22"/>
        </w:rPr>
      </w:pPr>
    </w:p>
    <w:p w14:paraId="2DAF295F"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xml:space="preserve">       CID CNAME                                              G   PHONE_NO</w:t>
      </w:r>
    </w:p>
    <w:p w14:paraId="33D2DC1B"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 - ----------</w:t>
      </w:r>
    </w:p>
    <w:p w14:paraId="3B52D34C"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ADDRESS                                             WAITER_ID</w:t>
      </w:r>
    </w:p>
    <w:p w14:paraId="7380DC21"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 ----------</w:t>
      </w:r>
    </w:p>
    <w:p w14:paraId="3189CFCE"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lastRenderedPageBreak/>
        <w:t xml:space="preserve">        20 Shilpa                                             F 8765432109</w:t>
      </w:r>
    </w:p>
    <w:p w14:paraId="0EF5E862" w14:textId="77777777" w:rsidR="000309FD" w:rsidRPr="000309FD"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Faridabad                                                   4</w:t>
      </w:r>
    </w:p>
    <w:p w14:paraId="0AE0A337" w14:textId="77777777" w:rsidR="000309FD" w:rsidRPr="000309FD" w:rsidRDefault="000309FD" w:rsidP="000309FD">
      <w:pPr>
        <w:ind w:right="0"/>
        <w:rPr>
          <w:rFonts w:ascii="Times New Roman" w:hAnsi="Times New Roman" w:cs="Times New Roman"/>
          <w:sz w:val="22"/>
          <w:szCs w:val="22"/>
        </w:rPr>
      </w:pPr>
    </w:p>
    <w:p w14:paraId="66E21D84" w14:textId="77777777" w:rsidR="000309FD" w:rsidRPr="000309FD" w:rsidRDefault="000309FD" w:rsidP="000309FD">
      <w:pPr>
        <w:ind w:right="0"/>
        <w:rPr>
          <w:rFonts w:ascii="Times New Roman" w:hAnsi="Times New Roman" w:cs="Times New Roman"/>
          <w:sz w:val="22"/>
          <w:szCs w:val="22"/>
        </w:rPr>
      </w:pPr>
    </w:p>
    <w:p w14:paraId="3994FF35" w14:textId="0B933510" w:rsidR="00082DA0" w:rsidRPr="00082DA0" w:rsidRDefault="000309FD" w:rsidP="000309FD">
      <w:pPr>
        <w:ind w:right="0"/>
        <w:rPr>
          <w:rFonts w:ascii="Times New Roman" w:hAnsi="Times New Roman" w:cs="Times New Roman"/>
          <w:sz w:val="22"/>
          <w:szCs w:val="22"/>
        </w:rPr>
      </w:pPr>
      <w:r w:rsidRPr="000309FD">
        <w:rPr>
          <w:rFonts w:ascii="Times New Roman" w:hAnsi="Times New Roman" w:cs="Times New Roman"/>
          <w:sz w:val="22"/>
          <w:szCs w:val="22"/>
        </w:rPr>
        <w:t>10 rows selected.</w:t>
      </w:r>
    </w:p>
    <w:p w14:paraId="2281AC10" w14:textId="77777777" w:rsidR="00E77BB0" w:rsidRDefault="00E77BB0" w:rsidP="00071B1F">
      <w:pPr>
        <w:ind w:right="0"/>
      </w:pPr>
    </w:p>
    <w:p w14:paraId="1B65AF5B" w14:textId="5249E460" w:rsidR="000309FD" w:rsidRDefault="000309FD" w:rsidP="00071B1F">
      <w:pPr>
        <w:ind w:right="0"/>
        <w:rPr>
          <w:sz w:val="32"/>
          <w:szCs w:val="32"/>
        </w:rPr>
      </w:pPr>
      <w:r>
        <w:rPr>
          <w:sz w:val="32"/>
          <w:szCs w:val="32"/>
        </w:rPr>
        <w:t>2) Count of customers ordered dish with id 14</w:t>
      </w:r>
    </w:p>
    <w:p w14:paraId="153F17E1" w14:textId="77777777" w:rsidR="000309FD" w:rsidRPr="000309FD" w:rsidRDefault="000309FD" w:rsidP="000309FD">
      <w:pPr>
        <w:ind w:right="0"/>
        <w:rPr>
          <w:sz w:val="32"/>
          <w:szCs w:val="32"/>
        </w:rPr>
      </w:pPr>
      <w:r w:rsidRPr="000309FD">
        <w:rPr>
          <w:sz w:val="32"/>
          <w:szCs w:val="32"/>
        </w:rPr>
        <w:t>SQL&gt; SELECT COUNT(CID) FROM COD WHERE DID=14;</w:t>
      </w:r>
    </w:p>
    <w:p w14:paraId="3083D9D9" w14:textId="77777777" w:rsidR="000309FD" w:rsidRPr="000309FD" w:rsidRDefault="000309FD" w:rsidP="000309FD">
      <w:pPr>
        <w:ind w:right="0"/>
        <w:rPr>
          <w:sz w:val="32"/>
          <w:szCs w:val="32"/>
        </w:rPr>
      </w:pPr>
    </w:p>
    <w:p w14:paraId="4D491BC5" w14:textId="77777777" w:rsidR="000309FD" w:rsidRPr="000309FD" w:rsidRDefault="000309FD" w:rsidP="000309FD">
      <w:pPr>
        <w:ind w:right="0"/>
        <w:rPr>
          <w:sz w:val="32"/>
          <w:szCs w:val="32"/>
        </w:rPr>
      </w:pPr>
      <w:r w:rsidRPr="000309FD">
        <w:rPr>
          <w:sz w:val="32"/>
          <w:szCs w:val="32"/>
        </w:rPr>
        <w:t>COUNT(CID)</w:t>
      </w:r>
    </w:p>
    <w:p w14:paraId="08BB286A" w14:textId="77777777" w:rsidR="000309FD" w:rsidRPr="000309FD" w:rsidRDefault="000309FD" w:rsidP="000309FD">
      <w:pPr>
        <w:ind w:right="0"/>
        <w:rPr>
          <w:sz w:val="32"/>
          <w:szCs w:val="32"/>
        </w:rPr>
      </w:pPr>
      <w:r w:rsidRPr="000309FD">
        <w:rPr>
          <w:sz w:val="32"/>
          <w:szCs w:val="32"/>
        </w:rPr>
        <w:t>----------</w:t>
      </w:r>
    </w:p>
    <w:p w14:paraId="47B9C6B5" w14:textId="0F0A27CD" w:rsidR="000309FD" w:rsidRDefault="000309FD" w:rsidP="000309FD">
      <w:pPr>
        <w:ind w:right="0"/>
        <w:rPr>
          <w:sz w:val="32"/>
          <w:szCs w:val="32"/>
        </w:rPr>
      </w:pPr>
      <w:r w:rsidRPr="000309FD">
        <w:rPr>
          <w:sz w:val="32"/>
          <w:szCs w:val="32"/>
        </w:rPr>
        <w:t xml:space="preserve">         2</w:t>
      </w:r>
    </w:p>
    <w:p w14:paraId="55F55369" w14:textId="4BDB6DCD" w:rsidR="000309FD" w:rsidRDefault="000309FD" w:rsidP="000309FD">
      <w:pPr>
        <w:ind w:right="0"/>
        <w:rPr>
          <w:sz w:val="32"/>
          <w:szCs w:val="32"/>
        </w:rPr>
      </w:pPr>
      <w:r>
        <w:rPr>
          <w:sz w:val="32"/>
          <w:szCs w:val="32"/>
        </w:rPr>
        <w:t>3)  Retrieve the cost of costliest dish in the menu</w:t>
      </w:r>
    </w:p>
    <w:p w14:paraId="44246872" w14:textId="77777777" w:rsidR="000309FD" w:rsidRPr="000309FD" w:rsidRDefault="000309FD" w:rsidP="000309FD">
      <w:pPr>
        <w:ind w:right="0"/>
        <w:rPr>
          <w:sz w:val="32"/>
          <w:szCs w:val="32"/>
        </w:rPr>
      </w:pPr>
      <w:r w:rsidRPr="000309FD">
        <w:rPr>
          <w:sz w:val="32"/>
          <w:szCs w:val="32"/>
        </w:rPr>
        <w:t>SQL&gt; SELECT MAX(COST) FROM MENU;</w:t>
      </w:r>
    </w:p>
    <w:p w14:paraId="43C7C929" w14:textId="77777777" w:rsidR="000309FD" w:rsidRPr="000309FD" w:rsidRDefault="000309FD" w:rsidP="000309FD">
      <w:pPr>
        <w:ind w:right="0"/>
        <w:rPr>
          <w:sz w:val="32"/>
          <w:szCs w:val="32"/>
        </w:rPr>
      </w:pPr>
    </w:p>
    <w:p w14:paraId="627D0B60" w14:textId="77777777" w:rsidR="000309FD" w:rsidRPr="000309FD" w:rsidRDefault="000309FD" w:rsidP="000309FD">
      <w:pPr>
        <w:ind w:right="0"/>
        <w:rPr>
          <w:sz w:val="32"/>
          <w:szCs w:val="32"/>
        </w:rPr>
      </w:pPr>
      <w:r w:rsidRPr="000309FD">
        <w:rPr>
          <w:sz w:val="32"/>
          <w:szCs w:val="32"/>
        </w:rPr>
        <w:t xml:space="preserve"> MAX(COST)</w:t>
      </w:r>
    </w:p>
    <w:p w14:paraId="722A47C6" w14:textId="77777777" w:rsidR="000309FD" w:rsidRPr="000309FD" w:rsidRDefault="000309FD" w:rsidP="000309FD">
      <w:pPr>
        <w:ind w:right="0"/>
        <w:rPr>
          <w:sz w:val="32"/>
          <w:szCs w:val="32"/>
        </w:rPr>
      </w:pPr>
      <w:r w:rsidRPr="000309FD">
        <w:rPr>
          <w:sz w:val="32"/>
          <w:szCs w:val="32"/>
        </w:rPr>
        <w:t>----------</w:t>
      </w:r>
    </w:p>
    <w:p w14:paraId="55F82F9A" w14:textId="5B107854" w:rsidR="000309FD" w:rsidRDefault="000309FD" w:rsidP="000309FD">
      <w:pPr>
        <w:ind w:right="0"/>
        <w:rPr>
          <w:sz w:val="32"/>
          <w:szCs w:val="32"/>
        </w:rPr>
      </w:pPr>
      <w:r w:rsidRPr="000309FD">
        <w:rPr>
          <w:sz w:val="32"/>
          <w:szCs w:val="32"/>
        </w:rPr>
        <w:t xml:space="preserve">       819</w:t>
      </w:r>
    </w:p>
    <w:p w14:paraId="6E7DAEB0" w14:textId="4B1782B5" w:rsidR="000309FD" w:rsidRDefault="000309FD" w:rsidP="000309FD">
      <w:pPr>
        <w:ind w:right="0"/>
        <w:rPr>
          <w:sz w:val="32"/>
          <w:szCs w:val="32"/>
        </w:rPr>
      </w:pPr>
      <w:r>
        <w:rPr>
          <w:sz w:val="32"/>
          <w:szCs w:val="32"/>
        </w:rPr>
        <w:t>4) Retrieve the order id’s which ordered in the year 2024</w:t>
      </w:r>
    </w:p>
    <w:p w14:paraId="3484519C" w14:textId="77777777" w:rsidR="000309FD" w:rsidRDefault="000309FD" w:rsidP="000309FD">
      <w:pPr>
        <w:ind w:right="0"/>
        <w:rPr>
          <w:sz w:val="32"/>
          <w:szCs w:val="32"/>
        </w:rPr>
      </w:pPr>
    </w:p>
    <w:p w14:paraId="30E411CB" w14:textId="77777777" w:rsidR="000309FD" w:rsidRDefault="000309FD" w:rsidP="000309FD">
      <w:pPr>
        <w:ind w:right="0"/>
        <w:rPr>
          <w:sz w:val="32"/>
          <w:szCs w:val="32"/>
        </w:rPr>
      </w:pPr>
    </w:p>
    <w:p w14:paraId="592EE7AD" w14:textId="77777777" w:rsidR="000309FD" w:rsidRPr="000309FD" w:rsidRDefault="000309FD" w:rsidP="000309FD">
      <w:pPr>
        <w:ind w:right="0"/>
        <w:rPr>
          <w:sz w:val="32"/>
          <w:szCs w:val="32"/>
        </w:rPr>
      </w:pPr>
      <w:r w:rsidRPr="000309FD">
        <w:rPr>
          <w:sz w:val="32"/>
          <w:szCs w:val="32"/>
        </w:rPr>
        <w:lastRenderedPageBreak/>
        <w:t>SQL&gt; SELECT OID FROM OD WHERE O_DATE BETWEEN '1-JAN-2024' AND '31-DEC-2024';</w:t>
      </w:r>
    </w:p>
    <w:p w14:paraId="777AAADD" w14:textId="77777777" w:rsidR="000309FD" w:rsidRPr="000309FD" w:rsidRDefault="000309FD" w:rsidP="000309FD">
      <w:pPr>
        <w:ind w:right="0"/>
        <w:rPr>
          <w:sz w:val="32"/>
          <w:szCs w:val="32"/>
        </w:rPr>
      </w:pPr>
    </w:p>
    <w:p w14:paraId="37F9EA61" w14:textId="77777777" w:rsidR="000309FD" w:rsidRPr="000309FD" w:rsidRDefault="000309FD" w:rsidP="000309FD">
      <w:pPr>
        <w:ind w:right="0"/>
        <w:rPr>
          <w:sz w:val="32"/>
          <w:szCs w:val="32"/>
        </w:rPr>
      </w:pPr>
      <w:r w:rsidRPr="000309FD">
        <w:rPr>
          <w:sz w:val="32"/>
          <w:szCs w:val="32"/>
        </w:rPr>
        <w:t xml:space="preserve">       OID</w:t>
      </w:r>
    </w:p>
    <w:p w14:paraId="09A15C17" w14:textId="77777777" w:rsidR="000309FD" w:rsidRPr="000309FD" w:rsidRDefault="000309FD" w:rsidP="000309FD">
      <w:pPr>
        <w:ind w:right="0"/>
        <w:rPr>
          <w:sz w:val="32"/>
          <w:szCs w:val="32"/>
        </w:rPr>
      </w:pPr>
      <w:r w:rsidRPr="000309FD">
        <w:rPr>
          <w:sz w:val="32"/>
          <w:szCs w:val="32"/>
        </w:rPr>
        <w:t>----------</w:t>
      </w:r>
    </w:p>
    <w:p w14:paraId="0E569176" w14:textId="77777777" w:rsidR="000309FD" w:rsidRPr="000309FD" w:rsidRDefault="000309FD" w:rsidP="000309FD">
      <w:pPr>
        <w:ind w:right="0"/>
        <w:rPr>
          <w:sz w:val="32"/>
          <w:szCs w:val="32"/>
        </w:rPr>
      </w:pPr>
      <w:r w:rsidRPr="000309FD">
        <w:rPr>
          <w:sz w:val="32"/>
          <w:szCs w:val="32"/>
        </w:rPr>
        <w:t xml:space="preserve">         3</w:t>
      </w:r>
    </w:p>
    <w:p w14:paraId="2A170AB3" w14:textId="77777777" w:rsidR="000309FD" w:rsidRPr="000309FD" w:rsidRDefault="000309FD" w:rsidP="000309FD">
      <w:pPr>
        <w:ind w:right="0"/>
        <w:rPr>
          <w:sz w:val="32"/>
          <w:szCs w:val="32"/>
        </w:rPr>
      </w:pPr>
      <w:r w:rsidRPr="000309FD">
        <w:rPr>
          <w:sz w:val="32"/>
          <w:szCs w:val="32"/>
        </w:rPr>
        <w:t xml:space="preserve">         6</w:t>
      </w:r>
    </w:p>
    <w:p w14:paraId="51023CA8" w14:textId="77777777" w:rsidR="000309FD" w:rsidRPr="000309FD" w:rsidRDefault="000309FD" w:rsidP="000309FD">
      <w:pPr>
        <w:ind w:right="0"/>
        <w:rPr>
          <w:sz w:val="32"/>
          <w:szCs w:val="32"/>
        </w:rPr>
      </w:pPr>
      <w:r w:rsidRPr="000309FD">
        <w:rPr>
          <w:sz w:val="32"/>
          <w:szCs w:val="32"/>
        </w:rPr>
        <w:t xml:space="preserve">        11</w:t>
      </w:r>
    </w:p>
    <w:p w14:paraId="5DDDEBBF" w14:textId="77777777" w:rsidR="000309FD" w:rsidRPr="000309FD" w:rsidRDefault="000309FD" w:rsidP="000309FD">
      <w:pPr>
        <w:ind w:right="0"/>
        <w:rPr>
          <w:sz w:val="32"/>
          <w:szCs w:val="32"/>
        </w:rPr>
      </w:pPr>
      <w:r w:rsidRPr="000309FD">
        <w:rPr>
          <w:sz w:val="32"/>
          <w:szCs w:val="32"/>
        </w:rPr>
        <w:t xml:space="preserve">        13</w:t>
      </w:r>
    </w:p>
    <w:p w14:paraId="25A9DBC0" w14:textId="77777777" w:rsidR="000309FD" w:rsidRPr="000309FD" w:rsidRDefault="000309FD" w:rsidP="000309FD">
      <w:pPr>
        <w:ind w:right="0"/>
        <w:rPr>
          <w:sz w:val="32"/>
          <w:szCs w:val="32"/>
        </w:rPr>
      </w:pPr>
      <w:r w:rsidRPr="000309FD">
        <w:rPr>
          <w:sz w:val="32"/>
          <w:szCs w:val="32"/>
        </w:rPr>
        <w:t xml:space="preserve">        16</w:t>
      </w:r>
    </w:p>
    <w:p w14:paraId="006014AB" w14:textId="77777777" w:rsidR="000309FD" w:rsidRPr="000309FD" w:rsidRDefault="000309FD" w:rsidP="000309FD">
      <w:pPr>
        <w:ind w:right="0"/>
        <w:rPr>
          <w:sz w:val="32"/>
          <w:szCs w:val="32"/>
        </w:rPr>
      </w:pPr>
      <w:r w:rsidRPr="000309FD">
        <w:rPr>
          <w:sz w:val="32"/>
          <w:szCs w:val="32"/>
        </w:rPr>
        <w:t xml:space="preserve">        17</w:t>
      </w:r>
    </w:p>
    <w:p w14:paraId="542B8A8A" w14:textId="01059547" w:rsidR="000309FD" w:rsidRDefault="000309FD" w:rsidP="000309FD">
      <w:pPr>
        <w:ind w:right="0"/>
        <w:rPr>
          <w:sz w:val="32"/>
          <w:szCs w:val="32"/>
        </w:rPr>
      </w:pPr>
      <w:r w:rsidRPr="000309FD">
        <w:rPr>
          <w:sz w:val="32"/>
          <w:szCs w:val="32"/>
        </w:rPr>
        <w:t xml:space="preserve">        20</w:t>
      </w:r>
    </w:p>
    <w:p w14:paraId="01C4C4C5" w14:textId="2F0D0C69" w:rsidR="000309FD" w:rsidRDefault="000309FD" w:rsidP="000309FD">
      <w:pPr>
        <w:ind w:right="0"/>
        <w:rPr>
          <w:sz w:val="32"/>
          <w:szCs w:val="32"/>
        </w:rPr>
      </w:pPr>
      <w:r>
        <w:rPr>
          <w:sz w:val="32"/>
          <w:szCs w:val="32"/>
        </w:rPr>
        <w:t xml:space="preserve">5) Retrieve the details of the chef </w:t>
      </w:r>
      <w:proofErr w:type="gramStart"/>
      <w:r>
        <w:rPr>
          <w:sz w:val="32"/>
          <w:szCs w:val="32"/>
        </w:rPr>
        <w:t>who’s</w:t>
      </w:r>
      <w:proofErr w:type="gramEnd"/>
      <w:r>
        <w:rPr>
          <w:sz w:val="32"/>
          <w:szCs w:val="32"/>
        </w:rPr>
        <w:t xml:space="preserve"> name start with A</w:t>
      </w:r>
    </w:p>
    <w:p w14:paraId="0AA89A62" w14:textId="77777777" w:rsidR="000309FD" w:rsidRPr="000309FD" w:rsidRDefault="000309FD" w:rsidP="000309FD">
      <w:pPr>
        <w:ind w:right="0"/>
        <w:rPr>
          <w:sz w:val="32"/>
          <w:szCs w:val="32"/>
        </w:rPr>
      </w:pPr>
      <w:r w:rsidRPr="000309FD">
        <w:rPr>
          <w:sz w:val="32"/>
          <w:szCs w:val="32"/>
        </w:rPr>
        <w:t>SQL&gt; SELECT *FROM CHD WHERE CHEF_NAME LIKE 'A%';</w:t>
      </w:r>
    </w:p>
    <w:p w14:paraId="01376AA9" w14:textId="77777777" w:rsidR="000309FD" w:rsidRPr="000309FD" w:rsidRDefault="000309FD" w:rsidP="000309FD">
      <w:pPr>
        <w:ind w:right="0"/>
        <w:rPr>
          <w:sz w:val="32"/>
          <w:szCs w:val="32"/>
        </w:rPr>
      </w:pPr>
    </w:p>
    <w:p w14:paraId="46038CB1" w14:textId="77777777" w:rsidR="000309FD" w:rsidRPr="000309FD" w:rsidRDefault="000309FD" w:rsidP="000309FD">
      <w:pPr>
        <w:ind w:right="0"/>
        <w:rPr>
          <w:sz w:val="32"/>
          <w:szCs w:val="32"/>
        </w:rPr>
      </w:pPr>
      <w:r w:rsidRPr="000309FD">
        <w:rPr>
          <w:sz w:val="32"/>
          <w:szCs w:val="32"/>
        </w:rPr>
        <w:t xml:space="preserve">   CHEF_ID CHEF_NAME</w:t>
      </w:r>
    </w:p>
    <w:p w14:paraId="11393E18" w14:textId="77777777" w:rsidR="000309FD" w:rsidRPr="000309FD" w:rsidRDefault="000309FD" w:rsidP="000309FD">
      <w:pPr>
        <w:ind w:right="0"/>
        <w:rPr>
          <w:sz w:val="32"/>
          <w:szCs w:val="32"/>
        </w:rPr>
      </w:pPr>
      <w:r w:rsidRPr="000309FD">
        <w:rPr>
          <w:sz w:val="32"/>
          <w:szCs w:val="32"/>
        </w:rPr>
        <w:t>---------- --------------------------------------------------</w:t>
      </w:r>
    </w:p>
    <w:p w14:paraId="5C0FCADA" w14:textId="77777777" w:rsidR="000309FD" w:rsidRPr="000309FD" w:rsidRDefault="000309FD" w:rsidP="000309FD">
      <w:pPr>
        <w:ind w:right="0"/>
        <w:rPr>
          <w:sz w:val="32"/>
          <w:szCs w:val="32"/>
        </w:rPr>
      </w:pPr>
      <w:r w:rsidRPr="000309FD">
        <w:rPr>
          <w:sz w:val="32"/>
          <w:szCs w:val="32"/>
        </w:rPr>
        <w:t xml:space="preserve">         1 Aarav</w:t>
      </w:r>
    </w:p>
    <w:p w14:paraId="64E5E682" w14:textId="77777777" w:rsidR="000309FD" w:rsidRPr="000309FD" w:rsidRDefault="000309FD" w:rsidP="000309FD">
      <w:pPr>
        <w:ind w:right="0"/>
        <w:rPr>
          <w:sz w:val="32"/>
          <w:szCs w:val="32"/>
        </w:rPr>
      </w:pPr>
      <w:r w:rsidRPr="000309FD">
        <w:rPr>
          <w:sz w:val="32"/>
          <w:szCs w:val="32"/>
        </w:rPr>
        <w:t xml:space="preserve">         2 Aditi</w:t>
      </w:r>
    </w:p>
    <w:p w14:paraId="62C8F6D8" w14:textId="77777777" w:rsidR="000309FD" w:rsidRPr="000309FD" w:rsidRDefault="000309FD" w:rsidP="000309FD">
      <w:pPr>
        <w:ind w:right="0"/>
        <w:rPr>
          <w:sz w:val="32"/>
          <w:szCs w:val="32"/>
        </w:rPr>
      </w:pPr>
      <w:r w:rsidRPr="000309FD">
        <w:rPr>
          <w:sz w:val="32"/>
          <w:szCs w:val="32"/>
        </w:rPr>
        <w:t xml:space="preserve">         3 Aryan</w:t>
      </w:r>
    </w:p>
    <w:p w14:paraId="52B2B2B4" w14:textId="77777777" w:rsidR="000309FD" w:rsidRPr="000309FD" w:rsidRDefault="000309FD" w:rsidP="000309FD">
      <w:pPr>
        <w:ind w:right="0"/>
        <w:rPr>
          <w:sz w:val="32"/>
          <w:szCs w:val="32"/>
        </w:rPr>
      </w:pPr>
      <w:r w:rsidRPr="000309FD">
        <w:rPr>
          <w:sz w:val="32"/>
          <w:szCs w:val="32"/>
        </w:rPr>
        <w:lastRenderedPageBreak/>
        <w:t xml:space="preserve">         6 Aradhya</w:t>
      </w:r>
    </w:p>
    <w:p w14:paraId="2C7E955C" w14:textId="77777777" w:rsidR="000309FD" w:rsidRPr="000309FD" w:rsidRDefault="000309FD" w:rsidP="000309FD">
      <w:pPr>
        <w:ind w:right="0"/>
        <w:rPr>
          <w:sz w:val="32"/>
          <w:szCs w:val="32"/>
        </w:rPr>
      </w:pPr>
      <w:r w:rsidRPr="000309FD">
        <w:rPr>
          <w:sz w:val="32"/>
          <w:szCs w:val="32"/>
        </w:rPr>
        <w:t xml:space="preserve">         7 Aryan</w:t>
      </w:r>
    </w:p>
    <w:p w14:paraId="0F34A877" w14:textId="77777777" w:rsidR="000309FD" w:rsidRPr="000309FD" w:rsidRDefault="000309FD" w:rsidP="000309FD">
      <w:pPr>
        <w:ind w:right="0"/>
        <w:rPr>
          <w:sz w:val="32"/>
          <w:szCs w:val="32"/>
        </w:rPr>
      </w:pPr>
      <w:r w:rsidRPr="000309FD">
        <w:rPr>
          <w:sz w:val="32"/>
          <w:szCs w:val="32"/>
        </w:rPr>
        <w:t xml:space="preserve">         9 Arjun</w:t>
      </w:r>
    </w:p>
    <w:p w14:paraId="722F9FFD" w14:textId="77777777" w:rsidR="000309FD" w:rsidRPr="000309FD" w:rsidRDefault="000309FD" w:rsidP="000309FD">
      <w:pPr>
        <w:ind w:right="0"/>
        <w:rPr>
          <w:sz w:val="32"/>
          <w:szCs w:val="32"/>
        </w:rPr>
      </w:pPr>
    </w:p>
    <w:p w14:paraId="3654EA2E" w14:textId="2819A70C" w:rsidR="000309FD" w:rsidRDefault="000309FD" w:rsidP="000309FD">
      <w:pPr>
        <w:ind w:right="0"/>
        <w:rPr>
          <w:sz w:val="32"/>
          <w:szCs w:val="32"/>
        </w:rPr>
      </w:pPr>
      <w:r w:rsidRPr="000309FD">
        <w:rPr>
          <w:sz w:val="32"/>
          <w:szCs w:val="32"/>
        </w:rPr>
        <w:t>6 rows selected.</w:t>
      </w:r>
    </w:p>
    <w:p w14:paraId="1C2D203E" w14:textId="77777777" w:rsidR="000309FD" w:rsidRDefault="000309FD" w:rsidP="000309FD">
      <w:pPr>
        <w:ind w:right="0"/>
        <w:rPr>
          <w:sz w:val="32"/>
          <w:szCs w:val="32"/>
        </w:rPr>
      </w:pPr>
    </w:p>
    <w:p w14:paraId="21A06B74" w14:textId="77777777" w:rsidR="000309FD" w:rsidRDefault="000309FD" w:rsidP="000309FD">
      <w:pPr>
        <w:ind w:right="0"/>
        <w:rPr>
          <w:sz w:val="32"/>
          <w:szCs w:val="32"/>
        </w:rPr>
      </w:pPr>
      <w:r>
        <w:rPr>
          <w:sz w:val="32"/>
          <w:szCs w:val="32"/>
        </w:rPr>
        <w:t>6) Retrieve the order details connected to chef with id num 2</w:t>
      </w:r>
    </w:p>
    <w:p w14:paraId="06F71D6A" w14:textId="77777777" w:rsidR="000309FD" w:rsidRPr="000309FD" w:rsidRDefault="000309FD" w:rsidP="000309FD">
      <w:pPr>
        <w:ind w:right="0"/>
        <w:rPr>
          <w:sz w:val="32"/>
          <w:szCs w:val="32"/>
        </w:rPr>
      </w:pPr>
      <w:r w:rsidRPr="000309FD">
        <w:rPr>
          <w:sz w:val="32"/>
          <w:szCs w:val="32"/>
        </w:rPr>
        <w:t>SQL&gt; SELECT *FROM CHOD WHERE CHEF_ID=2;</w:t>
      </w:r>
    </w:p>
    <w:p w14:paraId="513023C8" w14:textId="77777777" w:rsidR="000309FD" w:rsidRPr="000309FD" w:rsidRDefault="000309FD" w:rsidP="000309FD">
      <w:pPr>
        <w:ind w:right="0"/>
        <w:rPr>
          <w:sz w:val="32"/>
          <w:szCs w:val="32"/>
        </w:rPr>
      </w:pPr>
    </w:p>
    <w:p w14:paraId="3ED98152" w14:textId="77777777" w:rsidR="000309FD" w:rsidRPr="000309FD" w:rsidRDefault="000309FD" w:rsidP="000309FD">
      <w:pPr>
        <w:ind w:right="0"/>
        <w:rPr>
          <w:sz w:val="32"/>
          <w:szCs w:val="32"/>
        </w:rPr>
      </w:pPr>
      <w:r w:rsidRPr="000309FD">
        <w:rPr>
          <w:sz w:val="32"/>
          <w:szCs w:val="32"/>
        </w:rPr>
        <w:t xml:space="preserve">       SNO    CHEF_ID DISHNAME</w:t>
      </w:r>
    </w:p>
    <w:p w14:paraId="3942F0E5" w14:textId="77777777" w:rsidR="000309FD" w:rsidRPr="000309FD" w:rsidRDefault="000309FD" w:rsidP="000309FD">
      <w:pPr>
        <w:ind w:right="0"/>
        <w:rPr>
          <w:sz w:val="32"/>
          <w:szCs w:val="32"/>
        </w:rPr>
      </w:pPr>
      <w:r w:rsidRPr="000309FD">
        <w:rPr>
          <w:sz w:val="32"/>
          <w:szCs w:val="32"/>
        </w:rPr>
        <w:t>---------- ---------- --------------------------------------------------</w:t>
      </w:r>
    </w:p>
    <w:p w14:paraId="58204D51" w14:textId="77777777" w:rsidR="000309FD" w:rsidRPr="000309FD" w:rsidRDefault="000309FD" w:rsidP="000309FD">
      <w:pPr>
        <w:ind w:right="0"/>
        <w:rPr>
          <w:sz w:val="32"/>
          <w:szCs w:val="32"/>
        </w:rPr>
      </w:pPr>
      <w:r w:rsidRPr="000309FD">
        <w:rPr>
          <w:sz w:val="32"/>
          <w:szCs w:val="32"/>
        </w:rPr>
        <w:t xml:space="preserve"> WAITER_ID        OID</w:t>
      </w:r>
    </w:p>
    <w:p w14:paraId="6A430B3E" w14:textId="77777777" w:rsidR="000309FD" w:rsidRPr="000309FD" w:rsidRDefault="000309FD" w:rsidP="000309FD">
      <w:pPr>
        <w:ind w:right="0"/>
        <w:rPr>
          <w:sz w:val="32"/>
          <w:szCs w:val="32"/>
        </w:rPr>
      </w:pPr>
      <w:r w:rsidRPr="000309FD">
        <w:rPr>
          <w:sz w:val="32"/>
          <w:szCs w:val="32"/>
        </w:rPr>
        <w:t>---------- ----------</w:t>
      </w:r>
    </w:p>
    <w:p w14:paraId="29133C2A" w14:textId="77777777" w:rsidR="000309FD" w:rsidRPr="000309FD" w:rsidRDefault="000309FD" w:rsidP="000309FD">
      <w:pPr>
        <w:ind w:right="0"/>
        <w:rPr>
          <w:sz w:val="32"/>
          <w:szCs w:val="32"/>
        </w:rPr>
      </w:pPr>
      <w:r w:rsidRPr="000309FD">
        <w:rPr>
          <w:sz w:val="32"/>
          <w:szCs w:val="32"/>
        </w:rPr>
        <w:t xml:space="preserve">        11          2 TANDOORI CHICKEN(FULL)</w:t>
      </w:r>
    </w:p>
    <w:p w14:paraId="61F7EDA6" w14:textId="77777777" w:rsidR="000309FD" w:rsidRPr="000309FD" w:rsidRDefault="000309FD" w:rsidP="000309FD">
      <w:pPr>
        <w:ind w:right="0"/>
        <w:rPr>
          <w:sz w:val="32"/>
          <w:szCs w:val="32"/>
        </w:rPr>
      </w:pPr>
      <w:r w:rsidRPr="000309FD">
        <w:rPr>
          <w:sz w:val="32"/>
          <w:szCs w:val="32"/>
        </w:rPr>
        <w:t xml:space="preserve">         4          2</w:t>
      </w:r>
    </w:p>
    <w:p w14:paraId="7F64E3B3" w14:textId="77777777" w:rsidR="000309FD" w:rsidRPr="000309FD" w:rsidRDefault="000309FD" w:rsidP="000309FD">
      <w:pPr>
        <w:ind w:right="0"/>
        <w:rPr>
          <w:sz w:val="32"/>
          <w:szCs w:val="32"/>
        </w:rPr>
      </w:pPr>
    </w:p>
    <w:p w14:paraId="5C804788" w14:textId="77777777" w:rsidR="000309FD" w:rsidRPr="000309FD" w:rsidRDefault="000309FD" w:rsidP="000309FD">
      <w:pPr>
        <w:ind w:right="0"/>
        <w:rPr>
          <w:sz w:val="32"/>
          <w:szCs w:val="32"/>
        </w:rPr>
      </w:pPr>
      <w:r w:rsidRPr="000309FD">
        <w:rPr>
          <w:sz w:val="32"/>
          <w:szCs w:val="32"/>
        </w:rPr>
        <w:t xml:space="preserve">        12          2 CHICKEN TIKKA KEBAB</w:t>
      </w:r>
    </w:p>
    <w:p w14:paraId="40450FD6" w14:textId="77777777" w:rsidR="000309FD" w:rsidRPr="000309FD" w:rsidRDefault="000309FD" w:rsidP="000309FD">
      <w:pPr>
        <w:ind w:right="0"/>
        <w:rPr>
          <w:sz w:val="32"/>
          <w:szCs w:val="32"/>
        </w:rPr>
      </w:pPr>
      <w:r w:rsidRPr="000309FD">
        <w:rPr>
          <w:sz w:val="32"/>
          <w:szCs w:val="32"/>
        </w:rPr>
        <w:t xml:space="preserve">         4          2</w:t>
      </w:r>
    </w:p>
    <w:p w14:paraId="347D6002" w14:textId="77777777" w:rsidR="000309FD" w:rsidRPr="000309FD" w:rsidRDefault="000309FD" w:rsidP="000309FD">
      <w:pPr>
        <w:ind w:right="0"/>
        <w:rPr>
          <w:sz w:val="32"/>
          <w:szCs w:val="32"/>
        </w:rPr>
      </w:pPr>
    </w:p>
    <w:p w14:paraId="48D8E958" w14:textId="77777777" w:rsidR="000309FD" w:rsidRPr="000309FD" w:rsidRDefault="000309FD" w:rsidP="000309FD">
      <w:pPr>
        <w:ind w:right="0"/>
        <w:rPr>
          <w:sz w:val="32"/>
          <w:szCs w:val="32"/>
        </w:rPr>
      </w:pPr>
      <w:r w:rsidRPr="000309FD">
        <w:rPr>
          <w:sz w:val="32"/>
          <w:szCs w:val="32"/>
        </w:rPr>
        <w:t xml:space="preserve">        13          2 TANDOORI ROTI</w:t>
      </w:r>
    </w:p>
    <w:p w14:paraId="447CACC9" w14:textId="77777777" w:rsidR="000309FD" w:rsidRPr="000309FD" w:rsidRDefault="000309FD" w:rsidP="000309FD">
      <w:pPr>
        <w:ind w:right="0"/>
        <w:rPr>
          <w:sz w:val="32"/>
          <w:szCs w:val="32"/>
        </w:rPr>
      </w:pPr>
      <w:r w:rsidRPr="000309FD">
        <w:rPr>
          <w:sz w:val="32"/>
          <w:szCs w:val="32"/>
        </w:rPr>
        <w:lastRenderedPageBreak/>
        <w:t xml:space="preserve">         4          2</w:t>
      </w:r>
    </w:p>
    <w:p w14:paraId="7DFD705C" w14:textId="77777777" w:rsidR="000309FD" w:rsidRPr="000309FD" w:rsidRDefault="000309FD" w:rsidP="000309FD">
      <w:pPr>
        <w:ind w:right="0"/>
        <w:rPr>
          <w:sz w:val="32"/>
          <w:szCs w:val="32"/>
        </w:rPr>
      </w:pPr>
    </w:p>
    <w:p w14:paraId="7ECC755A" w14:textId="77777777" w:rsidR="000309FD" w:rsidRPr="000309FD" w:rsidRDefault="000309FD" w:rsidP="000309FD">
      <w:pPr>
        <w:ind w:right="0"/>
        <w:rPr>
          <w:sz w:val="32"/>
          <w:szCs w:val="32"/>
        </w:rPr>
      </w:pPr>
    </w:p>
    <w:p w14:paraId="04BEE852" w14:textId="77777777" w:rsidR="000309FD" w:rsidRPr="000309FD" w:rsidRDefault="000309FD" w:rsidP="000309FD">
      <w:pPr>
        <w:ind w:right="0"/>
        <w:rPr>
          <w:sz w:val="32"/>
          <w:szCs w:val="32"/>
        </w:rPr>
      </w:pPr>
      <w:r w:rsidRPr="000309FD">
        <w:rPr>
          <w:sz w:val="32"/>
          <w:szCs w:val="32"/>
        </w:rPr>
        <w:t xml:space="preserve">       SNO    CHEF_ID DISHNAME</w:t>
      </w:r>
    </w:p>
    <w:p w14:paraId="2AE3578D" w14:textId="77777777" w:rsidR="000309FD" w:rsidRPr="000309FD" w:rsidRDefault="000309FD" w:rsidP="000309FD">
      <w:pPr>
        <w:ind w:right="0"/>
        <w:rPr>
          <w:sz w:val="32"/>
          <w:szCs w:val="32"/>
        </w:rPr>
      </w:pPr>
      <w:r w:rsidRPr="000309FD">
        <w:rPr>
          <w:sz w:val="32"/>
          <w:szCs w:val="32"/>
        </w:rPr>
        <w:t>---------- ---------- --------------------------------------------------</w:t>
      </w:r>
    </w:p>
    <w:p w14:paraId="6EA273D1" w14:textId="77777777" w:rsidR="000309FD" w:rsidRPr="000309FD" w:rsidRDefault="000309FD" w:rsidP="000309FD">
      <w:pPr>
        <w:ind w:right="0"/>
        <w:rPr>
          <w:sz w:val="32"/>
          <w:szCs w:val="32"/>
        </w:rPr>
      </w:pPr>
      <w:r w:rsidRPr="000309FD">
        <w:rPr>
          <w:sz w:val="32"/>
          <w:szCs w:val="32"/>
        </w:rPr>
        <w:t xml:space="preserve"> WAITER_ID        OID</w:t>
      </w:r>
    </w:p>
    <w:p w14:paraId="69421096" w14:textId="77777777" w:rsidR="000309FD" w:rsidRPr="000309FD" w:rsidRDefault="000309FD" w:rsidP="000309FD">
      <w:pPr>
        <w:ind w:right="0"/>
        <w:rPr>
          <w:sz w:val="32"/>
          <w:szCs w:val="32"/>
        </w:rPr>
      </w:pPr>
      <w:r w:rsidRPr="000309FD">
        <w:rPr>
          <w:sz w:val="32"/>
          <w:szCs w:val="32"/>
        </w:rPr>
        <w:t>---------- ----------</w:t>
      </w:r>
    </w:p>
    <w:p w14:paraId="2683277B" w14:textId="77777777" w:rsidR="000309FD" w:rsidRPr="000309FD" w:rsidRDefault="000309FD" w:rsidP="000309FD">
      <w:pPr>
        <w:ind w:right="0"/>
        <w:rPr>
          <w:sz w:val="32"/>
          <w:szCs w:val="32"/>
        </w:rPr>
      </w:pPr>
      <w:r w:rsidRPr="000309FD">
        <w:rPr>
          <w:sz w:val="32"/>
          <w:szCs w:val="32"/>
        </w:rPr>
        <w:t xml:space="preserve">        14          2 BUTTER CHICKEN BONELESS</w:t>
      </w:r>
    </w:p>
    <w:p w14:paraId="108E5D1F" w14:textId="77777777" w:rsidR="000309FD" w:rsidRPr="000309FD" w:rsidRDefault="000309FD" w:rsidP="000309FD">
      <w:pPr>
        <w:ind w:right="0"/>
        <w:rPr>
          <w:sz w:val="32"/>
          <w:szCs w:val="32"/>
        </w:rPr>
      </w:pPr>
      <w:r w:rsidRPr="000309FD">
        <w:rPr>
          <w:sz w:val="32"/>
          <w:szCs w:val="32"/>
        </w:rPr>
        <w:t xml:space="preserve">         4          2</w:t>
      </w:r>
    </w:p>
    <w:p w14:paraId="40973405" w14:textId="77777777" w:rsidR="000309FD" w:rsidRPr="000309FD" w:rsidRDefault="000309FD" w:rsidP="000309FD">
      <w:pPr>
        <w:ind w:right="0"/>
        <w:rPr>
          <w:sz w:val="32"/>
          <w:szCs w:val="32"/>
        </w:rPr>
      </w:pPr>
    </w:p>
    <w:p w14:paraId="03B381C8" w14:textId="77777777" w:rsidR="000309FD" w:rsidRPr="000309FD" w:rsidRDefault="000309FD" w:rsidP="000309FD">
      <w:pPr>
        <w:ind w:right="0"/>
        <w:rPr>
          <w:sz w:val="32"/>
          <w:szCs w:val="32"/>
        </w:rPr>
      </w:pPr>
      <w:r w:rsidRPr="000309FD">
        <w:rPr>
          <w:sz w:val="32"/>
          <w:szCs w:val="32"/>
        </w:rPr>
        <w:t xml:space="preserve">        15          2 MUTTON THALI</w:t>
      </w:r>
    </w:p>
    <w:p w14:paraId="18868098" w14:textId="77777777" w:rsidR="000309FD" w:rsidRPr="000309FD" w:rsidRDefault="000309FD" w:rsidP="000309FD">
      <w:pPr>
        <w:ind w:right="0"/>
        <w:rPr>
          <w:sz w:val="32"/>
          <w:szCs w:val="32"/>
        </w:rPr>
      </w:pPr>
      <w:r w:rsidRPr="000309FD">
        <w:rPr>
          <w:sz w:val="32"/>
          <w:szCs w:val="32"/>
        </w:rPr>
        <w:t xml:space="preserve">         3          5</w:t>
      </w:r>
    </w:p>
    <w:p w14:paraId="7AFFFDC3" w14:textId="77777777" w:rsidR="000309FD" w:rsidRPr="000309FD" w:rsidRDefault="000309FD" w:rsidP="000309FD">
      <w:pPr>
        <w:ind w:right="0"/>
        <w:rPr>
          <w:sz w:val="32"/>
          <w:szCs w:val="32"/>
        </w:rPr>
      </w:pPr>
    </w:p>
    <w:p w14:paraId="49B72B09" w14:textId="77777777" w:rsidR="000309FD" w:rsidRPr="000309FD" w:rsidRDefault="000309FD" w:rsidP="000309FD">
      <w:pPr>
        <w:ind w:right="0"/>
        <w:rPr>
          <w:sz w:val="32"/>
          <w:szCs w:val="32"/>
        </w:rPr>
      </w:pPr>
      <w:r w:rsidRPr="000309FD">
        <w:rPr>
          <w:sz w:val="32"/>
          <w:szCs w:val="32"/>
        </w:rPr>
        <w:t xml:space="preserve">        16          2 PEPPER CHICKEN</w:t>
      </w:r>
    </w:p>
    <w:p w14:paraId="12FAC23A" w14:textId="77777777" w:rsidR="000309FD" w:rsidRPr="000309FD" w:rsidRDefault="000309FD" w:rsidP="000309FD">
      <w:pPr>
        <w:ind w:right="0"/>
        <w:rPr>
          <w:sz w:val="32"/>
          <w:szCs w:val="32"/>
        </w:rPr>
      </w:pPr>
      <w:r w:rsidRPr="000309FD">
        <w:rPr>
          <w:sz w:val="32"/>
          <w:szCs w:val="32"/>
        </w:rPr>
        <w:t xml:space="preserve">         3          5</w:t>
      </w:r>
    </w:p>
    <w:p w14:paraId="38F9E943" w14:textId="77777777" w:rsidR="000309FD" w:rsidRPr="000309FD" w:rsidRDefault="000309FD" w:rsidP="000309FD">
      <w:pPr>
        <w:ind w:right="0"/>
        <w:rPr>
          <w:sz w:val="32"/>
          <w:szCs w:val="32"/>
        </w:rPr>
      </w:pPr>
    </w:p>
    <w:p w14:paraId="66768009" w14:textId="77777777" w:rsidR="000309FD" w:rsidRPr="000309FD" w:rsidRDefault="000309FD" w:rsidP="000309FD">
      <w:pPr>
        <w:ind w:right="0"/>
        <w:rPr>
          <w:sz w:val="32"/>
          <w:szCs w:val="32"/>
        </w:rPr>
      </w:pPr>
    </w:p>
    <w:p w14:paraId="6B1ACB29" w14:textId="77777777" w:rsidR="000309FD" w:rsidRPr="000309FD" w:rsidRDefault="000309FD" w:rsidP="000309FD">
      <w:pPr>
        <w:ind w:right="0"/>
        <w:rPr>
          <w:sz w:val="32"/>
          <w:szCs w:val="32"/>
        </w:rPr>
      </w:pPr>
      <w:r w:rsidRPr="000309FD">
        <w:rPr>
          <w:sz w:val="32"/>
          <w:szCs w:val="32"/>
        </w:rPr>
        <w:t xml:space="preserve">       SNO    CHEF_ID DISHNAME</w:t>
      </w:r>
    </w:p>
    <w:p w14:paraId="7DF0C154" w14:textId="77777777" w:rsidR="000309FD" w:rsidRPr="000309FD" w:rsidRDefault="000309FD" w:rsidP="000309FD">
      <w:pPr>
        <w:ind w:right="0"/>
        <w:rPr>
          <w:sz w:val="32"/>
          <w:szCs w:val="32"/>
        </w:rPr>
      </w:pPr>
      <w:r w:rsidRPr="000309FD">
        <w:rPr>
          <w:sz w:val="32"/>
          <w:szCs w:val="32"/>
        </w:rPr>
        <w:t>---------- ---------- --------------------------------------------------</w:t>
      </w:r>
    </w:p>
    <w:p w14:paraId="1835A0D7" w14:textId="77777777" w:rsidR="000309FD" w:rsidRPr="000309FD" w:rsidRDefault="000309FD" w:rsidP="000309FD">
      <w:pPr>
        <w:ind w:right="0"/>
        <w:rPr>
          <w:sz w:val="32"/>
          <w:szCs w:val="32"/>
        </w:rPr>
      </w:pPr>
      <w:r w:rsidRPr="000309FD">
        <w:rPr>
          <w:sz w:val="32"/>
          <w:szCs w:val="32"/>
        </w:rPr>
        <w:t xml:space="preserve"> WAITER_ID        OID</w:t>
      </w:r>
    </w:p>
    <w:p w14:paraId="5C680C2E" w14:textId="77777777" w:rsidR="000309FD" w:rsidRPr="000309FD" w:rsidRDefault="000309FD" w:rsidP="000309FD">
      <w:pPr>
        <w:ind w:right="0"/>
        <w:rPr>
          <w:sz w:val="32"/>
          <w:szCs w:val="32"/>
        </w:rPr>
      </w:pPr>
      <w:r w:rsidRPr="000309FD">
        <w:rPr>
          <w:sz w:val="32"/>
          <w:szCs w:val="32"/>
        </w:rPr>
        <w:lastRenderedPageBreak/>
        <w:t>---------- ----------</w:t>
      </w:r>
    </w:p>
    <w:p w14:paraId="1EA823C5" w14:textId="77777777" w:rsidR="000309FD" w:rsidRPr="000309FD" w:rsidRDefault="000309FD" w:rsidP="000309FD">
      <w:pPr>
        <w:ind w:right="0"/>
        <w:rPr>
          <w:sz w:val="32"/>
          <w:szCs w:val="32"/>
        </w:rPr>
      </w:pPr>
      <w:r w:rsidRPr="000309FD">
        <w:rPr>
          <w:sz w:val="32"/>
          <w:szCs w:val="32"/>
        </w:rPr>
        <w:t xml:space="preserve">        17          2 CHILLY </w:t>
      </w:r>
      <w:proofErr w:type="gramStart"/>
      <w:r w:rsidRPr="000309FD">
        <w:rPr>
          <w:sz w:val="32"/>
          <w:szCs w:val="32"/>
        </w:rPr>
        <w:t>CHICKEN</w:t>
      </w:r>
      <w:proofErr w:type="gramEnd"/>
    </w:p>
    <w:p w14:paraId="3370F4FD" w14:textId="77777777" w:rsidR="000309FD" w:rsidRPr="000309FD" w:rsidRDefault="000309FD" w:rsidP="000309FD">
      <w:pPr>
        <w:ind w:right="0"/>
        <w:rPr>
          <w:sz w:val="32"/>
          <w:szCs w:val="32"/>
        </w:rPr>
      </w:pPr>
      <w:r w:rsidRPr="000309FD">
        <w:rPr>
          <w:sz w:val="32"/>
          <w:szCs w:val="32"/>
        </w:rPr>
        <w:t xml:space="preserve">         3          8</w:t>
      </w:r>
    </w:p>
    <w:p w14:paraId="0F735F23" w14:textId="77777777" w:rsidR="000309FD" w:rsidRPr="000309FD" w:rsidRDefault="000309FD" w:rsidP="000309FD">
      <w:pPr>
        <w:ind w:right="0"/>
        <w:rPr>
          <w:sz w:val="32"/>
          <w:szCs w:val="32"/>
        </w:rPr>
      </w:pPr>
    </w:p>
    <w:p w14:paraId="5815714B" w14:textId="77777777" w:rsidR="000309FD" w:rsidRPr="000309FD" w:rsidRDefault="000309FD" w:rsidP="000309FD">
      <w:pPr>
        <w:ind w:right="0"/>
        <w:rPr>
          <w:sz w:val="32"/>
          <w:szCs w:val="32"/>
        </w:rPr>
      </w:pPr>
      <w:r w:rsidRPr="000309FD">
        <w:rPr>
          <w:sz w:val="32"/>
          <w:szCs w:val="32"/>
        </w:rPr>
        <w:t xml:space="preserve">        18          2 PEPPER CHICKEN</w:t>
      </w:r>
    </w:p>
    <w:p w14:paraId="49A83133" w14:textId="77777777" w:rsidR="000309FD" w:rsidRPr="000309FD" w:rsidRDefault="000309FD" w:rsidP="000309FD">
      <w:pPr>
        <w:ind w:right="0"/>
        <w:rPr>
          <w:sz w:val="32"/>
          <w:szCs w:val="32"/>
        </w:rPr>
      </w:pPr>
      <w:r w:rsidRPr="000309FD">
        <w:rPr>
          <w:sz w:val="32"/>
          <w:szCs w:val="32"/>
        </w:rPr>
        <w:t xml:space="preserve">         3          8</w:t>
      </w:r>
    </w:p>
    <w:p w14:paraId="54743B08" w14:textId="77777777" w:rsidR="000309FD" w:rsidRPr="000309FD" w:rsidRDefault="000309FD" w:rsidP="000309FD">
      <w:pPr>
        <w:ind w:right="0"/>
        <w:rPr>
          <w:sz w:val="32"/>
          <w:szCs w:val="32"/>
        </w:rPr>
      </w:pPr>
    </w:p>
    <w:p w14:paraId="0A098304" w14:textId="77777777" w:rsidR="000309FD" w:rsidRPr="000309FD" w:rsidRDefault="000309FD" w:rsidP="000309FD">
      <w:pPr>
        <w:ind w:right="0"/>
        <w:rPr>
          <w:sz w:val="32"/>
          <w:szCs w:val="32"/>
        </w:rPr>
      </w:pPr>
      <w:r w:rsidRPr="000309FD">
        <w:rPr>
          <w:sz w:val="32"/>
          <w:szCs w:val="32"/>
        </w:rPr>
        <w:t xml:space="preserve">        19          2 MUTTON FAMILY PACK</w:t>
      </w:r>
    </w:p>
    <w:p w14:paraId="29F3F384" w14:textId="77777777" w:rsidR="000309FD" w:rsidRPr="000309FD" w:rsidRDefault="000309FD" w:rsidP="000309FD">
      <w:pPr>
        <w:ind w:right="0"/>
        <w:rPr>
          <w:sz w:val="32"/>
          <w:szCs w:val="32"/>
        </w:rPr>
      </w:pPr>
      <w:r w:rsidRPr="000309FD">
        <w:rPr>
          <w:sz w:val="32"/>
          <w:szCs w:val="32"/>
        </w:rPr>
        <w:t xml:space="preserve">         3         11</w:t>
      </w:r>
    </w:p>
    <w:p w14:paraId="0ED1D83C" w14:textId="77777777" w:rsidR="000309FD" w:rsidRPr="000309FD" w:rsidRDefault="000309FD" w:rsidP="000309FD">
      <w:pPr>
        <w:ind w:right="0"/>
        <w:rPr>
          <w:sz w:val="32"/>
          <w:szCs w:val="32"/>
        </w:rPr>
      </w:pPr>
    </w:p>
    <w:p w14:paraId="23614200" w14:textId="77777777" w:rsidR="000309FD" w:rsidRPr="000309FD" w:rsidRDefault="000309FD" w:rsidP="000309FD">
      <w:pPr>
        <w:ind w:right="0"/>
        <w:rPr>
          <w:sz w:val="32"/>
          <w:szCs w:val="32"/>
        </w:rPr>
      </w:pPr>
    </w:p>
    <w:p w14:paraId="652DC96C" w14:textId="77777777" w:rsidR="000309FD" w:rsidRPr="000309FD" w:rsidRDefault="000309FD" w:rsidP="000309FD">
      <w:pPr>
        <w:ind w:right="0"/>
        <w:rPr>
          <w:sz w:val="32"/>
          <w:szCs w:val="32"/>
        </w:rPr>
      </w:pPr>
      <w:r w:rsidRPr="000309FD">
        <w:rPr>
          <w:sz w:val="32"/>
          <w:szCs w:val="32"/>
        </w:rPr>
        <w:t xml:space="preserve">       SNO    CHEF_ID DISHNAME</w:t>
      </w:r>
    </w:p>
    <w:p w14:paraId="289522C1" w14:textId="77777777" w:rsidR="000309FD" w:rsidRPr="000309FD" w:rsidRDefault="000309FD" w:rsidP="000309FD">
      <w:pPr>
        <w:ind w:right="0"/>
        <w:rPr>
          <w:sz w:val="32"/>
          <w:szCs w:val="32"/>
        </w:rPr>
      </w:pPr>
      <w:r w:rsidRPr="000309FD">
        <w:rPr>
          <w:sz w:val="32"/>
          <w:szCs w:val="32"/>
        </w:rPr>
        <w:t>---------- ---------- --------------------------------------------------</w:t>
      </w:r>
    </w:p>
    <w:p w14:paraId="7C631CE0" w14:textId="77777777" w:rsidR="000309FD" w:rsidRPr="000309FD" w:rsidRDefault="000309FD" w:rsidP="000309FD">
      <w:pPr>
        <w:ind w:right="0"/>
        <w:rPr>
          <w:sz w:val="32"/>
          <w:szCs w:val="32"/>
        </w:rPr>
      </w:pPr>
      <w:r w:rsidRPr="000309FD">
        <w:rPr>
          <w:sz w:val="32"/>
          <w:szCs w:val="32"/>
        </w:rPr>
        <w:t xml:space="preserve"> WAITER_ID        OID</w:t>
      </w:r>
    </w:p>
    <w:p w14:paraId="0157CA9E" w14:textId="77777777" w:rsidR="000309FD" w:rsidRPr="000309FD" w:rsidRDefault="000309FD" w:rsidP="000309FD">
      <w:pPr>
        <w:ind w:right="0"/>
        <w:rPr>
          <w:sz w:val="32"/>
          <w:szCs w:val="32"/>
        </w:rPr>
      </w:pPr>
      <w:r w:rsidRPr="000309FD">
        <w:rPr>
          <w:sz w:val="32"/>
          <w:szCs w:val="32"/>
        </w:rPr>
        <w:t>---------- ----------</w:t>
      </w:r>
    </w:p>
    <w:p w14:paraId="2004D203" w14:textId="77777777" w:rsidR="000309FD" w:rsidRPr="000309FD" w:rsidRDefault="000309FD" w:rsidP="000309FD">
      <w:pPr>
        <w:ind w:right="0"/>
        <w:rPr>
          <w:sz w:val="32"/>
          <w:szCs w:val="32"/>
        </w:rPr>
      </w:pPr>
      <w:r w:rsidRPr="000309FD">
        <w:rPr>
          <w:sz w:val="32"/>
          <w:szCs w:val="32"/>
        </w:rPr>
        <w:t xml:space="preserve">        20          2 CHICKEN BIRYANI</w:t>
      </w:r>
    </w:p>
    <w:p w14:paraId="73F982EC" w14:textId="77777777" w:rsidR="000309FD" w:rsidRPr="000309FD" w:rsidRDefault="000309FD" w:rsidP="000309FD">
      <w:pPr>
        <w:ind w:right="0"/>
        <w:rPr>
          <w:sz w:val="32"/>
          <w:szCs w:val="32"/>
        </w:rPr>
      </w:pPr>
      <w:r w:rsidRPr="000309FD">
        <w:rPr>
          <w:sz w:val="32"/>
          <w:szCs w:val="32"/>
        </w:rPr>
        <w:t xml:space="preserve">         3         11</w:t>
      </w:r>
    </w:p>
    <w:p w14:paraId="4620882A" w14:textId="77777777" w:rsidR="000309FD" w:rsidRPr="000309FD" w:rsidRDefault="000309FD" w:rsidP="000309FD">
      <w:pPr>
        <w:ind w:right="0"/>
        <w:rPr>
          <w:sz w:val="32"/>
          <w:szCs w:val="32"/>
        </w:rPr>
      </w:pPr>
    </w:p>
    <w:p w14:paraId="69148F31" w14:textId="77777777" w:rsidR="000309FD" w:rsidRPr="000309FD" w:rsidRDefault="000309FD" w:rsidP="000309FD">
      <w:pPr>
        <w:ind w:right="0"/>
        <w:rPr>
          <w:sz w:val="32"/>
          <w:szCs w:val="32"/>
        </w:rPr>
      </w:pPr>
      <w:r w:rsidRPr="000309FD">
        <w:rPr>
          <w:sz w:val="32"/>
          <w:szCs w:val="32"/>
        </w:rPr>
        <w:t xml:space="preserve">        21          2 VEG FAMILY PACK</w:t>
      </w:r>
    </w:p>
    <w:p w14:paraId="54C64622" w14:textId="77777777" w:rsidR="000309FD" w:rsidRPr="000309FD" w:rsidRDefault="000309FD" w:rsidP="000309FD">
      <w:pPr>
        <w:ind w:right="0"/>
        <w:rPr>
          <w:sz w:val="32"/>
          <w:szCs w:val="32"/>
        </w:rPr>
      </w:pPr>
      <w:r w:rsidRPr="000309FD">
        <w:rPr>
          <w:sz w:val="32"/>
          <w:szCs w:val="32"/>
        </w:rPr>
        <w:t xml:space="preserve">         1         14</w:t>
      </w:r>
    </w:p>
    <w:p w14:paraId="557D5F71" w14:textId="77777777" w:rsidR="000309FD" w:rsidRPr="000309FD" w:rsidRDefault="000309FD" w:rsidP="000309FD">
      <w:pPr>
        <w:ind w:right="0"/>
        <w:rPr>
          <w:sz w:val="32"/>
          <w:szCs w:val="32"/>
        </w:rPr>
      </w:pPr>
    </w:p>
    <w:p w14:paraId="45C34AC4" w14:textId="77777777" w:rsidR="000309FD" w:rsidRPr="000309FD" w:rsidRDefault="000309FD" w:rsidP="000309FD">
      <w:pPr>
        <w:ind w:right="0"/>
        <w:rPr>
          <w:sz w:val="32"/>
          <w:szCs w:val="32"/>
        </w:rPr>
      </w:pPr>
      <w:r w:rsidRPr="000309FD">
        <w:rPr>
          <w:sz w:val="32"/>
          <w:szCs w:val="32"/>
        </w:rPr>
        <w:t xml:space="preserve">        22          2 CHICKEN 65</w:t>
      </w:r>
    </w:p>
    <w:p w14:paraId="70181D70" w14:textId="77777777" w:rsidR="000309FD" w:rsidRPr="000309FD" w:rsidRDefault="000309FD" w:rsidP="000309FD">
      <w:pPr>
        <w:ind w:right="0"/>
        <w:rPr>
          <w:sz w:val="32"/>
          <w:szCs w:val="32"/>
        </w:rPr>
      </w:pPr>
      <w:r w:rsidRPr="000309FD">
        <w:rPr>
          <w:sz w:val="32"/>
          <w:szCs w:val="32"/>
        </w:rPr>
        <w:t xml:space="preserve">         1         14</w:t>
      </w:r>
    </w:p>
    <w:p w14:paraId="682E4287" w14:textId="77777777" w:rsidR="000309FD" w:rsidRPr="000309FD" w:rsidRDefault="000309FD" w:rsidP="000309FD">
      <w:pPr>
        <w:ind w:right="0"/>
        <w:rPr>
          <w:sz w:val="32"/>
          <w:szCs w:val="32"/>
        </w:rPr>
      </w:pPr>
    </w:p>
    <w:p w14:paraId="51BB2429" w14:textId="77777777" w:rsidR="000309FD" w:rsidRPr="000309FD" w:rsidRDefault="000309FD" w:rsidP="000309FD">
      <w:pPr>
        <w:ind w:right="0"/>
        <w:rPr>
          <w:sz w:val="32"/>
          <w:szCs w:val="32"/>
        </w:rPr>
      </w:pPr>
    </w:p>
    <w:p w14:paraId="1367210C" w14:textId="77777777" w:rsidR="000309FD" w:rsidRPr="000309FD" w:rsidRDefault="000309FD" w:rsidP="000309FD">
      <w:pPr>
        <w:ind w:right="0"/>
        <w:rPr>
          <w:sz w:val="32"/>
          <w:szCs w:val="32"/>
        </w:rPr>
      </w:pPr>
      <w:r w:rsidRPr="000309FD">
        <w:rPr>
          <w:sz w:val="32"/>
          <w:szCs w:val="32"/>
        </w:rPr>
        <w:t xml:space="preserve">       SNO    CHEF_ID DISHNAME</w:t>
      </w:r>
    </w:p>
    <w:p w14:paraId="766B8F44" w14:textId="77777777" w:rsidR="000309FD" w:rsidRPr="000309FD" w:rsidRDefault="000309FD" w:rsidP="000309FD">
      <w:pPr>
        <w:ind w:right="0"/>
        <w:rPr>
          <w:sz w:val="32"/>
          <w:szCs w:val="32"/>
        </w:rPr>
      </w:pPr>
      <w:r w:rsidRPr="000309FD">
        <w:rPr>
          <w:sz w:val="32"/>
          <w:szCs w:val="32"/>
        </w:rPr>
        <w:t>---------- ---------- --------------------------------------------------</w:t>
      </w:r>
    </w:p>
    <w:p w14:paraId="17640F9A" w14:textId="77777777" w:rsidR="000309FD" w:rsidRPr="000309FD" w:rsidRDefault="000309FD" w:rsidP="000309FD">
      <w:pPr>
        <w:ind w:right="0"/>
        <w:rPr>
          <w:sz w:val="32"/>
          <w:szCs w:val="32"/>
        </w:rPr>
      </w:pPr>
      <w:r w:rsidRPr="000309FD">
        <w:rPr>
          <w:sz w:val="32"/>
          <w:szCs w:val="32"/>
        </w:rPr>
        <w:t xml:space="preserve"> WAITER_ID        OID</w:t>
      </w:r>
    </w:p>
    <w:p w14:paraId="74B74FFF" w14:textId="77777777" w:rsidR="000309FD" w:rsidRPr="000309FD" w:rsidRDefault="000309FD" w:rsidP="000309FD">
      <w:pPr>
        <w:ind w:right="0"/>
        <w:rPr>
          <w:sz w:val="32"/>
          <w:szCs w:val="32"/>
        </w:rPr>
      </w:pPr>
      <w:r w:rsidRPr="000309FD">
        <w:rPr>
          <w:sz w:val="32"/>
          <w:szCs w:val="32"/>
        </w:rPr>
        <w:t>---------- ----------</w:t>
      </w:r>
    </w:p>
    <w:p w14:paraId="3784EDA9" w14:textId="77777777" w:rsidR="000309FD" w:rsidRPr="000309FD" w:rsidRDefault="000309FD" w:rsidP="000309FD">
      <w:pPr>
        <w:ind w:right="0"/>
        <w:rPr>
          <w:sz w:val="32"/>
          <w:szCs w:val="32"/>
        </w:rPr>
      </w:pPr>
      <w:r w:rsidRPr="000309FD">
        <w:rPr>
          <w:sz w:val="32"/>
          <w:szCs w:val="32"/>
        </w:rPr>
        <w:t xml:space="preserve">        23          2 CHICKEN GARLIC KEBAB</w:t>
      </w:r>
    </w:p>
    <w:p w14:paraId="019E4856" w14:textId="77777777" w:rsidR="000309FD" w:rsidRPr="000309FD" w:rsidRDefault="000309FD" w:rsidP="000309FD">
      <w:pPr>
        <w:ind w:right="0"/>
        <w:rPr>
          <w:sz w:val="32"/>
          <w:szCs w:val="32"/>
        </w:rPr>
      </w:pPr>
      <w:r w:rsidRPr="000309FD">
        <w:rPr>
          <w:sz w:val="32"/>
          <w:szCs w:val="32"/>
        </w:rPr>
        <w:t xml:space="preserve">         3         17</w:t>
      </w:r>
    </w:p>
    <w:p w14:paraId="3049B9D9" w14:textId="77777777" w:rsidR="000309FD" w:rsidRPr="000309FD" w:rsidRDefault="000309FD" w:rsidP="000309FD">
      <w:pPr>
        <w:ind w:right="0"/>
        <w:rPr>
          <w:sz w:val="32"/>
          <w:szCs w:val="32"/>
        </w:rPr>
      </w:pPr>
    </w:p>
    <w:p w14:paraId="176B92ED" w14:textId="77777777" w:rsidR="000309FD" w:rsidRPr="000309FD" w:rsidRDefault="000309FD" w:rsidP="000309FD">
      <w:pPr>
        <w:ind w:right="0"/>
        <w:rPr>
          <w:sz w:val="32"/>
          <w:szCs w:val="32"/>
        </w:rPr>
      </w:pPr>
      <w:r w:rsidRPr="000309FD">
        <w:rPr>
          <w:sz w:val="32"/>
          <w:szCs w:val="32"/>
        </w:rPr>
        <w:t xml:space="preserve">        24          2 BUTTER CHICKEN BONELESS</w:t>
      </w:r>
    </w:p>
    <w:p w14:paraId="14F04BF4" w14:textId="77777777" w:rsidR="000309FD" w:rsidRPr="000309FD" w:rsidRDefault="000309FD" w:rsidP="000309FD">
      <w:pPr>
        <w:ind w:right="0"/>
        <w:rPr>
          <w:sz w:val="32"/>
          <w:szCs w:val="32"/>
        </w:rPr>
      </w:pPr>
      <w:r w:rsidRPr="000309FD">
        <w:rPr>
          <w:sz w:val="32"/>
          <w:szCs w:val="32"/>
        </w:rPr>
        <w:t xml:space="preserve">         3         17</w:t>
      </w:r>
    </w:p>
    <w:p w14:paraId="619E9429" w14:textId="77777777" w:rsidR="000309FD" w:rsidRPr="000309FD" w:rsidRDefault="000309FD" w:rsidP="000309FD">
      <w:pPr>
        <w:ind w:right="0"/>
        <w:rPr>
          <w:sz w:val="32"/>
          <w:szCs w:val="32"/>
        </w:rPr>
      </w:pPr>
    </w:p>
    <w:p w14:paraId="1BA6DA27" w14:textId="77777777" w:rsidR="000309FD" w:rsidRPr="000309FD" w:rsidRDefault="000309FD" w:rsidP="000309FD">
      <w:pPr>
        <w:ind w:right="0"/>
        <w:rPr>
          <w:sz w:val="32"/>
          <w:szCs w:val="32"/>
        </w:rPr>
      </w:pPr>
    </w:p>
    <w:p w14:paraId="090A9BC5" w14:textId="77777777" w:rsidR="000309FD" w:rsidRDefault="000309FD" w:rsidP="000309FD">
      <w:pPr>
        <w:ind w:right="0"/>
        <w:rPr>
          <w:sz w:val="32"/>
          <w:szCs w:val="32"/>
        </w:rPr>
      </w:pPr>
      <w:r w:rsidRPr="000309FD">
        <w:rPr>
          <w:sz w:val="32"/>
          <w:szCs w:val="32"/>
        </w:rPr>
        <w:t>14 rows selected.</w:t>
      </w:r>
    </w:p>
    <w:p w14:paraId="5152F785" w14:textId="77777777" w:rsidR="000309FD" w:rsidRDefault="000309FD" w:rsidP="000309FD">
      <w:pPr>
        <w:ind w:right="0"/>
        <w:rPr>
          <w:sz w:val="32"/>
          <w:szCs w:val="32"/>
        </w:rPr>
      </w:pPr>
    </w:p>
    <w:p w14:paraId="38721876" w14:textId="77777777" w:rsidR="000309FD" w:rsidRDefault="000309FD" w:rsidP="000309FD">
      <w:pPr>
        <w:ind w:right="0"/>
        <w:rPr>
          <w:sz w:val="32"/>
          <w:szCs w:val="32"/>
        </w:rPr>
      </w:pPr>
    </w:p>
    <w:p w14:paraId="7140C27E" w14:textId="77777777" w:rsidR="000309FD" w:rsidRDefault="000309FD" w:rsidP="000309FD">
      <w:pPr>
        <w:ind w:right="0"/>
        <w:rPr>
          <w:sz w:val="32"/>
          <w:szCs w:val="32"/>
        </w:rPr>
      </w:pPr>
    </w:p>
    <w:p w14:paraId="7A9D4FCB" w14:textId="77777777" w:rsidR="000309FD" w:rsidRDefault="000309FD" w:rsidP="000309FD">
      <w:pPr>
        <w:ind w:right="0"/>
        <w:rPr>
          <w:sz w:val="32"/>
          <w:szCs w:val="32"/>
        </w:rPr>
      </w:pPr>
      <w:r>
        <w:rPr>
          <w:sz w:val="32"/>
          <w:szCs w:val="32"/>
        </w:rPr>
        <w:lastRenderedPageBreak/>
        <w:t>7) Retrieve the count of each customers the waiter serving with count more than 2</w:t>
      </w:r>
    </w:p>
    <w:p w14:paraId="6D8897AD" w14:textId="77777777" w:rsidR="000309FD" w:rsidRPr="000309FD" w:rsidRDefault="000309FD" w:rsidP="000309FD">
      <w:pPr>
        <w:ind w:right="0"/>
        <w:rPr>
          <w:sz w:val="32"/>
          <w:szCs w:val="32"/>
        </w:rPr>
      </w:pPr>
      <w:r w:rsidRPr="000309FD">
        <w:rPr>
          <w:sz w:val="32"/>
          <w:szCs w:val="32"/>
        </w:rPr>
        <w:t>SQL&gt; SELECT WAITER_</w:t>
      </w:r>
      <w:proofErr w:type="gramStart"/>
      <w:r w:rsidRPr="000309FD">
        <w:rPr>
          <w:sz w:val="32"/>
          <w:szCs w:val="32"/>
        </w:rPr>
        <w:t>ID,COUNT</w:t>
      </w:r>
      <w:proofErr w:type="gramEnd"/>
      <w:r w:rsidRPr="000309FD">
        <w:rPr>
          <w:sz w:val="32"/>
          <w:szCs w:val="32"/>
        </w:rPr>
        <w:t>(CID) FROM CD  GROUP BY WAITER_ID HAVING COUNT(CID)&gt;2 ORDER BY COUNT(CID) DESC;</w:t>
      </w:r>
    </w:p>
    <w:p w14:paraId="2C2FC4C1" w14:textId="77777777" w:rsidR="000309FD" w:rsidRPr="000309FD" w:rsidRDefault="000309FD" w:rsidP="000309FD">
      <w:pPr>
        <w:ind w:right="0"/>
        <w:rPr>
          <w:sz w:val="32"/>
          <w:szCs w:val="32"/>
        </w:rPr>
      </w:pPr>
    </w:p>
    <w:p w14:paraId="3F9BF229" w14:textId="77777777" w:rsidR="000309FD" w:rsidRPr="000309FD" w:rsidRDefault="000309FD" w:rsidP="000309FD">
      <w:pPr>
        <w:ind w:right="0"/>
        <w:rPr>
          <w:sz w:val="32"/>
          <w:szCs w:val="32"/>
        </w:rPr>
      </w:pPr>
      <w:r w:rsidRPr="000309FD">
        <w:rPr>
          <w:sz w:val="32"/>
          <w:szCs w:val="32"/>
        </w:rPr>
        <w:t xml:space="preserve"> WAITER_ID COUNT(CID)</w:t>
      </w:r>
    </w:p>
    <w:p w14:paraId="5CA5E4C3" w14:textId="77777777" w:rsidR="000309FD" w:rsidRPr="000309FD" w:rsidRDefault="000309FD" w:rsidP="000309FD">
      <w:pPr>
        <w:ind w:right="0"/>
        <w:rPr>
          <w:sz w:val="32"/>
          <w:szCs w:val="32"/>
        </w:rPr>
      </w:pPr>
      <w:r w:rsidRPr="000309FD">
        <w:rPr>
          <w:sz w:val="32"/>
          <w:szCs w:val="32"/>
        </w:rPr>
        <w:t>---------- ----------</w:t>
      </w:r>
    </w:p>
    <w:p w14:paraId="6345ECD2" w14:textId="77777777" w:rsidR="000309FD" w:rsidRPr="000309FD" w:rsidRDefault="000309FD" w:rsidP="000309FD">
      <w:pPr>
        <w:ind w:right="0"/>
        <w:rPr>
          <w:sz w:val="32"/>
          <w:szCs w:val="32"/>
        </w:rPr>
      </w:pPr>
      <w:r w:rsidRPr="000309FD">
        <w:rPr>
          <w:sz w:val="32"/>
          <w:szCs w:val="32"/>
        </w:rPr>
        <w:t xml:space="preserve">         4          7</w:t>
      </w:r>
    </w:p>
    <w:p w14:paraId="0C9B2848" w14:textId="77777777" w:rsidR="000309FD" w:rsidRPr="000309FD" w:rsidRDefault="000309FD" w:rsidP="000309FD">
      <w:pPr>
        <w:ind w:right="0"/>
        <w:rPr>
          <w:sz w:val="32"/>
          <w:szCs w:val="32"/>
        </w:rPr>
      </w:pPr>
      <w:r w:rsidRPr="000309FD">
        <w:rPr>
          <w:sz w:val="32"/>
          <w:szCs w:val="32"/>
        </w:rPr>
        <w:t xml:space="preserve">         3          6</w:t>
      </w:r>
    </w:p>
    <w:p w14:paraId="687AA102" w14:textId="77777777" w:rsidR="000309FD" w:rsidRDefault="000309FD" w:rsidP="000309FD">
      <w:pPr>
        <w:ind w:right="0"/>
        <w:rPr>
          <w:sz w:val="32"/>
          <w:szCs w:val="32"/>
        </w:rPr>
      </w:pPr>
      <w:r w:rsidRPr="000309FD">
        <w:rPr>
          <w:sz w:val="32"/>
          <w:szCs w:val="32"/>
        </w:rPr>
        <w:t xml:space="preserve">         1          4</w:t>
      </w:r>
    </w:p>
    <w:p w14:paraId="7EE753E5" w14:textId="77777777" w:rsidR="00515BE7" w:rsidRDefault="00515BE7" w:rsidP="000309FD">
      <w:pPr>
        <w:ind w:right="0"/>
        <w:rPr>
          <w:sz w:val="32"/>
          <w:szCs w:val="32"/>
        </w:rPr>
      </w:pPr>
    </w:p>
    <w:p w14:paraId="12D0A9C4" w14:textId="39FB9494" w:rsidR="00515BE7" w:rsidRDefault="00515BE7" w:rsidP="000309FD">
      <w:pPr>
        <w:ind w:right="0"/>
        <w:rPr>
          <w:rFonts w:ascii="Times New Roman" w:hAnsi="Times New Roman" w:cs="Times New Roman"/>
          <w:sz w:val="32"/>
          <w:szCs w:val="32"/>
        </w:rPr>
      </w:pPr>
      <w:r w:rsidRPr="00515BE7">
        <w:rPr>
          <w:rFonts w:ascii="Algerian" w:hAnsi="Algerian"/>
          <w:sz w:val="32"/>
          <w:szCs w:val="32"/>
        </w:rPr>
        <w:t>Nested Queries:</w:t>
      </w:r>
      <w:r w:rsidR="000309FD" w:rsidRPr="00515BE7">
        <w:rPr>
          <w:rFonts w:ascii="Algerian" w:hAnsi="Algerian"/>
          <w:sz w:val="32"/>
          <w:szCs w:val="32"/>
        </w:rPr>
        <w:t xml:space="preserve"> </w:t>
      </w:r>
    </w:p>
    <w:p w14:paraId="27352ECF" w14:textId="6B766563" w:rsidR="00515BE7" w:rsidRDefault="00515BE7" w:rsidP="000309FD">
      <w:pPr>
        <w:ind w:right="0"/>
        <w:rPr>
          <w:rFonts w:ascii="Times New Roman" w:hAnsi="Times New Roman" w:cs="Times New Roman"/>
          <w:sz w:val="32"/>
          <w:szCs w:val="32"/>
        </w:rPr>
      </w:pPr>
      <w:r>
        <w:rPr>
          <w:rFonts w:ascii="Times New Roman" w:hAnsi="Times New Roman" w:cs="Times New Roman"/>
          <w:sz w:val="32"/>
          <w:szCs w:val="32"/>
        </w:rPr>
        <w:t xml:space="preserve">8) Retrieve the </w:t>
      </w:r>
      <w:r w:rsidR="00625BAF">
        <w:rPr>
          <w:rFonts w:ascii="Times New Roman" w:hAnsi="Times New Roman" w:cs="Times New Roman"/>
          <w:sz w:val="32"/>
          <w:szCs w:val="32"/>
        </w:rPr>
        <w:t>details of customers ordered quantity more than 5</w:t>
      </w:r>
    </w:p>
    <w:p w14:paraId="03CA7843" w14:textId="77777777" w:rsidR="00625BAF" w:rsidRPr="00625BAF" w:rsidRDefault="00625BAF" w:rsidP="00625BAF">
      <w:pPr>
        <w:ind w:right="0"/>
        <w:rPr>
          <w:rFonts w:ascii="Times New Roman" w:hAnsi="Times New Roman" w:cs="Times New Roman"/>
          <w:sz w:val="32"/>
          <w:szCs w:val="32"/>
        </w:rPr>
      </w:pPr>
    </w:p>
    <w:p w14:paraId="09744808"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SQL&gt; SELECT *FROM CD WHERE CID </w:t>
      </w:r>
      <w:proofErr w:type="gramStart"/>
      <w:r w:rsidRPr="00625BAF">
        <w:rPr>
          <w:rFonts w:ascii="Times New Roman" w:hAnsi="Times New Roman" w:cs="Times New Roman"/>
          <w:sz w:val="32"/>
          <w:szCs w:val="32"/>
        </w:rPr>
        <w:t>IN( SELECT</w:t>
      </w:r>
      <w:proofErr w:type="gramEnd"/>
      <w:r w:rsidRPr="00625BAF">
        <w:rPr>
          <w:rFonts w:ascii="Times New Roman" w:hAnsi="Times New Roman" w:cs="Times New Roman"/>
          <w:sz w:val="32"/>
          <w:szCs w:val="32"/>
        </w:rPr>
        <w:t xml:space="preserve"> CID FROM COD WHERE QUANTITY&gt;5);</w:t>
      </w:r>
    </w:p>
    <w:p w14:paraId="4CFC1C65" w14:textId="77777777" w:rsidR="00625BAF" w:rsidRPr="00625BAF" w:rsidRDefault="00625BAF" w:rsidP="00625BAF">
      <w:pPr>
        <w:ind w:right="0"/>
        <w:rPr>
          <w:rFonts w:ascii="Times New Roman" w:hAnsi="Times New Roman" w:cs="Times New Roman"/>
          <w:sz w:val="32"/>
          <w:szCs w:val="32"/>
        </w:rPr>
      </w:pPr>
    </w:p>
    <w:p w14:paraId="7EDA1F16"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CID CNAME                                              G   PHONE_NO</w:t>
      </w:r>
    </w:p>
    <w:p w14:paraId="10E78B60"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 - ----------</w:t>
      </w:r>
    </w:p>
    <w:p w14:paraId="1DDAA96F"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ADDRESS                                             WAITER_ID</w:t>
      </w:r>
    </w:p>
    <w:p w14:paraId="68A2CCB5"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lastRenderedPageBreak/>
        <w:t>-------------------------------------------------- ----------</w:t>
      </w:r>
    </w:p>
    <w:p w14:paraId="48941D3C"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2 Pooja                                              F 8765432109</w:t>
      </w:r>
    </w:p>
    <w:p w14:paraId="75326CB2"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Mumbai                                                      4</w:t>
      </w:r>
    </w:p>
    <w:p w14:paraId="2A80EA11" w14:textId="77777777" w:rsidR="00625BAF" w:rsidRPr="00625BAF" w:rsidRDefault="00625BAF" w:rsidP="00625BAF">
      <w:pPr>
        <w:ind w:right="0"/>
        <w:rPr>
          <w:rFonts w:ascii="Times New Roman" w:hAnsi="Times New Roman" w:cs="Times New Roman"/>
          <w:sz w:val="32"/>
          <w:szCs w:val="32"/>
        </w:rPr>
      </w:pPr>
    </w:p>
    <w:p w14:paraId="2EA05C54"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4 Neha                                               F 6543210987</w:t>
      </w:r>
    </w:p>
    <w:p w14:paraId="5902C74C"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Chennai                                                     4</w:t>
      </w:r>
    </w:p>
    <w:p w14:paraId="5AA4A512" w14:textId="77777777" w:rsidR="00625BAF" w:rsidRPr="00625BAF" w:rsidRDefault="00625BAF" w:rsidP="00625BAF">
      <w:pPr>
        <w:ind w:right="0"/>
        <w:rPr>
          <w:rFonts w:ascii="Times New Roman" w:hAnsi="Times New Roman" w:cs="Times New Roman"/>
          <w:sz w:val="32"/>
          <w:szCs w:val="32"/>
        </w:rPr>
      </w:pPr>
    </w:p>
    <w:p w14:paraId="795D840B"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6 Deepika                                            F 4321098765</w:t>
      </w:r>
    </w:p>
    <w:p w14:paraId="139F9867"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Hyderabad                                                   2</w:t>
      </w:r>
    </w:p>
    <w:p w14:paraId="6CA66B60" w14:textId="77777777" w:rsidR="00625BAF" w:rsidRPr="00625BAF" w:rsidRDefault="00625BAF" w:rsidP="00625BAF">
      <w:pPr>
        <w:ind w:right="0"/>
        <w:rPr>
          <w:rFonts w:ascii="Times New Roman" w:hAnsi="Times New Roman" w:cs="Times New Roman"/>
          <w:sz w:val="32"/>
          <w:szCs w:val="32"/>
        </w:rPr>
      </w:pPr>
    </w:p>
    <w:p w14:paraId="47723869" w14:textId="77777777" w:rsidR="00625BAF" w:rsidRPr="00625BAF" w:rsidRDefault="00625BAF" w:rsidP="00625BAF">
      <w:pPr>
        <w:ind w:right="0"/>
        <w:rPr>
          <w:rFonts w:ascii="Times New Roman" w:hAnsi="Times New Roman" w:cs="Times New Roman"/>
          <w:sz w:val="32"/>
          <w:szCs w:val="32"/>
        </w:rPr>
      </w:pPr>
    </w:p>
    <w:p w14:paraId="03EAFBC6"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CID CNAME                                              G   PHONE_NO</w:t>
      </w:r>
    </w:p>
    <w:p w14:paraId="68C9966C"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 - ----------</w:t>
      </w:r>
    </w:p>
    <w:p w14:paraId="189C8F9E"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ADDRESS                                             WAITER_ID</w:t>
      </w:r>
    </w:p>
    <w:p w14:paraId="493E66D5"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w:t>
      </w:r>
    </w:p>
    <w:p w14:paraId="79FBC953"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12 Priya                                              F 7654321098</w:t>
      </w:r>
    </w:p>
    <w:p w14:paraId="4B676E16"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Indore                                                      4</w:t>
      </w:r>
    </w:p>
    <w:p w14:paraId="59F7226C" w14:textId="77777777" w:rsidR="00625BAF" w:rsidRPr="00625BAF" w:rsidRDefault="00625BAF" w:rsidP="00625BAF">
      <w:pPr>
        <w:ind w:right="0"/>
        <w:rPr>
          <w:rFonts w:ascii="Times New Roman" w:hAnsi="Times New Roman" w:cs="Times New Roman"/>
          <w:sz w:val="32"/>
          <w:szCs w:val="32"/>
        </w:rPr>
      </w:pPr>
    </w:p>
    <w:p w14:paraId="78F080AB"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13 Amitabh                                            M 6543210987</w:t>
      </w:r>
    </w:p>
    <w:p w14:paraId="3D850E7E"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Bhopal                                                      3</w:t>
      </w:r>
    </w:p>
    <w:p w14:paraId="3489C0AE" w14:textId="77777777" w:rsidR="00625BAF" w:rsidRPr="00625BAF" w:rsidRDefault="00625BAF" w:rsidP="00625BAF">
      <w:pPr>
        <w:ind w:right="0"/>
        <w:rPr>
          <w:rFonts w:ascii="Times New Roman" w:hAnsi="Times New Roman" w:cs="Times New Roman"/>
          <w:sz w:val="32"/>
          <w:szCs w:val="32"/>
        </w:rPr>
      </w:pPr>
    </w:p>
    <w:p w14:paraId="23B1A2F0"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14 Deepa                                              F 5432109876</w:t>
      </w:r>
    </w:p>
    <w:p w14:paraId="70C48EDA"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Nagpur                                                      1</w:t>
      </w:r>
    </w:p>
    <w:p w14:paraId="3FA92DD7" w14:textId="77777777" w:rsidR="00625BAF" w:rsidRPr="00625BAF" w:rsidRDefault="00625BAF" w:rsidP="00625BAF">
      <w:pPr>
        <w:ind w:right="0"/>
        <w:rPr>
          <w:rFonts w:ascii="Times New Roman" w:hAnsi="Times New Roman" w:cs="Times New Roman"/>
          <w:sz w:val="32"/>
          <w:szCs w:val="32"/>
        </w:rPr>
      </w:pPr>
    </w:p>
    <w:p w14:paraId="585079A1" w14:textId="77777777" w:rsidR="00625BAF" w:rsidRPr="00625BAF" w:rsidRDefault="00625BAF" w:rsidP="00625BAF">
      <w:pPr>
        <w:ind w:right="0"/>
        <w:rPr>
          <w:rFonts w:ascii="Times New Roman" w:hAnsi="Times New Roman" w:cs="Times New Roman"/>
          <w:sz w:val="32"/>
          <w:szCs w:val="32"/>
        </w:rPr>
      </w:pPr>
    </w:p>
    <w:p w14:paraId="2256FE3D"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CID CNAME                                              G   PHONE_NO</w:t>
      </w:r>
    </w:p>
    <w:p w14:paraId="7E644173"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 - ----------</w:t>
      </w:r>
    </w:p>
    <w:p w14:paraId="672FCA11"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ADDRESS                                             WAITER_ID</w:t>
      </w:r>
    </w:p>
    <w:p w14:paraId="2F67E098"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w:t>
      </w:r>
    </w:p>
    <w:p w14:paraId="3F1FE8B5"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16 Sushma                                             F 3210987654</w:t>
      </w:r>
    </w:p>
    <w:p w14:paraId="462F3827"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Kanpur                                                      5</w:t>
      </w:r>
    </w:p>
    <w:p w14:paraId="1C8A0630" w14:textId="77777777" w:rsidR="00625BAF" w:rsidRPr="00625BAF" w:rsidRDefault="00625BAF" w:rsidP="00625BAF">
      <w:pPr>
        <w:ind w:right="0"/>
        <w:rPr>
          <w:rFonts w:ascii="Times New Roman" w:hAnsi="Times New Roman" w:cs="Times New Roman"/>
          <w:sz w:val="32"/>
          <w:szCs w:val="32"/>
        </w:rPr>
      </w:pPr>
    </w:p>
    <w:p w14:paraId="761C26FE"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17 Arun                                               M 2109876543</w:t>
      </w:r>
    </w:p>
    <w:p w14:paraId="3110CA06"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Bhubaneswar                                                 3</w:t>
      </w:r>
    </w:p>
    <w:p w14:paraId="6C230372" w14:textId="77777777" w:rsidR="00625BAF" w:rsidRPr="00625BAF" w:rsidRDefault="00625BAF" w:rsidP="00625BAF">
      <w:pPr>
        <w:ind w:right="0"/>
        <w:rPr>
          <w:rFonts w:ascii="Times New Roman" w:hAnsi="Times New Roman" w:cs="Times New Roman"/>
          <w:sz w:val="32"/>
          <w:szCs w:val="32"/>
        </w:rPr>
      </w:pPr>
    </w:p>
    <w:p w14:paraId="16482042"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18 Anjali                                             F 1098765432</w:t>
      </w:r>
    </w:p>
    <w:p w14:paraId="680A308F"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Noida                                                       1</w:t>
      </w:r>
    </w:p>
    <w:p w14:paraId="69F5BAB5" w14:textId="77777777" w:rsidR="00625BAF" w:rsidRPr="00625BAF" w:rsidRDefault="00625BAF" w:rsidP="00625BAF">
      <w:pPr>
        <w:ind w:right="0"/>
        <w:rPr>
          <w:rFonts w:ascii="Times New Roman" w:hAnsi="Times New Roman" w:cs="Times New Roman"/>
          <w:sz w:val="32"/>
          <w:szCs w:val="32"/>
        </w:rPr>
      </w:pPr>
    </w:p>
    <w:p w14:paraId="1308AD04" w14:textId="77777777" w:rsidR="00625BAF" w:rsidRPr="00625BAF" w:rsidRDefault="00625BAF" w:rsidP="00625BAF">
      <w:pPr>
        <w:ind w:right="0"/>
        <w:rPr>
          <w:rFonts w:ascii="Times New Roman" w:hAnsi="Times New Roman" w:cs="Times New Roman"/>
          <w:sz w:val="32"/>
          <w:szCs w:val="32"/>
        </w:rPr>
      </w:pPr>
    </w:p>
    <w:p w14:paraId="4EE21E36"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CID CNAME                                              G   PHONE_NO</w:t>
      </w:r>
    </w:p>
    <w:p w14:paraId="53ADDA74"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lastRenderedPageBreak/>
        <w:t>---------- -------------------------------------------------- - ----------</w:t>
      </w:r>
    </w:p>
    <w:p w14:paraId="4FA27001"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ADDRESS                                             WAITER_ID</w:t>
      </w:r>
    </w:p>
    <w:p w14:paraId="25AFA45E"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w:t>
      </w:r>
    </w:p>
    <w:p w14:paraId="5E4160FF"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20 Shilpa                                             F 8765432109</w:t>
      </w:r>
    </w:p>
    <w:p w14:paraId="7DE328D9" w14:textId="54855B2A"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Faridabad                                                   4</w:t>
      </w:r>
    </w:p>
    <w:p w14:paraId="34AC05B8" w14:textId="0EA2FA02" w:rsid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10 rows selected.</w:t>
      </w:r>
    </w:p>
    <w:p w14:paraId="7E2A1777" w14:textId="77777777" w:rsidR="00625BAF" w:rsidRDefault="00625BAF" w:rsidP="00625BAF">
      <w:pPr>
        <w:ind w:right="0"/>
        <w:rPr>
          <w:rFonts w:ascii="Times New Roman" w:hAnsi="Times New Roman" w:cs="Times New Roman"/>
          <w:sz w:val="32"/>
          <w:szCs w:val="32"/>
        </w:rPr>
      </w:pPr>
    </w:p>
    <w:p w14:paraId="555D33D4" w14:textId="723F777C" w:rsidR="00625BAF" w:rsidRDefault="00625BAF" w:rsidP="00625BAF">
      <w:pPr>
        <w:ind w:right="0"/>
        <w:rPr>
          <w:rFonts w:ascii="Times New Roman" w:hAnsi="Times New Roman" w:cs="Times New Roman"/>
          <w:sz w:val="32"/>
          <w:szCs w:val="32"/>
        </w:rPr>
      </w:pPr>
      <w:r>
        <w:rPr>
          <w:rFonts w:ascii="Times New Roman" w:hAnsi="Times New Roman" w:cs="Times New Roman"/>
          <w:sz w:val="32"/>
          <w:szCs w:val="32"/>
        </w:rPr>
        <w:t>9) Retrieve the details of dish having price more than average\</w:t>
      </w:r>
    </w:p>
    <w:p w14:paraId="525BC77B"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SQL&gt; SELECT *FROM MENU WHERE COST</w:t>
      </w:r>
      <w:proofErr w:type="gramStart"/>
      <w:r w:rsidRPr="00625BAF">
        <w:rPr>
          <w:rFonts w:ascii="Times New Roman" w:hAnsi="Times New Roman" w:cs="Times New Roman"/>
          <w:sz w:val="32"/>
          <w:szCs w:val="32"/>
        </w:rPr>
        <w:t>&gt;(</w:t>
      </w:r>
      <w:proofErr w:type="gramEnd"/>
      <w:r w:rsidRPr="00625BAF">
        <w:rPr>
          <w:rFonts w:ascii="Times New Roman" w:hAnsi="Times New Roman" w:cs="Times New Roman"/>
          <w:sz w:val="32"/>
          <w:szCs w:val="32"/>
        </w:rPr>
        <w:t>SELECT AVG(COST) FROM MENU);</w:t>
      </w:r>
    </w:p>
    <w:p w14:paraId="26008E21" w14:textId="77777777" w:rsidR="00625BAF" w:rsidRPr="00625BAF" w:rsidRDefault="00625BAF" w:rsidP="00625BAF">
      <w:pPr>
        <w:ind w:right="0"/>
        <w:rPr>
          <w:rFonts w:ascii="Times New Roman" w:hAnsi="Times New Roman" w:cs="Times New Roman"/>
          <w:sz w:val="32"/>
          <w:szCs w:val="32"/>
        </w:rPr>
      </w:pPr>
    </w:p>
    <w:p w14:paraId="7E5956A9"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DID DISHNAME                                                 COST</w:t>
      </w:r>
    </w:p>
    <w:p w14:paraId="445E86F5"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 ----------</w:t>
      </w:r>
    </w:p>
    <w:p w14:paraId="796C3EB1" w14:textId="02188CCC"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3 CHICKEN FAMILY PACK                               552</w:t>
      </w:r>
    </w:p>
    <w:p w14:paraId="48ADF666" w14:textId="50A117C9"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4 MUTTON FAMILY PACK                               576</w:t>
      </w:r>
    </w:p>
    <w:p w14:paraId="54D288AF" w14:textId="62E009CD"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5 SPECIAL CHICKEN BIRYANI                       337</w:t>
      </w:r>
    </w:p>
    <w:p w14:paraId="2BD2956A" w14:textId="631A58E5"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6 SPECIAL MUTTON BIRYANI                        351</w:t>
      </w:r>
    </w:p>
    <w:p w14:paraId="48BAD64E" w14:textId="14CA21B3"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7 SUPREME CHICKEN BIRYANI                    784</w:t>
      </w:r>
    </w:p>
    <w:p w14:paraId="42BC3D29" w14:textId="3C870984"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8 SUPREME MUTTON BIRYANI                      819</w:t>
      </w:r>
    </w:p>
    <w:p w14:paraId="4A832B08" w14:textId="351552C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11 MUTTON THALI                                            355</w:t>
      </w:r>
    </w:p>
    <w:p w14:paraId="2516A348" w14:textId="5A3D6A1A"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14 VEG FAMILY PACK                                     383</w:t>
      </w:r>
    </w:p>
    <w:p w14:paraId="7082BEAB" w14:textId="29DF8F30"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lastRenderedPageBreak/>
        <w:t xml:space="preserve">        15 VEG SUPREME PACK                                 574</w:t>
      </w:r>
    </w:p>
    <w:p w14:paraId="62D9AB31" w14:textId="7C3CF2BB"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        23 TANDOORI CHICKEN(</w:t>
      </w:r>
      <w:proofErr w:type="gramStart"/>
      <w:r w:rsidRPr="00625BAF">
        <w:rPr>
          <w:rFonts w:ascii="Times New Roman" w:hAnsi="Times New Roman" w:cs="Times New Roman"/>
          <w:sz w:val="32"/>
          <w:szCs w:val="32"/>
        </w:rPr>
        <w:t xml:space="preserve">FULL)   </w:t>
      </w:r>
      <w:proofErr w:type="gramEnd"/>
      <w:r w:rsidRPr="00625BAF">
        <w:rPr>
          <w:rFonts w:ascii="Times New Roman" w:hAnsi="Times New Roman" w:cs="Times New Roman"/>
          <w:sz w:val="32"/>
          <w:szCs w:val="32"/>
        </w:rPr>
        <w:t xml:space="preserve">                  379</w:t>
      </w:r>
    </w:p>
    <w:p w14:paraId="5389676B" w14:textId="77777777" w:rsidR="00625BAF" w:rsidRPr="00625BAF" w:rsidRDefault="00625BAF" w:rsidP="00625BAF">
      <w:pPr>
        <w:ind w:right="0"/>
        <w:rPr>
          <w:rFonts w:ascii="Times New Roman" w:hAnsi="Times New Roman" w:cs="Times New Roman"/>
          <w:sz w:val="32"/>
          <w:szCs w:val="32"/>
        </w:rPr>
      </w:pPr>
    </w:p>
    <w:p w14:paraId="7C23A72A" w14:textId="59514DEF" w:rsid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10 rows selected.</w:t>
      </w:r>
    </w:p>
    <w:p w14:paraId="0763EF41" w14:textId="77777777" w:rsidR="00625BAF" w:rsidRDefault="00625BAF" w:rsidP="00625BAF">
      <w:pPr>
        <w:ind w:right="0"/>
        <w:rPr>
          <w:rFonts w:ascii="Times New Roman" w:hAnsi="Times New Roman" w:cs="Times New Roman"/>
          <w:sz w:val="32"/>
          <w:szCs w:val="32"/>
        </w:rPr>
      </w:pPr>
    </w:p>
    <w:p w14:paraId="2F56C777" w14:textId="79615FD4" w:rsidR="00625BAF" w:rsidRDefault="00625BAF" w:rsidP="00625BAF">
      <w:pPr>
        <w:ind w:right="0"/>
        <w:rPr>
          <w:rFonts w:ascii="Times New Roman" w:hAnsi="Times New Roman" w:cs="Times New Roman"/>
          <w:sz w:val="32"/>
          <w:szCs w:val="32"/>
        </w:rPr>
      </w:pPr>
      <w:r>
        <w:rPr>
          <w:rFonts w:ascii="Times New Roman" w:hAnsi="Times New Roman" w:cs="Times New Roman"/>
          <w:sz w:val="32"/>
          <w:szCs w:val="32"/>
        </w:rPr>
        <w:t>10) Retrieve the names of the chef preparing the chicken 65</w:t>
      </w:r>
    </w:p>
    <w:p w14:paraId="002FD016"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 xml:space="preserve">SQL&gt; SELECT CHEF_NAME FROM CHD WHERE CHEF_ID </w:t>
      </w:r>
      <w:proofErr w:type="gramStart"/>
      <w:r w:rsidRPr="00625BAF">
        <w:rPr>
          <w:rFonts w:ascii="Times New Roman" w:hAnsi="Times New Roman" w:cs="Times New Roman"/>
          <w:sz w:val="32"/>
          <w:szCs w:val="32"/>
        </w:rPr>
        <w:t>IN(</w:t>
      </w:r>
      <w:proofErr w:type="gramEnd"/>
      <w:r w:rsidRPr="00625BAF">
        <w:rPr>
          <w:rFonts w:ascii="Times New Roman" w:hAnsi="Times New Roman" w:cs="Times New Roman"/>
          <w:sz w:val="32"/>
          <w:szCs w:val="32"/>
        </w:rPr>
        <w:t>SELECT CHEF_ID FROM CHOD WHERE DISHNAME='CHICKEN 65');</w:t>
      </w:r>
    </w:p>
    <w:p w14:paraId="454E7A90" w14:textId="77777777" w:rsidR="00625BAF" w:rsidRPr="00625BAF" w:rsidRDefault="00625BAF" w:rsidP="00625BAF">
      <w:pPr>
        <w:ind w:right="0"/>
        <w:rPr>
          <w:rFonts w:ascii="Times New Roman" w:hAnsi="Times New Roman" w:cs="Times New Roman"/>
          <w:sz w:val="32"/>
          <w:szCs w:val="32"/>
        </w:rPr>
      </w:pPr>
    </w:p>
    <w:p w14:paraId="6EC0C459"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CHEF_NAME</w:t>
      </w:r>
    </w:p>
    <w:p w14:paraId="743970FB"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w:t>
      </w:r>
    </w:p>
    <w:p w14:paraId="5AB047B1"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Aditi</w:t>
      </w:r>
    </w:p>
    <w:p w14:paraId="37BB2A8B" w14:textId="77777777" w:rsidR="00625BAF" w:rsidRP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Aryan</w:t>
      </w:r>
    </w:p>
    <w:p w14:paraId="2EF9F771" w14:textId="225BD6C9" w:rsidR="00625BAF" w:rsidRDefault="00625BAF" w:rsidP="00625BAF">
      <w:pPr>
        <w:ind w:right="0"/>
        <w:rPr>
          <w:rFonts w:ascii="Times New Roman" w:hAnsi="Times New Roman" w:cs="Times New Roman"/>
          <w:sz w:val="32"/>
          <w:szCs w:val="32"/>
        </w:rPr>
      </w:pPr>
      <w:r w:rsidRPr="00625BAF">
        <w:rPr>
          <w:rFonts w:ascii="Times New Roman" w:hAnsi="Times New Roman" w:cs="Times New Roman"/>
          <w:sz w:val="32"/>
          <w:szCs w:val="32"/>
        </w:rPr>
        <w:t>Kavya</w:t>
      </w:r>
    </w:p>
    <w:p w14:paraId="4AD2B1AE" w14:textId="77777777" w:rsidR="00625BAF" w:rsidRDefault="00625BAF" w:rsidP="00625BAF">
      <w:pPr>
        <w:ind w:right="0"/>
        <w:rPr>
          <w:rFonts w:ascii="Times New Roman" w:hAnsi="Times New Roman" w:cs="Times New Roman"/>
          <w:sz w:val="32"/>
          <w:szCs w:val="32"/>
        </w:rPr>
      </w:pPr>
    </w:p>
    <w:p w14:paraId="1C973E15" w14:textId="111B3013" w:rsidR="00625BAF" w:rsidRDefault="00625BAF" w:rsidP="00625BAF">
      <w:pPr>
        <w:ind w:right="0"/>
        <w:rPr>
          <w:rFonts w:ascii="Times New Roman" w:hAnsi="Times New Roman" w:cs="Times New Roman"/>
          <w:sz w:val="32"/>
          <w:szCs w:val="32"/>
        </w:rPr>
      </w:pPr>
      <w:r>
        <w:rPr>
          <w:rFonts w:ascii="Times New Roman" w:hAnsi="Times New Roman" w:cs="Times New Roman"/>
          <w:sz w:val="32"/>
          <w:szCs w:val="32"/>
        </w:rPr>
        <w:t xml:space="preserve">11) </w:t>
      </w:r>
      <w:r w:rsidR="007112A4">
        <w:rPr>
          <w:rFonts w:ascii="Times New Roman" w:hAnsi="Times New Roman" w:cs="Times New Roman"/>
          <w:sz w:val="32"/>
          <w:szCs w:val="32"/>
        </w:rPr>
        <w:t>Retrieve dishes which not ordered by any customers</w:t>
      </w:r>
    </w:p>
    <w:p w14:paraId="67193872" w14:textId="77777777" w:rsidR="00ED777A" w:rsidRDefault="00ED777A" w:rsidP="00625BAF">
      <w:pPr>
        <w:ind w:right="0"/>
        <w:rPr>
          <w:rFonts w:ascii="Times New Roman" w:hAnsi="Times New Roman" w:cs="Times New Roman"/>
          <w:sz w:val="32"/>
          <w:szCs w:val="32"/>
        </w:rPr>
      </w:pPr>
    </w:p>
    <w:p w14:paraId="47603BDC" w14:textId="77777777" w:rsidR="00ED777A" w:rsidRPr="00ED777A" w:rsidRDefault="00ED777A" w:rsidP="00ED777A">
      <w:pPr>
        <w:ind w:right="0"/>
        <w:rPr>
          <w:rFonts w:ascii="Times New Roman" w:hAnsi="Times New Roman" w:cs="Times New Roman"/>
          <w:sz w:val="32"/>
          <w:szCs w:val="32"/>
        </w:rPr>
      </w:pPr>
      <w:r w:rsidRPr="00ED777A">
        <w:rPr>
          <w:rFonts w:ascii="Times New Roman" w:hAnsi="Times New Roman" w:cs="Times New Roman"/>
          <w:sz w:val="32"/>
          <w:szCs w:val="32"/>
        </w:rPr>
        <w:t xml:space="preserve">SQL&gt; Select </w:t>
      </w:r>
      <w:proofErr w:type="spellStart"/>
      <w:r w:rsidRPr="00ED777A">
        <w:rPr>
          <w:rFonts w:ascii="Times New Roman" w:hAnsi="Times New Roman" w:cs="Times New Roman"/>
          <w:sz w:val="32"/>
          <w:szCs w:val="32"/>
        </w:rPr>
        <w:t>dishname</w:t>
      </w:r>
      <w:proofErr w:type="spellEnd"/>
      <w:r w:rsidRPr="00ED777A">
        <w:rPr>
          <w:rFonts w:ascii="Times New Roman" w:hAnsi="Times New Roman" w:cs="Times New Roman"/>
          <w:sz w:val="32"/>
          <w:szCs w:val="32"/>
        </w:rPr>
        <w:t xml:space="preserve"> from menu where </w:t>
      </w:r>
      <w:proofErr w:type="spellStart"/>
      <w:r w:rsidRPr="00ED777A">
        <w:rPr>
          <w:rFonts w:ascii="Times New Roman" w:hAnsi="Times New Roman" w:cs="Times New Roman"/>
          <w:sz w:val="32"/>
          <w:szCs w:val="32"/>
        </w:rPr>
        <w:t>dishname</w:t>
      </w:r>
      <w:proofErr w:type="spellEnd"/>
      <w:r w:rsidRPr="00ED777A">
        <w:rPr>
          <w:rFonts w:ascii="Times New Roman" w:hAnsi="Times New Roman" w:cs="Times New Roman"/>
          <w:sz w:val="32"/>
          <w:szCs w:val="32"/>
        </w:rPr>
        <w:t xml:space="preserve"> not in (select </w:t>
      </w:r>
      <w:proofErr w:type="spellStart"/>
      <w:r w:rsidRPr="00ED777A">
        <w:rPr>
          <w:rFonts w:ascii="Times New Roman" w:hAnsi="Times New Roman" w:cs="Times New Roman"/>
          <w:sz w:val="32"/>
          <w:szCs w:val="32"/>
        </w:rPr>
        <w:t>dishname</w:t>
      </w:r>
      <w:proofErr w:type="spellEnd"/>
      <w:r w:rsidRPr="00ED777A">
        <w:rPr>
          <w:rFonts w:ascii="Times New Roman" w:hAnsi="Times New Roman" w:cs="Times New Roman"/>
          <w:sz w:val="32"/>
          <w:szCs w:val="32"/>
        </w:rPr>
        <w:t xml:space="preserve"> from </w:t>
      </w:r>
      <w:proofErr w:type="spellStart"/>
      <w:r w:rsidRPr="00ED777A">
        <w:rPr>
          <w:rFonts w:ascii="Times New Roman" w:hAnsi="Times New Roman" w:cs="Times New Roman"/>
          <w:sz w:val="32"/>
          <w:szCs w:val="32"/>
        </w:rPr>
        <w:t>chod</w:t>
      </w:r>
      <w:proofErr w:type="spellEnd"/>
      <w:r w:rsidRPr="00ED777A">
        <w:rPr>
          <w:rFonts w:ascii="Times New Roman" w:hAnsi="Times New Roman" w:cs="Times New Roman"/>
          <w:sz w:val="32"/>
          <w:szCs w:val="32"/>
        </w:rPr>
        <w:t>);</w:t>
      </w:r>
    </w:p>
    <w:p w14:paraId="51E52FD4" w14:textId="77777777" w:rsidR="00ED777A" w:rsidRPr="00ED777A" w:rsidRDefault="00ED777A" w:rsidP="00ED777A">
      <w:pPr>
        <w:ind w:right="0"/>
        <w:rPr>
          <w:rFonts w:ascii="Times New Roman" w:hAnsi="Times New Roman" w:cs="Times New Roman"/>
          <w:sz w:val="32"/>
          <w:szCs w:val="32"/>
        </w:rPr>
      </w:pPr>
    </w:p>
    <w:p w14:paraId="6068A7BD" w14:textId="77777777" w:rsidR="00ED777A" w:rsidRPr="00ED777A" w:rsidRDefault="00ED777A" w:rsidP="00ED777A">
      <w:pPr>
        <w:ind w:right="0"/>
        <w:rPr>
          <w:rFonts w:ascii="Times New Roman" w:hAnsi="Times New Roman" w:cs="Times New Roman"/>
          <w:sz w:val="32"/>
          <w:szCs w:val="32"/>
        </w:rPr>
      </w:pPr>
      <w:r w:rsidRPr="00ED777A">
        <w:rPr>
          <w:rFonts w:ascii="Times New Roman" w:hAnsi="Times New Roman" w:cs="Times New Roman"/>
          <w:sz w:val="32"/>
          <w:szCs w:val="32"/>
        </w:rPr>
        <w:lastRenderedPageBreak/>
        <w:t>DISHNAME</w:t>
      </w:r>
    </w:p>
    <w:p w14:paraId="29F7E1B1" w14:textId="77777777" w:rsidR="00ED777A" w:rsidRPr="00ED777A" w:rsidRDefault="00ED777A" w:rsidP="00ED777A">
      <w:pPr>
        <w:ind w:right="0"/>
        <w:rPr>
          <w:rFonts w:ascii="Times New Roman" w:hAnsi="Times New Roman" w:cs="Times New Roman"/>
          <w:sz w:val="32"/>
          <w:szCs w:val="32"/>
        </w:rPr>
      </w:pPr>
      <w:r w:rsidRPr="00ED777A">
        <w:rPr>
          <w:rFonts w:ascii="Times New Roman" w:hAnsi="Times New Roman" w:cs="Times New Roman"/>
          <w:sz w:val="32"/>
          <w:szCs w:val="32"/>
        </w:rPr>
        <w:t>--------------------------------------------------</w:t>
      </w:r>
    </w:p>
    <w:p w14:paraId="259A0996" w14:textId="77777777" w:rsidR="00ED777A" w:rsidRPr="00ED777A" w:rsidRDefault="00ED777A" w:rsidP="00ED777A">
      <w:pPr>
        <w:ind w:right="0"/>
        <w:rPr>
          <w:rFonts w:ascii="Times New Roman" w:hAnsi="Times New Roman" w:cs="Times New Roman"/>
          <w:sz w:val="32"/>
          <w:szCs w:val="32"/>
        </w:rPr>
      </w:pPr>
      <w:r w:rsidRPr="00ED777A">
        <w:rPr>
          <w:rFonts w:ascii="Times New Roman" w:hAnsi="Times New Roman" w:cs="Times New Roman"/>
          <w:sz w:val="32"/>
          <w:szCs w:val="32"/>
        </w:rPr>
        <w:t>TANDOORI CHICKEN(HALF)</w:t>
      </w:r>
    </w:p>
    <w:p w14:paraId="216E8182" w14:textId="77777777" w:rsidR="00ED777A" w:rsidRPr="00ED777A" w:rsidRDefault="00ED777A" w:rsidP="00ED777A">
      <w:pPr>
        <w:ind w:right="0"/>
        <w:rPr>
          <w:rFonts w:ascii="Times New Roman" w:hAnsi="Times New Roman" w:cs="Times New Roman"/>
          <w:sz w:val="32"/>
          <w:szCs w:val="32"/>
        </w:rPr>
      </w:pPr>
      <w:r w:rsidRPr="00ED777A">
        <w:rPr>
          <w:rFonts w:ascii="Times New Roman" w:hAnsi="Times New Roman" w:cs="Times New Roman"/>
          <w:sz w:val="32"/>
          <w:szCs w:val="32"/>
        </w:rPr>
        <w:t>VEG TAHLI</w:t>
      </w:r>
    </w:p>
    <w:p w14:paraId="276B0CAE" w14:textId="77777777" w:rsidR="00ED777A" w:rsidRPr="00ED777A" w:rsidRDefault="00ED777A" w:rsidP="00ED777A">
      <w:pPr>
        <w:ind w:right="0"/>
        <w:rPr>
          <w:rFonts w:ascii="Times New Roman" w:hAnsi="Times New Roman" w:cs="Times New Roman"/>
          <w:sz w:val="32"/>
          <w:szCs w:val="32"/>
        </w:rPr>
      </w:pPr>
      <w:r w:rsidRPr="00ED777A">
        <w:rPr>
          <w:rFonts w:ascii="Times New Roman" w:hAnsi="Times New Roman" w:cs="Times New Roman"/>
          <w:sz w:val="32"/>
          <w:szCs w:val="32"/>
        </w:rPr>
        <w:t>MUTTON BIRYANI</w:t>
      </w:r>
    </w:p>
    <w:p w14:paraId="50D22861" w14:textId="77777777" w:rsidR="00ED777A" w:rsidRPr="00ED777A" w:rsidRDefault="00ED777A" w:rsidP="00ED777A">
      <w:pPr>
        <w:ind w:right="0"/>
        <w:rPr>
          <w:rFonts w:ascii="Times New Roman" w:hAnsi="Times New Roman" w:cs="Times New Roman"/>
          <w:sz w:val="32"/>
          <w:szCs w:val="32"/>
        </w:rPr>
      </w:pPr>
      <w:r w:rsidRPr="00ED777A">
        <w:rPr>
          <w:rFonts w:ascii="Times New Roman" w:hAnsi="Times New Roman" w:cs="Times New Roman"/>
          <w:sz w:val="32"/>
          <w:szCs w:val="32"/>
        </w:rPr>
        <w:t>NIZAMI HANDI</w:t>
      </w:r>
    </w:p>
    <w:p w14:paraId="11319557" w14:textId="296401C8" w:rsidR="007112A4" w:rsidRDefault="00ED777A" w:rsidP="00ED777A">
      <w:pPr>
        <w:ind w:right="0"/>
        <w:rPr>
          <w:rFonts w:ascii="Times New Roman" w:hAnsi="Times New Roman" w:cs="Times New Roman"/>
          <w:sz w:val="32"/>
          <w:szCs w:val="32"/>
        </w:rPr>
      </w:pPr>
      <w:r w:rsidRPr="00ED777A">
        <w:rPr>
          <w:rFonts w:ascii="Times New Roman" w:hAnsi="Times New Roman" w:cs="Times New Roman"/>
          <w:sz w:val="32"/>
          <w:szCs w:val="32"/>
        </w:rPr>
        <w:t>CHICKEN FAMILY PACK</w:t>
      </w:r>
    </w:p>
    <w:p w14:paraId="435B2ED5" w14:textId="77777777" w:rsidR="00ED777A" w:rsidRDefault="00ED777A" w:rsidP="00ED777A">
      <w:pPr>
        <w:ind w:right="0"/>
        <w:rPr>
          <w:rFonts w:ascii="Times New Roman" w:hAnsi="Times New Roman" w:cs="Times New Roman"/>
          <w:sz w:val="32"/>
          <w:szCs w:val="32"/>
        </w:rPr>
      </w:pPr>
    </w:p>
    <w:p w14:paraId="2488AC00" w14:textId="319A2A13" w:rsidR="00ED777A" w:rsidRDefault="00ED777A" w:rsidP="00ED777A">
      <w:pPr>
        <w:ind w:right="0"/>
        <w:rPr>
          <w:rFonts w:ascii="Times New Roman" w:hAnsi="Times New Roman" w:cs="Times New Roman"/>
          <w:sz w:val="32"/>
          <w:szCs w:val="32"/>
        </w:rPr>
      </w:pPr>
      <w:r>
        <w:rPr>
          <w:rFonts w:ascii="Times New Roman" w:hAnsi="Times New Roman" w:cs="Times New Roman"/>
          <w:sz w:val="32"/>
          <w:szCs w:val="32"/>
        </w:rPr>
        <w:t xml:space="preserve">12) </w:t>
      </w:r>
      <w:r w:rsidR="000F26F5">
        <w:rPr>
          <w:rFonts w:ascii="Times New Roman" w:hAnsi="Times New Roman" w:cs="Times New Roman"/>
          <w:sz w:val="32"/>
          <w:szCs w:val="32"/>
        </w:rPr>
        <w:t>Retrieve the details order where Aarav handling</w:t>
      </w:r>
    </w:p>
    <w:p w14:paraId="1CBB347D" w14:textId="77777777" w:rsidR="000F26F5" w:rsidRPr="000F26F5" w:rsidRDefault="000F26F5" w:rsidP="000F26F5">
      <w:pPr>
        <w:ind w:right="0"/>
        <w:rPr>
          <w:rFonts w:ascii="Times New Roman" w:hAnsi="Times New Roman" w:cs="Times New Roman"/>
          <w:sz w:val="32"/>
          <w:szCs w:val="32"/>
        </w:rPr>
      </w:pPr>
    </w:p>
    <w:p w14:paraId="54D95A4E" w14:textId="77777777" w:rsidR="000F26F5" w:rsidRPr="000F26F5" w:rsidRDefault="000F26F5" w:rsidP="000F26F5">
      <w:pPr>
        <w:ind w:right="0"/>
        <w:rPr>
          <w:rFonts w:ascii="Times New Roman" w:hAnsi="Times New Roman" w:cs="Times New Roman"/>
          <w:sz w:val="32"/>
          <w:szCs w:val="32"/>
        </w:rPr>
      </w:pPr>
      <w:r w:rsidRPr="000F26F5">
        <w:rPr>
          <w:rFonts w:ascii="Times New Roman" w:hAnsi="Times New Roman" w:cs="Times New Roman"/>
          <w:sz w:val="32"/>
          <w:szCs w:val="32"/>
        </w:rPr>
        <w:t xml:space="preserve">SQL&gt; select </w:t>
      </w:r>
      <w:proofErr w:type="spellStart"/>
      <w:r w:rsidRPr="000F26F5">
        <w:rPr>
          <w:rFonts w:ascii="Times New Roman" w:hAnsi="Times New Roman" w:cs="Times New Roman"/>
          <w:sz w:val="32"/>
          <w:szCs w:val="32"/>
        </w:rPr>
        <w:t>oid</w:t>
      </w:r>
      <w:proofErr w:type="spellEnd"/>
      <w:r w:rsidRPr="000F26F5">
        <w:rPr>
          <w:rFonts w:ascii="Times New Roman" w:hAnsi="Times New Roman" w:cs="Times New Roman"/>
          <w:sz w:val="32"/>
          <w:szCs w:val="32"/>
        </w:rPr>
        <w:t xml:space="preserve"> from od where </w:t>
      </w:r>
      <w:proofErr w:type="spellStart"/>
      <w:r w:rsidRPr="000F26F5">
        <w:rPr>
          <w:rFonts w:ascii="Times New Roman" w:hAnsi="Times New Roman" w:cs="Times New Roman"/>
          <w:sz w:val="32"/>
          <w:szCs w:val="32"/>
        </w:rPr>
        <w:t>oid</w:t>
      </w:r>
      <w:proofErr w:type="spellEnd"/>
      <w:r w:rsidRPr="000F26F5">
        <w:rPr>
          <w:rFonts w:ascii="Times New Roman" w:hAnsi="Times New Roman" w:cs="Times New Roman"/>
          <w:sz w:val="32"/>
          <w:szCs w:val="32"/>
        </w:rPr>
        <w:t xml:space="preserve"> in (select </w:t>
      </w:r>
      <w:proofErr w:type="spellStart"/>
      <w:r w:rsidRPr="000F26F5">
        <w:rPr>
          <w:rFonts w:ascii="Times New Roman" w:hAnsi="Times New Roman" w:cs="Times New Roman"/>
          <w:sz w:val="32"/>
          <w:szCs w:val="32"/>
        </w:rPr>
        <w:t>oid</w:t>
      </w:r>
      <w:proofErr w:type="spellEnd"/>
      <w:r w:rsidRPr="000F26F5">
        <w:rPr>
          <w:rFonts w:ascii="Times New Roman" w:hAnsi="Times New Roman" w:cs="Times New Roman"/>
          <w:sz w:val="32"/>
          <w:szCs w:val="32"/>
        </w:rPr>
        <w:t xml:space="preserve"> from </w:t>
      </w:r>
      <w:proofErr w:type="spellStart"/>
      <w:r w:rsidRPr="000F26F5">
        <w:rPr>
          <w:rFonts w:ascii="Times New Roman" w:hAnsi="Times New Roman" w:cs="Times New Roman"/>
          <w:sz w:val="32"/>
          <w:szCs w:val="32"/>
        </w:rPr>
        <w:t>chod</w:t>
      </w:r>
      <w:proofErr w:type="spellEnd"/>
      <w:r w:rsidRPr="000F26F5">
        <w:rPr>
          <w:rFonts w:ascii="Times New Roman" w:hAnsi="Times New Roman" w:cs="Times New Roman"/>
          <w:sz w:val="32"/>
          <w:szCs w:val="32"/>
        </w:rPr>
        <w:t xml:space="preserve"> where </w:t>
      </w:r>
      <w:proofErr w:type="spellStart"/>
      <w:r w:rsidRPr="000F26F5">
        <w:rPr>
          <w:rFonts w:ascii="Times New Roman" w:hAnsi="Times New Roman" w:cs="Times New Roman"/>
          <w:sz w:val="32"/>
          <w:szCs w:val="32"/>
        </w:rPr>
        <w:t>chef_id</w:t>
      </w:r>
      <w:proofErr w:type="spellEnd"/>
      <w:r w:rsidRPr="000F26F5">
        <w:rPr>
          <w:rFonts w:ascii="Times New Roman" w:hAnsi="Times New Roman" w:cs="Times New Roman"/>
          <w:sz w:val="32"/>
          <w:szCs w:val="32"/>
        </w:rPr>
        <w:t xml:space="preserve"> in (select </w:t>
      </w:r>
      <w:proofErr w:type="spellStart"/>
      <w:r w:rsidRPr="000F26F5">
        <w:rPr>
          <w:rFonts w:ascii="Times New Roman" w:hAnsi="Times New Roman" w:cs="Times New Roman"/>
          <w:sz w:val="32"/>
          <w:szCs w:val="32"/>
        </w:rPr>
        <w:t>chef_id</w:t>
      </w:r>
      <w:proofErr w:type="spellEnd"/>
      <w:r w:rsidRPr="000F26F5">
        <w:rPr>
          <w:rFonts w:ascii="Times New Roman" w:hAnsi="Times New Roman" w:cs="Times New Roman"/>
          <w:sz w:val="32"/>
          <w:szCs w:val="32"/>
        </w:rPr>
        <w:t xml:space="preserve"> from </w:t>
      </w:r>
      <w:proofErr w:type="spellStart"/>
      <w:r w:rsidRPr="000F26F5">
        <w:rPr>
          <w:rFonts w:ascii="Times New Roman" w:hAnsi="Times New Roman" w:cs="Times New Roman"/>
          <w:sz w:val="32"/>
          <w:szCs w:val="32"/>
        </w:rPr>
        <w:t>chd</w:t>
      </w:r>
      <w:proofErr w:type="spellEnd"/>
      <w:r w:rsidRPr="000F26F5">
        <w:rPr>
          <w:rFonts w:ascii="Times New Roman" w:hAnsi="Times New Roman" w:cs="Times New Roman"/>
          <w:sz w:val="32"/>
          <w:szCs w:val="32"/>
        </w:rPr>
        <w:t xml:space="preserve"> where </w:t>
      </w:r>
      <w:proofErr w:type="spellStart"/>
      <w:r w:rsidRPr="000F26F5">
        <w:rPr>
          <w:rFonts w:ascii="Times New Roman" w:hAnsi="Times New Roman" w:cs="Times New Roman"/>
          <w:sz w:val="32"/>
          <w:szCs w:val="32"/>
        </w:rPr>
        <w:t>chef_name</w:t>
      </w:r>
      <w:proofErr w:type="spellEnd"/>
      <w:r w:rsidRPr="000F26F5">
        <w:rPr>
          <w:rFonts w:ascii="Times New Roman" w:hAnsi="Times New Roman" w:cs="Times New Roman"/>
          <w:sz w:val="32"/>
          <w:szCs w:val="32"/>
        </w:rPr>
        <w:t>='Aarav'));</w:t>
      </w:r>
    </w:p>
    <w:p w14:paraId="316A3356" w14:textId="77777777" w:rsidR="000F26F5" w:rsidRPr="000F26F5" w:rsidRDefault="000F26F5" w:rsidP="000F26F5">
      <w:pPr>
        <w:ind w:right="0"/>
        <w:rPr>
          <w:rFonts w:ascii="Times New Roman" w:hAnsi="Times New Roman" w:cs="Times New Roman"/>
          <w:sz w:val="32"/>
          <w:szCs w:val="32"/>
        </w:rPr>
      </w:pPr>
    </w:p>
    <w:p w14:paraId="52402B47" w14:textId="77777777" w:rsidR="000F26F5" w:rsidRPr="000F26F5" w:rsidRDefault="000F26F5" w:rsidP="000F26F5">
      <w:pPr>
        <w:ind w:right="0"/>
        <w:rPr>
          <w:rFonts w:ascii="Times New Roman" w:hAnsi="Times New Roman" w:cs="Times New Roman"/>
          <w:sz w:val="32"/>
          <w:szCs w:val="32"/>
        </w:rPr>
      </w:pPr>
      <w:r w:rsidRPr="000F26F5">
        <w:rPr>
          <w:rFonts w:ascii="Times New Roman" w:hAnsi="Times New Roman" w:cs="Times New Roman"/>
          <w:sz w:val="32"/>
          <w:szCs w:val="32"/>
        </w:rPr>
        <w:t xml:space="preserve">       OID</w:t>
      </w:r>
    </w:p>
    <w:p w14:paraId="02C9361D" w14:textId="77777777" w:rsidR="000F26F5" w:rsidRPr="000F26F5" w:rsidRDefault="000F26F5" w:rsidP="000F26F5">
      <w:pPr>
        <w:ind w:right="0"/>
        <w:rPr>
          <w:rFonts w:ascii="Times New Roman" w:hAnsi="Times New Roman" w:cs="Times New Roman"/>
          <w:sz w:val="32"/>
          <w:szCs w:val="32"/>
        </w:rPr>
      </w:pPr>
      <w:r w:rsidRPr="000F26F5">
        <w:rPr>
          <w:rFonts w:ascii="Times New Roman" w:hAnsi="Times New Roman" w:cs="Times New Roman"/>
          <w:sz w:val="32"/>
          <w:szCs w:val="32"/>
        </w:rPr>
        <w:t>----------</w:t>
      </w:r>
    </w:p>
    <w:p w14:paraId="7C2D988D" w14:textId="77777777" w:rsidR="000F26F5" w:rsidRPr="000F26F5" w:rsidRDefault="000F26F5" w:rsidP="000F26F5">
      <w:pPr>
        <w:ind w:right="0"/>
        <w:rPr>
          <w:rFonts w:ascii="Times New Roman" w:hAnsi="Times New Roman" w:cs="Times New Roman"/>
          <w:sz w:val="32"/>
          <w:szCs w:val="32"/>
        </w:rPr>
      </w:pPr>
      <w:r w:rsidRPr="000F26F5">
        <w:rPr>
          <w:rFonts w:ascii="Times New Roman" w:hAnsi="Times New Roman" w:cs="Times New Roman"/>
          <w:sz w:val="32"/>
          <w:szCs w:val="32"/>
        </w:rPr>
        <w:t xml:space="preserve">        20</w:t>
      </w:r>
    </w:p>
    <w:p w14:paraId="7C4244E5" w14:textId="77777777" w:rsidR="000F26F5" w:rsidRPr="000F26F5" w:rsidRDefault="000F26F5" w:rsidP="000F26F5">
      <w:pPr>
        <w:ind w:right="0"/>
        <w:rPr>
          <w:rFonts w:ascii="Times New Roman" w:hAnsi="Times New Roman" w:cs="Times New Roman"/>
          <w:sz w:val="32"/>
          <w:szCs w:val="32"/>
        </w:rPr>
      </w:pPr>
      <w:r w:rsidRPr="000F26F5">
        <w:rPr>
          <w:rFonts w:ascii="Times New Roman" w:hAnsi="Times New Roman" w:cs="Times New Roman"/>
          <w:sz w:val="32"/>
          <w:szCs w:val="32"/>
        </w:rPr>
        <w:t xml:space="preserve">         3</w:t>
      </w:r>
    </w:p>
    <w:p w14:paraId="1559F6B6" w14:textId="77777777" w:rsidR="000F26F5" w:rsidRPr="000F26F5" w:rsidRDefault="000F26F5" w:rsidP="000F26F5">
      <w:pPr>
        <w:ind w:right="0"/>
        <w:rPr>
          <w:rFonts w:ascii="Times New Roman" w:hAnsi="Times New Roman" w:cs="Times New Roman"/>
          <w:sz w:val="32"/>
          <w:szCs w:val="32"/>
        </w:rPr>
      </w:pPr>
      <w:r w:rsidRPr="000F26F5">
        <w:rPr>
          <w:rFonts w:ascii="Times New Roman" w:hAnsi="Times New Roman" w:cs="Times New Roman"/>
          <w:sz w:val="32"/>
          <w:szCs w:val="32"/>
        </w:rPr>
        <w:t xml:space="preserve">         7</w:t>
      </w:r>
    </w:p>
    <w:p w14:paraId="375A5EC9" w14:textId="77777777" w:rsidR="000F26F5" w:rsidRPr="000F26F5" w:rsidRDefault="000F26F5" w:rsidP="000F26F5">
      <w:pPr>
        <w:ind w:right="0"/>
        <w:rPr>
          <w:rFonts w:ascii="Times New Roman" w:hAnsi="Times New Roman" w:cs="Times New Roman"/>
          <w:sz w:val="32"/>
          <w:szCs w:val="32"/>
        </w:rPr>
      </w:pPr>
      <w:r w:rsidRPr="000F26F5">
        <w:rPr>
          <w:rFonts w:ascii="Times New Roman" w:hAnsi="Times New Roman" w:cs="Times New Roman"/>
          <w:sz w:val="32"/>
          <w:szCs w:val="32"/>
        </w:rPr>
        <w:t xml:space="preserve">        18</w:t>
      </w:r>
    </w:p>
    <w:p w14:paraId="3C9615F5" w14:textId="20F3277A" w:rsidR="000F26F5" w:rsidRDefault="000F26F5" w:rsidP="000F26F5">
      <w:pPr>
        <w:ind w:right="0"/>
        <w:rPr>
          <w:rFonts w:ascii="Times New Roman" w:hAnsi="Times New Roman" w:cs="Times New Roman"/>
          <w:sz w:val="32"/>
          <w:szCs w:val="32"/>
        </w:rPr>
      </w:pPr>
      <w:r w:rsidRPr="000F26F5">
        <w:rPr>
          <w:rFonts w:ascii="Times New Roman" w:hAnsi="Times New Roman" w:cs="Times New Roman"/>
          <w:sz w:val="32"/>
          <w:szCs w:val="32"/>
        </w:rPr>
        <w:t xml:space="preserve">        12</w:t>
      </w:r>
    </w:p>
    <w:p w14:paraId="50A72C72" w14:textId="77777777" w:rsidR="00625BAF" w:rsidRDefault="00625BAF" w:rsidP="00625BAF">
      <w:pPr>
        <w:ind w:right="0"/>
        <w:rPr>
          <w:rFonts w:ascii="Times New Roman" w:hAnsi="Times New Roman" w:cs="Times New Roman"/>
          <w:sz w:val="32"/>
          <w:szCs w:val="32"/>
        </w:rPr>
      </w:pPr>
    </w:p>
    <w:p w14:paraId="779B8063" w14:textId="41B5FF72" w:rsidR="00625BAF" w:rsidRDefault="000F26F5" w:rsidP="00625BAF">
      <w:pPr>
        <w:ind w:right="0"/>
        <w:rPr>
          <w:rFonts w:ascii="Algerian" w:hAnsi="Algerian" w:cs="Times New Roman"/>
          <w:sz w:val="32"/>
          <w:szCs w:val="32"/>
        </w:rPr>
      </w:pPr>
      <w:r w:rsidRPr="000F26F5">
        <w:rPr>
          <w:rFonts w:ascii="Algerian" w:hAnsi="Algerian" w:cs="Times New Roman"/>
          <w:sz w:val="32"/>
          <w:szCs w:val="32"/>
        </w:rPr>
        <w:lastRenderedPageBreak/>
        <w:t>View queries:</w:t>
      </w:r>
    </w:p>
    <w:p w14:paraId="2597553D" w14:textId="77777777" w:rsidR="000F26F5" w:rsidRDefault="000F26F5" w:rsidP="000F26F5">
      <w:pPr>
        <w:ind w:right="0"/>
        <w:rPr>
          <w:rFonts w:ascii="Times New Roman" w:hAnsi="Times New Roman" w:cs="Times New Roman"/>
          <w:sz w:val="32"/>
          <w:szCs w:val="32"/>
        </w:rPr>
      </w:pPr>
    </w:p>
    <w:p w14:paraId="5C28ED80" w14:textId="76AD2500" w:rsidR="000F26F5" w:rsidRPr="005C241D" w:rsidRDefault="000F26F5" w:rsidP="000F26F5">
      <w:pPr>
        <w:ind w:right="0"/>
        <w:rPr>
          <w:rFonts w:ascii="Times New Roman" w:hAnsi="Times New Roman" w:cs="Times New Roman"/>
          <w:sz w:val="32"/>
          <w:szCs w:val="32"/>
        </w:rPr>
      </w:pPr>
      <w:r w:rsidRPr="005C241D">
        <w:rPr>
          <w:rFonts w:ascii="Times New Roman" w:hAnsi="Times New Roman" w:cs="Times New Roman"/>
          <w:sz w:val="32"/>
          <w:szCs w:val="32"/>
        </w:rPr>
        <w:t>13) Retrieve most sold item</w:t>
      </w:r>
    </w:p>
    <w:p w14:paraId="2B3E81A3" w14:textId="39ADD09D" w:rsidR="000F26F5" w:rsidRPr="005C241D" w:rsidRDefault="000F26F5" w:rsidP="000F26F5">
      <w:pPr>
        <w:ind w:right="0"/>
        <w:rPr>
          <w:rFonts w:ascii="Times New Roman" w:hAnsi="Times New Roman" w:cs="Times New Roman"/>
          <w:sz w:val="32"/>
          <w:szCs w:val="32"/>
        </w:rPr>
      </w:pPr>
      <w:r w:rsidRPr="005C241D">
        <w:rPr>
          <w:rFonts w:ascii="Times New Roman" w:hAnsi="Times New Roman" w:cs="Times New Roman"/>
          <w:sz w:val="32"/>
          <w:szCs w:val="32"/>
        </w:rPr>
        <w:t xml:space="preserve">SQL&gt; CREATE VIEW ITEM_POPULARITY AS SELECT </w:t>
      </w:r>
      <w:proofErr w:type="gramStart"/>
      <w:r w:rsidRPr="005C241D">
        <w:rPr>
          <w:rFonts w:ascii="Times New Roman" w:hAnsi="Times New Roman" w:cs="Times New Roman"/>
          <w:sz w:val="32"/>
          <w:szCs w:val="32"/>
        </w:rPr>
        <w:t>DID,COUNT</w:t>
      </w:r>
      <w:proofErr w:type="gramEnd"/>
      <w:r w:rsidRPr="005C241D">
        <w:rPr>
          <w:rFonts w:ascii="Times New Roman" w:hAnsi="Times New Roman" w:cs="Times New Roman"/>
          <w:sz w:val="32"/>
          <w:szCs w:val="32"/>
        </w:rPr>
        <w:t>(DID) RATING FROM COD GROUP BY DID ORDER BY RATING DESC;</w:t>
      </w:r>
    </w:p>
    <w:p w14:paraId="1800215D" w14:textId="77777777" w:rsidR="000F26F5" w:rsidRPr="005C241D" w:rsidRDefault="000F26F5" w:rsidP="000F26F5">
      <w:pPr>
        <w:ind w:right="0"/>
        <w:rPr>
          <w:rFonts w:ascii="Times New Roman" w:hAnsi="Times New Roman" w:cs="Times New Roman"/>
          <w:sz w:val="32"/>
          <w:szCs w:val="32"/>
        </w:rPr>
      </w:pPr>
    </w:p>
    <w:p w14:paraId="580C9A6A" w14:textId="77777777" w:rsidR="000F26F5" w:rsidRPr="005C241D" w:rsidRDefault="000F26F5" w:rsidP="000F26F5">
      <w:pPr>
        <w:ind w:right="0"/>
        <w:rPr>
          <w:rFonts w:ascii="Times New Roman" w:hAnsi="Times New Roman" w:cs="Times New Roman"/>
          <w:sz w:val="32"/>
          <w:szCs w:val="32"/>
        </w:rPr>
      </w:pPr>
      <w:r w:rsidRPr="005C241D">
        <w:rPr>
          <w:rFonts w:ascii="Times New Roman" w:hAnsi="Times New Roman" w:cs="Times New Roman"/>
          <w:sz w:val="32"/>
          <w:szCs w:val="32"/>
        </w:rPr>
        <w:t>View created.</w:t>
      </w:r>
    </w:p>
    <w:p w14:paraId="768CC619" w14:textId="77777777" w:rsidR="000F26F5" w:rsidRPr="005C241D" w:rsidRDefault="000F26F5" w:rsidP="000F26F5">
      <w:pPr>
        <w:ind w:right="0"/>
        <w:rPr>
          <w:rFonts w:ascii="Times New Roman" w:hAnsi="Times New Roman" w:cs="Times New Roman"/>
          <w:sz w:val="32"/>
          <w:szCs w:val="32"/>
        </w:rPr>
      </w:pPr>
    </w:p>
    <w:p w14:paraId="11989503" w14:textId="77777777" w:rsidR="000F26F5" w:rsidRPr="005C241D" w:rsidRDefault="000F26F5" w:rsidP="000F26F5">
      <w:pPr>
        <w:ind w:right="0"/>
        <w:rPr>
          <w:rFonts w:ascii="Times New Roman" w:hAnsi="Times New Roman" w:cs="Times New Roman"/>
          <w:sz w:val="32"/>
          <w:szCs w:val="32"/>
        </w:rPr>
      </w:pPr>
      <w:r w:rsidRPr="005C241D">
        <w:rPr>
          <w:rFonts w:ascii="Times New Roman" w:hAnsi="Times New Roman" w:cs="Times New Roman"/>
          <w:sz w:val="32"/>
          <w:szCs w:val="32"/>
        </w:rPr>
        <w:t xml:space="preserve">SQL&gt; SELECT *FROM MENU WHERE DID </w:t>
      </w:r>
      <w:proofErr w:type="gramStart"/>
      <w:r w:rsidRPr="005C241D">
        <w:rPr>
          <w:rFonts w:ascii="Times New Roman" w:hAnsi="Times New Roman" w:cs="Times New Roman"/>
          <w:sz w:val="32"/>
          <w:szCs w:val="32"/>
        </w:rPr>
        <w:t>IN(</w:t>
      </w:r>
      <w:proofErr w:type="gramEnd"/>
      <w:r w:rsidRPr="005C241D">
        <w:rPr>
          <w:rFonts w:ascii="Times New Roman" w:hAnsi="Times New Roman" w:cs="Times New Roman"/>
          <w:sz w:val="32"/>
          <w:szCs w:val="32"/>
        </w:rPr>
        <w:t>SELECT DID FROM ITEM_POPULARITY WHERE ROWNUM=1);</w:t>
      </w:r>
    </w:p>
    <w:p w14:paraId="2599452B" w14:textId="77777777" w:rsidR="000F26F5" w:rsidRPr="005C241D" w:rsidRDefault="000F26F5" w:rsidP="000F26F5">
      <w:pPr>
        <w:ind w:right="0"/>
        <w:rPr>
          <w:rFonts w:ascii="Times New Roman" w:hAnsi="Times New Roman" w:cs="Times New Roman"/>
          <w:sz w:val="32"/>
          <w:szCs w:val="32"/>
        </w:rPr>
      </w:pPr>
    </w:p>
    <w:p w14:paraId="03FF5B7D" w14:textId="77777777" w:rsidR="000F26F5" w:rsidRPr="005C241D" w:rsidRDefault="000F26F5" w:rsidP="000F26F5">
      <w:pPr>
        <w:ind w:right="0"/>
        <w:rPr>
          <w:rFonts w:ascii="Times New Roman" w:hAnsi="Times New Roman" w:cs="Times New Roman"/>
          <w:sz w:val="32"/>
          <w:szCs w:val="32"/>
        </w:rPr>
      </w:pPr>
      <w:r w:rsidRPr="005C241D">
        <w:rPr>
          <w:rFonts w:ascii="Times New Roman" w:hAnsi="Times New Roman" w:cs="Times New Roman"/>
          <w:sz w:val="32"/>
          <w:szCs w:val="32"/>
        </w:rPr>
        <w:t xml:space="preserve">       DID DISHNAME                                                 COST</w:t>
      </w:r>
    </w:p>
    <w:p w14:paraId="76658E38" w14:textId="77777777" w:rsidR="000F26F5" w:rsidRPr="005C241D" w:rsidRDefault="000F26F5" w:rsidP="000F26F5">
      <w:pPr>
        <w:ind w:right="0"/>
        <w:rPr>
          <w:rFonts w:ascii="Times New Roman" w:hAnsi="Times New Roman" w:cs="Times New Roman"/>
          <w:sz w:val="32"/>
          <w:szCs w:val="32"/>
        </w:rPr>
      </w:pPr>
      <w:r w:rsidRPr="005C241D">
        <w:rPr>
          <w:rFonts w:ascii="Times New Roman" w:hAnsi="Times New Roman" w:cs="Times New Roman"/>
          <w:sz w:val="32"/>
          <w:szCs w:val="32"/>
        </w:rPr>
        <w:t>---------- -------------------------------------------------- ----------</w:t>
      </w:r>
    </w:p>
    <w:p w14:paraId="2E086DD4" w14:textId="310DE2F2" w:rsidR="000F26F5" w:rsidRDefault="000F26F5" w:rsidP="000F26F5">
      <w:pPr>
        <w:ind w:right="0"/>
        <w:rPr>
          <w:rFonts w:ascii="Times New Roman" w:hAnsi="Times New Roman" w:cs="Times New Roman"/>
          <w:sz w:val="32"/>
          <w:szCs w:val="32"/>
        </w:rPr>
      </w:pPr>
      <w:r w:rsidRPr="005C241D">
        <w:rPr>
          <w:rFonts w:ascii="Times New Roman" w:hAnsi="Times New Roman" w:cs="Times New Roman"/>
          <w:sz w:val="32"/>
          <w:szCs w:val="32"/>
        </w:rPr>
        <w:t xml:space="preserve">        30 WATER BOTTLE                                               20</w:t>
      </w:r>
    </w:p>
    <w:p w14:paraId="4E43FB70" w14:textId="77777777" w:rsidR="005C241D" w:rsidRDefault="005C241D" w:rsidP="000F26F5">
      <w:pPr>
        <w:ind w:right="0"/>
        <w:rPr>
          <w:rFonts w:ascii="Times New Roman" w:hAnsi="Times New Roman" w:cs="Times New Roman"/>
          <w:sz w:val="32"/>
          <w:szCs w:val="32"/>
        </w:rPr>
      </w:pPr>
    </w:p>
    <w:p w14:paraId="3FFBA434" w14:textId="77777777" w:rsidR="005C241D" w:rsidRDefault="005C241D" w:rsidP="000F26F5">
      <w:pPr>
        <w:ind w:right="0"/>
        <w:rPr>
          <w:rFonts w:ascii="Times New Roman" w:hAnsi="Times New Roman" w:cs="Times New Roman"/>
          <w:sz w:val="32"/>
          <w:szCs w:val="32"/>
        </w:rPr>
      </w:pPr>
    </w:p>
    <w:p w14:paraId="6437BDA1" w14:textId="77777777" w:rsidR="005C241D" w:rsidRPr="005C241D" w:rsidRDefault="005C241D" w:rsidP="000F26F5">
      <w:pPr>
        <w:ind w:right="0"/>
        <w:rPr>
          <w:rFonts w:ascii="Times New Roman" w:hAnsi="Times New Roman" w:cs="Times New Roman"/>
          <w:sz w:val="32"/>
          <w:szCs w:val="32"/>
        </w:rPr>
      </w:pPr>
    </w:p>
    <w:p w14:paraId="419347C7" w14:textId="77777777" w:rsidR="000F26F5" w:rsidRDefault="000F26F5" w:rsidP="00625BAF">
      <w:pPr>
        <w:ind w:right="0"/>
        <w:rPr>
          <w:rFonts w:ascii="Algerian" w:hAnsi="Algerian" w:cs="Times New Roman"/>
          <w:sz w:val="32"/>
          <w:szCs w:val="32"/>
        </w:rPr>
      </w:pPr>
    </w:p>
    <w:p w14:paraId="097D2972" w14:textId="77777777" w:rsidR="000F26F5" w:rsidRPr="000F26F5" w:rsidRDefault="000F26F5" w:rsidP="00625BAF">
      <w:pPr>
        <w:ind w:right="0"/>
        <w:rPr>
          <w:rFonts w:ascii="Algerian" w:hAnsi="Algerian" w:cs="Times New Roman"/>
          <w:sz w:val="32"/>
          <w:szCs w:val="32"/>
        </w:rPr>
      </w:pPr>
    </w:p>
    <w:p w14:paraId="08A086FA" w14:textId="77777777" w:rsidR="000F26F5" w:rsidRDefault="000F26F5" w:rsidP="00625BAF">
      <w:pPr>
        <w:ind w:right="0"/>
        <w:rPr>
          <w:rFonts w:ascii="Times New Roman" w:hAnsi="Times New Roman" w:cs="Times New Roman"/>
          <w:sz w:val="32"/>
          <w:szCs w:val="32"/>
        </w:rPr>
      </w:pPr>
    </w:p>
    <w:p w14:paraId="31563D95" w14:textId="0FB8B267" w:rsidR="00625BAF" w:rsidRDefault="005C241D" w:rsidP="00625BAF">
      <w:pPr>
        <w:ind w:right="0"/>
        <w:rPr>
          <w:rFonts w:ascii="Algerian" w:hAnsi="Algerian" w:cs="Times New Roman"/>
          <w:sz w:val="32"/>
          <w:szCs w:val="32"/>
        </w:rPr>
      </w:pPr>
      <w:r w:rsidRPr="005C241D">
        <w:rPr>
          <w:rFonts w:ascii="Algerian" w:hAnsi="Algerian" w:cs="Times New Roman"/>
          <w:sz w:val="32"/>
          <w:szCs w:val="32"/>
        </w:rPr>
        <w:lastRenderedPageBreak/>
        <w:t>Join queries:</w:t>
      </w:r>
    </w:p>
    <w:p w14:paraId="2F251FAE" w14:textId="2C4F30E7" w:rsidR="005C241D" w:rsidRDefault="005C241D" w:rsidP="00625BAF">
      <w:pPr>
        <w:ind w:right="0"/>
        <w:rPr>
          <w:rFonts w:ascii="Times New Roman" w:hAnsi="Times New Roman" w:cs="Times New Roman"/>
          <w:sz w:val="32"/>
          <w:szCs w:val="32"/>
        </w:rPr>
      </w:pPr>
      <w:r>
        <w:rPr>
          <w:rFonts w:ascii="Times New Roman" w:hAnsi="Times New Roman" w:cs="Times New Roman"/>
          <w:sz w:val="32"/>
          <w:szCs w:val="32"/>
        </w:rPr>
        <w:t>1</w:t>
      </w:r>
      <w:r w:rsidR="002563D2">
        <w:rPr>
          <w:rFonts w:ascii="Times New Roman" w:hAnsi="Times New Roman" w:cs="Times New Roman"/>
          <w:sz w:val="32"/>
          <w:szCs w:val="32"/>
        </w:rPr>
        <w:t>4</w:t>
      </w:r>
      <w:r>
        <w:rPr>
          <w:rFonts w:ascii="Times New Roman" w:hAnsi="Times New Roman" w:cs="Times New Roman"/>
          <w:sz w:val="32"/>
          <w:szCs w:val="32"/>
        </w:rPr>
        <w:t>) Retrieve the details of chef preparing order of customer 1</w:t>
      </w:r>
    </w:p>
    <w:p w14:paraId="300313B5" w14:textId="77777777" w:rsidR="002563D2" w:rsidRPr="002563D2" w:rsidRDefault="002563D2" w:rsidP="002563D2">
      <w:pPr>
        <w:ind w:right="0"/>
        <w:rPr>
          <w:rFonts w:ascii="Times New Roman" w:hAnsi="Times New Roman" w:cs="Times New Roman"/>
          <w:sz w:val="32"/>
          <w:szCs w:val="32"/>
        </w:rPr>
      </w:pPr>
    </w:p>
    <w:p w14:paraId="0117D236"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SQL&gt; SELECT *FROM CHD WHERE CHEF_ID </w:t>
      </w:r>
      <w:proofErr w:type="gramStart"/>
      <w:r w:rsidRPr="002563D2">
        <w:rPr>
          <w:rFonts w:ascii="Times New Roman" w:hAnsi="Times New Roman" w:cs="Times New Roman"/>
          <w:sz w:val="32"/>
          <w:szCs w:val="32"/>
        </w:rPr>
        <w:t>IN(</w:t>
      </w:r>
      <w:proofErr w:type="gramEnd"/>
      <w:r w:rsidRPr="002563D2">
        <w:rPr>
          <w:rFonts w:ascii="Times New Roman" w:hAnsi="Times New Roman" w:cs="Times New Roman"/>
          <w:sz w:val="32"/>
          <w:szCs w:val="32"/>
        </w:rPr>
        <w:t>SELECT CHD.CHEF_ID FROM CHOD JOIN CD ON CHOD.WAITER_ID=CD.WAITER_ID WHERE CD.CID=1);</w:t>
      </w:r>
    </w:p>
    <w:p w14:paraId="09E811BA" w14:textId="77777777" w:rsidR="002563D2" w:rsidRPr="002563D2" w:rsidRDefault="002563D2" w:rsidP="002563D2">
      <w:pPr>
        <w:ind w:right="0"/>
        <w:rPr>
          <w:rFonts w:ascii="Times New Roman" w:hAnsi="Times New Roman" w:cs="Times New Roman"/>
          <w:sz w:val="32"/>
          <w:szCs w:val="32"/>
        </w:rPr>
      </w:pPr>
    </w:p>
    <w:p w14:paraId="26FCB137"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CHEF_ID CHEF_NAME</w:t>
      </w:r>
    </w:p>
    <w:p w14:paraId="47274324"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w:t>
      </w:r>
    </w:p>
    <w:p w14:paraId="48478818"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 Aarav</w:t>
      </w:r>
    </w:p>
    <w:p w14:paraId="7B3CD1F0"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2 Aditi</w:t>
      </w:r>
    </w:p>
    <w:p w14:paraId="674EE07E"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3 Aryan</w:t>
      </w:r>
    </w:p>
    <w:p w14:paraId="580728CC"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4 Ishaan</w:t>
      </w:r>
    </w:p>
    <w:p w14:paraId="25B510F3"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5 Kavya</w:t>
      </w:r>
    </w:p>
    <w:p w14:paraId="2E57F0E7"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6 Aradhya</w:t>
      </w:r>
    </w:p>
    <w:p w14:paraId="7EC1915A"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7 Aryan</w:t>
      </w:r>
    </w:p>
    <w:p w14:paraId="62F215D1"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8 Mehak</w:t>
      </w:r>
    </w:p>
    <w:p w14:paraId="7C3BD0F5"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9 Arjun</w:t>
      </w:r>
    </w:p>
    <w:p w14:paraId="1DCC45A3" w14:textId="77777777" w:rsidR="002563D2" w:rsidRPr="002563D2" w:rsidRDefault="002563D2" w:rsidP="002563D2">
      <w:pPr>
        <w:ind w:right="0"/>
        <w:rPr>
          <w:rFonts w:ascii="Times New Roman" w:hAnsi="Times New Roman" w:cs="Times New Roman"/>
          <w:sz w:val="32"/>
          <w:szCs w:val="32"/>
        </w:rPr>
      </w:pPr>
    </w:p>
    <w:p w14:paraId="755E9744" w14:textId="409830CB" w:rsidR="005C241D"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9 rows selected.</w:t>
      </w:r>
    </w:p>
    <w:p w14:paraId="46C54729" w14:textId="77777777" w:rsidR="002563D2" w:rsidRDefault="002563D2" w:rsidP="002563D2">
      <w:pPr>
        <w:ind w:right="0"/>
        <w:rPr>
          <w:rFonts w:ascii="Times New Roman" w:hAnsi="Times New Roman" w:cs="Times New Roman"/>
          <w:sz w:val="32"/>
          <w:szCs w:val="32"/>
        </w:rPr>
      </w:pPr>
    </w:p>
    <w:p w14:paraId="6FA8FEC5" w14:textId="45339A0F" w:rsidR="002563D2" w:rsidRDefault="002563D2" w:rsidP="002563D2">
      <w:pPr>
        <w:ind w:right="0"/>
        <w:rPr>
          <w:rFonts w:ascii="Times New Roman" w:hAnsi="Times New Roman" w:cs="Times New Roman"/>
          <w:sz w:val="32"/>
          <w:szCs w:val="32"/>
        </w:rPr>
      </w:pPr>
      <w:r>
        <w:rPr>
          <w:rFonts w:ascii="Times New Roman" w:hAnsi="Times New Roman" w:cs="Times New Roman"/>
          <w:sz w:val="32"/>
          <w:szCs w:val="32"/>
        </w:rPr>
        <w:lastRenderedPageBreak/>
        <w:t xml:space="preserve">15) Retrieve the details of order of the customer along with its quantity and cost per dish </w:t>
      </w:r>
    </w:p>
    <w:p w14:paraId="00027A21"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SQL&gt; select </w:t>
      </w:r>
      <w:proofErr w:type="spellStart"/>
      <w:proofErr w:type="gramStart"/>
      <w:r w:rsidRPr="002563D2">
        <w:rPr>
          <w:rFonts w:ascii="Times New Roman" w:hAnsi="Times New Roman" w:cs="Times New Roman"/>
          <w:sz w:val="32"/>
          <w:szCs w:val="32"/>
        </w:rPr>
        <w:t>c.cid,c.did</w:t>
      </w:r>
      <w:proofErr w:type="gramEnd"/>
      <w:r w:rsidRPr="002563D2">
        <w:rPr>
          <w:rFonts w:ascii="Times New Roman" w:hAnsi="Times New Roman" w:cs="Times New Roman"/>
          <w:sz w:val="32"/>
          <w:szCs w:val="32"/>
        </w:rPr>
        <w:t>,c.quantity,m.cost</w:t>
      </w:r>
      <w:proofErr w:type="spellEnd"/>
      <w:r w:rsidRPr="002563D2">
        <w:rPr>
          <w:rFonts w:ascii="Times New Roman" w:hAnsi="Times New Roman" w:cs="Times New Roman"/>
          <w:sz w:val="32"/>
          <w:szCs w:val="32"/>
        </w:rPr>
        <w:t xml:space="preserve"> from cod c join menu m on </w:t>
      </w:r>
      <w:proofErr w:type="spellStart"/>
      <w:r w:rsidRPr="002563D2">
        <w:rPr>
          <w:rFonts w:ascii="Times New Roman" w:hAnsi="Times New Roman" w:cs="Times New Roman"/>
          <w:sz w:val="32"/>
          <w:szCs w:val="32"/>
        </w:rPr>
        <w:t>c.did</w:t>
      </w:r>
      <w:proofErr w:type="spellEnd"/>
      <w:r w:rsidRPr="002563D2">
        <w:rPr>
          <w:rFonts w:ascii="Times New Roman" w:hAnsi="Times New Roman" w:cs="Times New Roman"/>
          <w:sz w:val="32"/>
          <w:szCs w:val="32"/>
        </w:rPr>
        <w:t>=</w:t>
      </w:r>
      <w:proofErr w:type="spellStart"/>
      <w:r w:rsidRPr="002563D2">
        <w:rPr>
          <w:rFonts w:ascii="Times New Roman" w:hAnsi="Times New Roman" w:cs="Times New Roman"/>
          <w:sz w:val="32"/>
          <w:szCs w:val="32"/>
        </w:rPr>
        <w:t>m.did</w:t>
      </w:r>
      <w:proofErr w:type="spellEnd"/>
      <w:r w:rsidRPr="002563D2">
        <w:rPr>
          <w:rFonts w:ascii="Times New Roman" w:hAnsi="Times New Roman" w:cs="Times New Roman"/>
          <w:sz w:val="32"/>
          <w:szCs w:val="32"/>
        </w:rPr>
        <w:t xml:space="preserve"> where </w:t>
      </w:r>
      <w:proofErr w:type="spellStart"/>
      <w:r w:rsidRPr="002563D2">
        <w:rPr>
          <w:rFonts w:ascii="Times New Roman" w:hAnsi="Times New Roman" w:cs="Times New Roman"/>
          <w:sz w:val="32"/>
          <w:szCs w:val="32"/>
        </w:rPr>
        <w:t>c.cid</w:t>
      </w:r>
      <w:proofErr w:type="spellEnd"/>
      <w:r w:rsidRPr="002563D2">
        <w:rPr>
          <w:rFonts w:ascii="Times New Roman" w:hAnsi="Times New Roman" w:cs="Times New Roman"/>
          <w:sz w:val="32"/>
          <w:szCs w:val="32"/>
        </w:rPr>
        <w:t>=1;</w:t>
      </w:r>
    </w:p>
    <w:p w14:paraId="7A13E661" w14:textId="77777777" w:rsidR="002563D2" w:rsidRPr="002563D2" w:rsidRDefault="002563D2" w:rsidP="002563D2">
      <w:pPr>
        <w:ind w:right="0"/>
        <w:rPr>
          <w:rFonts w:ascii="Times New Roman" w:hAnsi="Times New Roman" w:cs="Times New Roman"/>
          <w:sz w:val="32"/>
          <w:szCs w:val="32"/>
        </w:rPr>
      </w:pPr>
    </w:p>
    <w:p w14:paraId="6879FF63"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CID        DID   QUANTITY       COST</w:t>
      </w:r>
    </w:p>
    <w:p w14:paraId="2B47732D"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 ---------- ----------</w:t>
      </w:r>
    </w:p>
    <w:p w14:paraId="6F1A42A3"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1          1          2        210</w:t>
      </w:r>
    </w:p>
    <w:p w14:paraId="5D7B5762"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1         10          1        154</w:t>
      </w:r>
    </w:p>
    <w:p w14:paraId="5FD4214B"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1         17          2        264</w:t>
      </w:r>
    </w:p>
    <w:p w14:paraId="5FF77626" w14:textId="680E1A27" w:rsid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1         30          3         20</w:t>
      </w:r>
    </w:p>
    <w:p w14:paraId="3C68114B" w14:textId="77777777" w:rsidR="002563D2" w:rsidRDefault="002563D2" w:rsidP="002563D2">
      <w:pPr>
        <w:ind w:right="0"/>
        <w:rPr>
          <w:rFonts w:ascii="Times New Roman" w:hAnsi="Times New Roman" w:cs="Times New Roman"/>
          <w:sz w:val="32"/>
          <w:szCs w:val="32"/>
        </w:rPr>
      </w:pPr>
    </w:p>
    <w:p w14:paraId="748BC12E" w14:textId="2A0510FB" w:rsidR="002563D2" w:rsidRDefault="002563D2" w:rsidP="002563D2">
      <w:pPr>
        <w:ind w:right="0"/>
        <w:rPr>
          <w:rFonts w:ascii="Times New Roman" w:hAnsi="Times New Roman" w:cs="Times New Roman"/>
          <w:sz w:val="32"/>
          <w:szCs w:val="32"/>
        </w:rPr>
      </w:pPr>
      <w:r>
        <w:rPr>
          <w:rFonts w:ascii="Times New Roman" w:hAnsi="Times New Roman" w:cs="Times New Roman"/>
          <w:sz w:val="32"/>
          <w:szCs w:val="32"/>
        </w:rPr>
        <w:t>16) Generate the bill of the customer 1 and 2</w:t>
      </w:r>
    </w:p>
    <w:p w14:paraId="25CDDD76" w14:textId="77777777" w:rsidR="002563D2" w:rsidRPr="002563D2" w:rsidRDefault="002563D2" w:rsidP="002563D2">
      <w:pPr>
        <w:ind w:right="0"/>
        <w:rPr>
          <w:rFonts w:ascii="Times New Roman" w:hAnsi="Times New Roman" w:cs="Times New Roman"/>
          <w:sz w:val="32"/>
          <w:szCs w:val="32"/>
        </w:rPr>
      </w:pPr>
    </w:p>
    <w:p w14:paraId="65B5C1E5"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SUM(</w:t>
      </w:r>
      <w:proofErr w:type="gramStart"/>
      <w:r w:rsidRPr="002563D2">
        <w:rPr>
          <w:rFonts w:ascii="Times New Roman" w:hAnsi="Times New Roman" w:cs="Times New Roman"/>
          <w:sz w:val="32"/>
          <w:szCs w:val="32"/>
        </w:rPr>
        <w:t>C.QUANTITY</w:t>
      </w:r>
      <w:proofErr w:type="gramEnd"/>
      <w:r w:rsidRPr="002563D2">
        <w:rPr>
          <w:rFonts w:ascii="Times New Roman" w:hAnsi="Times New Roman" w:cs="Times New Roman"/>
          <w:sz w:val="32"/>
          <w:szCs w:val="32"/>
        </w:rPr>
        <w:t>*M.COST)</w:t>
      </w:r>
    </w:p>
    <w:p w14:paraId="08DC59B8"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w:t>
      </w:r>
    </w:p>
    <w:p w14:paraId="086A8E10"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1162</w:t>
      </w:r>
    </w:p>
    <w:p w14:paraId="7AD8A159" w14:textId="77777777" w:rsidR="002563D2" w:rsidRPr="002563D2" w:rsidRDefault="002563D2" w:rsidP="002563D2">
      <w:pPr>
        <w:ind w:right="0"/>
        <w:rPr>
          <w:rFonts w:ascii="Times New Roman" w:hAnsi="Times New Roman" w:cs="Times New Roman"/>
          <w:sz w:val="32"/>
          <w:szCs w:val="32"/>
        </w:rPr>
      </w:pPr>
    </w:p>
    <w:p w14:paraId="63B2D39B"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SQL&gt; select sum(</w:t>
      </w:r>
      <w:proofErr w:type="spellStart"/>
      <w:proofErr w:type="gramStart"/>
      <w:r w:rsidRPr="002563D2">
        <w:rPr>
          <w:rFonts w:ascii="Times New Roman" w:hAnsi="Times New Roman" w:cs="Times New Roman"/>
          <w:sz w:val="32"/>
          <w:szCs w:val="32"/>
        </w:rPr>
        <w:t>c.quantity</w:t>
      </w:r>
      <w:proofErr w:type="spellEnd"/>
      <w:proofErr w:type="gramEnd"/>
      <w:r w:rsidRPr="002563D2">
        <w:rPr>
          <w:rFonts w:ascii="Times New Roman" w:hAnsi="Times New Roman" w:cs="Times New Roman"/>
          <w:sz w:val="32"/>
          <w:szCs w:val="32"/>
        </w:rPr>
        <w:t>*</w:t>
      </w:r>
      <w:proofErr w:type="spellStart"/>
      <w:r w:rsidRPr="002563D2">
        <w:rPr>
          <w:rFonts w:ascii="Times New Roman" w:hAnsi="Times New Roman" w:cs="Times New Roman"/>
          <w:sz w:val="32"/>
          <w:szCs w:val="32"/>
        </w:rPr>
        <w:t>m.cost</w:t>
      </w:r>
      <w:proofErr w:type="spellEnd"/>
      <w:r w:rsidRPr="002563D2">
        <w:rPr>
          <w:rFonts w:ascii="Times New Roman" w:hAnsi="Times New Roman" w:cs="Times New Roman"/>
          <w:sz w:val="32"/>
          <w:szCs w:val="32"/>
        </w:rPr>
        <w:t xml:space="preserve">) from cod c join menu m on </w:t>
      </w:r>
      <w:proofErr w:type="spellStart"/>
      <w:r w:rsidRPr="002563D2">
        <w:rPr>
          <w:rFonts w:ascii="Times New Roman" w:hAnsi="Times New Roman" w:cs="Times New Roman"/>
          <w:sz w:val="32"/>
          <w:szCs w:val="32"/>
        </w:rPr>
        <w:t>c.did</w:t>
      </w:r>
      <w:proofErr w:type="spellEnd"/>
      <w:r w:rsidRPr="002563D2">
        <w:rPr>
          <w:rFonts w:ascii="Times New Roman" w:hAnsi="Times New Roman" w:cs="Times New Roman"/>
          <w:sz w:val="32"/>
          <w:szCs w:val="32"/>
        </w:rPr>
        <w:t>=</w:t>
      </w:r>
      <w:proofErr w:type="spellStart"/>
      <w:r w:rsidRPr="002563D2">
        <w:rPr>
          <w:rFonts w:ascii="Times New Roman" w:hAnsi="Times New Roman" w:cs="Times New Roman"/>
          <w:sz w:val="32"/>
          <w:szCs w:val="32"/>
        </w:rPr>
        <w:t>m.did</w:t>
      </w:r>
      <w:proofErr w:type="spellEnd"/>
      <w:r w:rsidRPr="002563D2">
        <w:rPr>
          <w:rFonts w:ascii="Times New Roman" w:hAnsi="Times New Roman" w:cs="Times New Roman"/>
          <w:sz w:val="32"/>
          <w:szCs w:val="32"/>
        </w:rPr>
        <w:t xml:space="preserve"> where </w:t>
      </w:r>
      <w:proofErr w:type="spellStart"/>
      <w:r w:rsidRPr="002563D2">
        <w:rPr>
          <w:rFonts w:ascii="Times New Roman" w:hAnsi="Times New Roman" w:cs="Times New Roman"/>
          <w:sz w:val="32"/>
          <w:szCs w:val="32"/>
        </w:rPr>
        <w:t>c.cid</w:t>
      </w:r>
      <w:proofErr w:type="spellEnd"/>
      <w:r w:rsidRPr="002563D2">
        <w:rPr>
          <w:rFonts w:ascii="Times New Roman" w:hAnsi="Times New Roman" w:cs="Times New Roman"/>
          <w:sz w:val="32"/>
          <w:szCs w:val="32"/>
        </w:rPr>
        <w:t>=2;</w:t>
      </w:r>
    </w:p>
    <w:p w14:paraId="5E6CE04F" w14:textId="77777777" w:rsidR="002563D2" w:rsidRPr="002563D2" w:rsidRDefault="002563D2" w:rsidP="002563D2">
      <w:pPr>
        <w:ind w:right="0"/>
        <w:rPr>
          <w:rFonts w:ascii="Times New Roman" w:hAnsi="Times New Roman" w:cs="Times New Roman"/>
          <w:sz w:val="32"/>
          <w:szCs w:val="32"/>
        </w:rPr>
      </w:pPr>
    </w:p>
    <w:p w14:paraId="11E63256"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lastRenderedPageBreak/>
        <w:t>SUM(</w:t>
      </w:r>
      <w:proofErr w:type="gramStart"/>
      <w:r w:rsidRPr="002563D2">
        <w:rPr>
          <w:rFonts w:ascii="Times New Roman" w:hAnsi="Times New Roman" w:cs="Times New Roman"/>
          <w:sz w:val="32"/>
          <w:szCs w:val="32"/>
        </w:rPr>
        <w:t>C.QUANTITY</w:t>
      </w:r>
      <w:proofErr w:type="gramEnd"/>
      <w:r w:rsidRPr="002563D2">
        <w:rPr>
          <w:rFonts w:ascii="Times New Roman" w:hAnsi="Times New Roman" w:cs="Times New Roman"/>
          <w:sz w:val="32"/>
          <w:szCs w:val="32"/>
        </w:rPr>
        <w:t>*M.COST)</w:t>
      </w:r>
    </w:p>
    <w:p w14:paraId="4725B57B"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w:t>
      </w:r>
    </w:p>
    <w:p w14:paraId="201C594D" w14:textId="0CAFF7EB" w:rsid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2921</w:t>
      </w:r>
    </w:p>
    <w:p w14:paraId="416AC0C7" w14:textId="77777777" w:rsidR="002563D2" w:rsidRDefault="002563D2" w:rsidP="002563D2">
      <w:pPr>
        <w:ind w:right="0"/>
        <w:rPr>
          <w:rFonts w:ascii="Times New Roman" w:hAnsi="Times New Roman" w:cs="Times New Roman"/>
          <w:sz w:val="32"/>
          <w:szCs w:val="32"/>
        </w:rPr>
      </w:pPr>
    </w:p>
    <w:p w14:paraId="3DFB4B62" w14:textId="1D91C885" w:rsidR="002563D2" w:rsidRDefault="002563D2" w:rsidP="002563D2">
      <w:pPr>
        <w:ind w:right="0"/>
        <w:rPr>
          <w:rFonts w:ascii="Times New Roman" w:hAnsi="Times New Roman" w:cs="Times New Roman"/>
          <w:sz w:val="32"/>
          <w:szCs w:val="32"/>
        </w:rPr>
      </w:pPr>
      <w:r>
        <w:rPr>
          <w:rFonts w:ascii="Times New Roman" w:hAnsi="Times New Roman" w:cs="Times New Roman"/>
          <w:sz w:val="32"/>
          <w:szCs w:val="32"/>
        </w:rPr>
        <w:t xml:space="preserve">17) Generate the customer wise bill </w:t>
      </w:r>
    </w:p>
    <w:p w14:paraId="7826A28D"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SQL&gt; select </w:t>
      </w:r>
      <w:proofErr w:type="spellStart"/>
      <w:proofErr w:type="gramStart"/>
      <w:r w:rsidRPr="002563D2">
        <w:rPr>
          <w:rFonts w:ascii="Times New Roman" w:hAnsi="Times New Roman" w:cs="Times New Roman"/>
          <w:sz w:val="32"/>
          <w:szCs w:val="32"/>
        </w:rPr>
        <w:t>cd.cid,cd</w:t>
      </w:r>
      <w:proofErr w:type="gramEnd"/>
      <w:r w:rsidRPr="002563D2">
        <w:rPr>
          <w:rFonts w:ascii="Times New Roman" w:hAnsi="Times New Roman" w:cs="Times New Roman"/>
          <w:sz w:val="32"/>
          <w:szCs w:val="32"/>
        </w:rPr>
        <w:t>.cname,sum</w:t>
      </w:r>
      <w:proofErr w:type="spellEnd"/>
      <w:r w:rsidRPr="002563D2">
        <w:rPr>
          <w:rFonts w:ascii="Times New Roman" w:hAnsi="Times New Roman" w:cs="Times New Roman"/>
          <w:sz w:val="32"/>
          <w:szCs w:val="32"/>
        </w:rPr>
        <w:t xml:space="preserve">(quantity*cost) from cd join cod on </w:t>
      </w:r>
      <w:proofErr w:type="spellStart"/>
      <w:r w:rsidRPr="002563D2">
        <w:rPr>
          <w:rFonts w:ascii="Times New Roman" w:hAnsi="Times New Roman" w:cs="Times New Roman"/>
          <w:sz w:val="32"/>
          <w:szCs w:val="32"/>
        </w:rPr>
        <w:t>cd.cid</w:t>
      </w:r>
      <w:proofErr w:type="spellEnd"/>
      <w:r w:rsidRPr="002563D2">
        <w:rPr>
          <w:rFonts w:ascii="Times New Roman" w:hAnsi="Times New Roman" w:cs="Times New Roman"/>
          <w:sz w:val="32"/>
          <w:szCs w:val="32"/>
        </w:rPr>
        <w:t>=</w:t>
      </w:r>
      <w:proofErr w:type="spellStart"/>
      <w:r w:rsidRPr="002563D2">
        <w:rPr>
          <w:rFonts w:ascii="Times New Roman" w:hAnsi="Times New Roman" w:cs="Times New Roman"/>
          <w:sz w:val="32"/>
          <w:szCs w:val="32"/>
        </w:rPr>
        <w:t>cod.cid</w:t>
      </w:r>
      <w:proofErr w:type="spellEnd"/>
      <w:r w:rsidRPr="002563D2">
        <w:rPr>
          <w:rFonts w:ascii="Times New Roman" w:hAnsi="Times New Roman" w:cs="Times New Roman"/>
          <w:sz w:val="32"/>
          <w:szCs w:val="32"/>
        </w:rPr>
        <w:t xml:space="preserve"> join menu on </w:t>
      </w:r>
      <w:proofErr w:type="spellStart"/>
      <w:r w:rsidRPr="002563D2">
        <w:rPr>
          <w:rFonts w:ascii="Times New Roman" w:hAnsi="Times New Roman" w:cs="Times New Roman"/>
          <w:sz w:val="32"/>
          <w:szCs w:val="32"/>
        </w:rPr>
        <w:t>menu.did</w:t>
      </w:r>
      <w:proofErr w:type="spellEnd"/>
      <w:r w:rsidRPr="002563D2">
        <w:rPr>
          <w:rFonts w:ascii="Times New Roman" w:hAnsi="Times New Roman" w:cs="Times New Roman"/>
          <w:sz w:val="32"/>
          <w:szCs w:val="32"/>
        </w:rPr>
        <w:t>=</w:t>
      </w:r>
      <w:proofErr w:type="spellStart"/>
      <w:r w:rsidRPr="002563D2">
        <w:rPr>
          <w:rFonts w:ascii="Times New Roman" w:hAnsi="Times New Roman" w:cs="Times New Roman"/>
          <w:sz w:val="32"/>
          <w:szCs w:val="32"/>
        </w:rPr>
        <w:t>cod.did</w:t>
      </w:r>
      <w:proofErr w:type="spellEnd"/>
      <w:r w:rsidRPr="002563D2">
        <w:rPr>
          <w:rFonts w:ascii="Times New Roman" w:hAnsi="Times New Roman" w:cs="Times New Roman"/>
          <w:sz w:val="32"/>
          <w:szCs w:val="32"/>
        </w:rPr>
        <w:t xml:space="preserve"> group by </w:t>
      </w:r>
      <w:proofErr w:type="spellStart"/>
      <w:r w:rsidRPr="002563D2">
        <w:rPr>
          <w:rFonts w:ascii="Times New Roman" w:hAnsi="Times New Roman" w:cs="Times New Roman"/>
          <w:sz w:val="32"/>
          <w:szCs w:val="32"/>
        </w:rPr>
        <w:t>cd.cid,cd.cname</w:t>
      </w:r>
      <w:proofErr w:type="spellEnd"/>
      <w:r w:rsidRPr="002563D2">
        <w:rPr>
          <w:rFonts w:ascii="Times New Roman" w:hAnsi="Times New Roman" w:cs="Times New Roman"/>
          <w:sz w:val="32"/>
          <w:szCs w:val="32"/>
        </w:rPr>
        <w:t xml:space="preserve"> order by </w:t>
      </w:r>
      <w:proofErr w:type="spellStart"/>
      <w:r w:rsidRPr="002563D2">
        <w:rPr>
          <w:rFonts w:ascii="Times New Roman" w:hAnsi="Times New Roman" w:cs="Times New Roman"/>
          <w:sz w:val="32"/>
          <w:szCs w:val="32"/>
        </w:rPr>
        <w:t>cd.cid</w:t>
      </w:r>
      <w:proofErr w:type="spellEnd"/>
      <w:r w:rsidRPr="002563D2">
        <w:rPr>
          <w:rFonts w:ascii="Times New Roman" w:hAnsi="Times New Roman" w:cs="Times New Roman"/>
          <w:sz w:val="32"/>
          <w:szCs w:val="32"/>
        </w:rPr>
        <w:t>;</w:t>
      </w:r>
    </w:p>
    <w:p w14:paraId="7D36E624" w14:textId="77777777" w:rsidR="002563D2" w:rsidRPr="002563D2" w:rsidRDefault="002563D2" w:rsidP="002563D2">
      <w:pPr>
        <w:ind w:right="0"/>
        <w:rPr>
          <w:rFonts w:ascii="Times New Roman" w:hAnsi="Times New Roman" w:cs="Times New Roman"/>
          <w:sz w:val="32"/>
          <w:szCs w:val="32"/>
        </w:rPr>
      </w:pPr>
    </w:p>
    <w:p w14:paraId="3E27FB13"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CID CNAME                                              SUM(QUANTITY*COST)</w:t>
      </w:r>
    </w:p>
    <w:p w14:paraId="1ED7D575"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 ------------------</w:t>
      </w:r>
    </w:p>
    <w:p w14:paraId="59249CE7"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 Amit                                                             1162</w:t>
      </w:r>
    </w:p>
    <w:p w14:paraId="6CA43AFB"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2 Pooja                                                            2921</w:t>
      </w:r>
    </w:p>
    <w:p w14:paraId="7377B30E"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3 Rahul                                                            1240</w:t>
      </w:r>
    </w:p>
    <w:p w14:paraId="521D144D"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4 Neha                                                             1532</w:t>
      </w:r>
    </w:p>
    <w:p w14:paraId="40A09D52"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5 Sandeep                                                          2212</w:t>
      </w:r>
    </w:p>
    <w:p w14:paraId="6CC03A56"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6 Deepika                                                          2186</w:t>
      </w:r>
    </w:p>
    <w:p w14:paraId="258AF67F"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7 Vikram                                                           1340</w:t>
      </w:r>
    </w:p>
    <w:p w14:paraId="5F1F2659"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8 Sunita                                                           1584</w:t>
      </w:r>
    </w:p>
    <w:p w14:paraId="490F17B9"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9 Raj                                                              3227</w:t>
      </w:r>
    </w:p>
    <w:p w14:paraId="630DE38E"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lastRenderedPageBreak/>
        <w:t xml:space="preserve">        10 Anita                                                            4891</w:t>
      </w:r>
    </w:p>
    <w:p w14:paraId="26DFA624"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11 Vishal                                                           1992</w:t>
      </w:r>
    </w:p>
    <w:p w14:paraId="6CF5679A" w14:textId="77777777" w:rsidR="002563D2" w:rsidRPr="002563D2" w:rsidRDefault="002563D2" w:rsidP="002563D2">
      <w:pPr>
        <w:ind w:right="0"/>
        <w:rPr>
          <w:rFonts w:ascii="Times New Roman" w:hAnsi="Times New Roman" w:cs="Times New Roman"/>
          <w:sz w:val="32"/>
          <w:szCs w:val="32"/>
        </w:rPr>
      </w:pPr>
    </w:p>
    <w:p w14:paraId="1D946573"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CID CNAME                                              SUM(QUANTITY*COST)</w:t>
      </w:r>
    </w:p>
    <w:p w14:paraId="6104B2D5"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 ------------------</w:t>
      </w:r>
    </w:p>
    <w:p w14:paraId="0C4D8F37"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12 Priya                                                            4914</w:t>
      </w:r>
    </w:p>
    <w:p w14:paraId="167BF1CC"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13 Amitabh                                                          1772</w:t>
      </w:r>
    </w:p>
    <w:p w14:paraId="2BF7D728"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14 Deepa                                                            3261</w:t>
      </w:r>
    </w:p>
    <w:p w14:paraId="5E05EE46"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15 Rajesh                                                            763</w:t>
      </w:r>
    </w:p>
    <w:p w14:paraId="2492DDFB"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16 Sushma                                                           4111</w:t>
      </w:r>
    </w:p>
    <w:p w14:paraId="315AA4E6"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17 Arun                                                             2682</w:t>
      </w:r>
    </w:p>
    <w:p w14:paraId="7D74E6AA"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18 Anjali                                                            878</w:t>
      </w:r>
    </w:p>
    <w:p w14:paraId="08C2032B"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19 Prateek                                                          2112</w:t>
      </w:r>
    </w:p>
    <w:p w14:paraId="16004265" w14:textId="77777777" w:rsidR="002563D2" w:rsidRP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 xml:space="preserve">        20 Shilpa                                                           1171</w:t>
      </w:r>
    </w:p>
    <w:p w14:paraId="22FFD1E5" w14:textId="77777777" w:rsidR="002563D2" w:rsidRPr="002563D2" w:rsidRDefault="002563D2" w:rsidP="002563D2">
      <w:pPr>
        <w:ind w:right="0"/>
        <w:rPr>
          <w:rFonts w:ascii="Times New Roman" w:hAnsi="Times New Roman" w:cs="Times New Roman"/>
          <w:sz w:val="32"/>
          <w:szCs w:val="32"/>
        </w:rPr>
      </w:pPr>
    </w:p>
    <w:p w14:paraId="5E4BDF71" w14:textId="4B23F051" w:rsidR="002563D2" w:rsidRDefault="002563D2" w:rsidP="002563D2">
      <w:pPr>
        <w:ind w:right="0"/>
        <w:rPr>
          <w:rFonts w:ascii="Times New Roman" w:hAnsi="Times New Roman" w:cs="Times New Roman"/>
          <w:sz w:val="32"/>
          <w:szCs w:val="32"/>
        </w:rPr>
      </w:pPr>
      <w:r w:rsidRPr="002563D2">
        <w:rPr>
          <w:rFonts w:ascii="Times New Roman" w:hAnsi="Times New Roman" w:cs="Times New Roman"/>
          <w:sz w:val="32"/>
          <w:szCs w:val="32"/>
        </w:rPr>
        <w:t>20 rows selected.</w:t>
      </w:r>
    </w:p>
    <w:p w14:paraId="431A191B" w14:textId="77777777" w:rsidR="002563D2" w:rsidRDefault="002563D2" w:rsidP="002563D2">
      <w:pPr>
        <w:ind w:right="0"/>
        <w:rPr>
          <w:rFonts w:ascii="Times New Roman" w:hAnsi="Times New Roman" w:cs="Times New Roman"/>
          <w:sz w:val="32"/>
          <w:szCs w:val="32"/>
        </w:rPr>
      </w:pPr>
    </w:p>
    <w:p w14:paraId="0A7943AA" w14:textId="0678E09C" w:rsidR="002563D2" w:rsidRDefault="002563D2" w:rsidP="002563D2">
      <w:pPr>
        <w:ind w:right="0"/>
        <w:rPr>
          <w:rFonts w:ascii="Times New Roman" w:hAnsi="Times New Roman" w:cs="Times New Roman"/>
          <w:sz w:val="32"/>
          <w:szCs w:val="32"/>
        </w:rPr>
      </w:pPr>
    </w:p>
    <w:p w14:paraId="45B278DD" w14:textId="77777777" w:rsidR="002563D2" w:rsidRDefault="002563D2" w:rsidP="002563D2">
      <w:pPr>
        <w:ind w:right="0"/>
        <w:rPr>
          <w:rFonts w:ascii="Times New Roman" w:hAnsi="Times New Roman" w:cs="Times New Roman"/>
          <w:sz w:val="32"/>
          <w:szCs w:val="32"/>
        </w:rPr>
      </w:pPr>
    </w:p>
    <w:p w14:paraId="506F9741" w14:textId="77777777" w:rsidR="002563D2" w:rsidRDefault="002563D2" w:rsidP="002563D2">
      <w:pPr>
        <w:ind w:right="0"/>
        <w:rPr>
          <w:rFonts w:ascii="Times New Roman" w:hAnsi="Times New Roman" w:cs="Times New Roman"/>
          <w:sz w:val="32"/>
          <w:szCs w:val="32"/>
        </w:rPr>
      </w:pPr>
    </w:p>
    <w:p w14:paraId="0156CC7D" w14:textId="6F8D76FD" w:rsidR="002563D2" w:rsidRDefault="002563D2" w:rsidP="002563D2">
      <w:pPr>
        <w:ind w:right="0"/>
        <w:rPr>
          <w:rFonts w:ascii="Times New Roman" w:hAnsi="Times New Roman" w:cs="Times New Roman"/>
          <w:sz w:val="32"/>
          <w:szCs w:val="32"/>
        </w:rPr>
      </w:pPr>
      <w:r>
        <w:rPr>
          <w:rFonts w:ascii="Times New Roman" w:hAnsi="Times New Roman" w:cs="Times New Roman"/>
          <w:sz w:val="32"/>
          <w:szCs w:val="32"/>
        </w:rPr>
        <w:lastRenderedPageBreak/>
        <w:t>18)</w:t>
      </w:r>
      <w:r w:rsidR="001F57E5">
        <w:rPr>
          <w:rFonts w:ascii="Times New Roman" w:hAnsi="Times New Roman" w:cs="Times New Roman"/>
          <w:sz w:val="32"/>
          <w:szCs w:val="32"/>
        </w:rPr>
        <w:t xml:space="preserve"> Generate total amount collected</w:t>
      </w:r>
    </w:p>
    <w:p w14:paraId="0560A88B" w14:textId="77777777" w:rsidR="001F57E5" w:rsidRPr="001F57E5" w:rsidRDefault="001F57E5" w:rsidP="001F57E5">
      <w:pPr>
        <w:ind w:right="0"/>
        <w:rPr>
          <w:rFonts w:ascii="Times New Roman" w:hAnsi="Times New Roman" w:cs="Times New Roman"/>
          <w:sz w:val="32"/>
          <w:szCs w:val="32"/>
        </w:rPr>
      </w:pPr>
      <w:r w:rsidRPr="001F57E5">
        <w:rPr>
          <w:rFonts w:ascii="Times New Roman" w:hAnsi="Times New Roman" w:cs="Times New Roman"/>
          <w:sz w:val="32"/>
          <w:szCs w:val="32"/>
        </w:rPr>
        <w:t xml:space="preserve">SQL&gt; create </w:t>
      </w:r>
      <w:proofErr w:type="gramStart"/>
      <w:r w:rsidRPr="001F57E5">
        <w:rPr>
          <w:rFonts w:ascii="Times New Roman" w:hAnsi="Times New Roman" w:cs="Times New Roman"/>
          <w:sz w:val="32"/>
          <w:szCs w:val="32"/>
        </w:rPr>
        <w:t xml:space="preserve">view  </w:t>
      </w:r>
      <w:proofErr w:type="spellStart"/>
      <w:r w:rsidRPr="001F57E5">
        <w:rPr>
          <w:rFonts w:ascii="Times New Roman" w:hAnsi="Times New Roman" w:cs="Times New Roman"/>
          <w:sz w:val="32"/>
          <w:szCs w:val="32"/>
        </w:rPr>
        <w:t>bill</w:t>
      </w:r>
      <w:proofErr w:type="gramEnd"/>
      <w:r w:rsidRPr="001F57E5">
        <w:rPr>
          <w:rFonts w:ascii="Times New Roman" w:hAnsi="Times New Roman" w:cs="Times New Roman"/>
          <w:sz w:val="32"/>
          <w:szCs w:val="32"/>
        </w:rPr>
        <w:t>_of_all_customers</w:t>
      </w:r>
      <w:proofErr w:type="spellEnd"/>
      <w:r w:rsidRPr="001F57E5">
        <w:rPr>
          <w:rFonts w:ascii="Times New Roman" w:hAnsi="Times New Roman" w:cs="Times New Roman"/>
          <w:sz w:val="32"/>
          <w:szCs w:val="32"/>
        </w:rPr>
        <w:t xml:space="preserve">  as select </w:t>
      </w:r>
      <w:proofErr w:type="spellStart"/>
      <w:r w:rsidRPr="001F57E5">
        <w:rPr>
          <w:rFonts w:ascii="Times New Roman" w:hAnsi="Times New Roman" w:cs="Times New Roman"/>
          <w:sz w:val="32"/>
          <w:szCs w:val="32"/>
        </w:rPr>
        <w:t>cd.cid,cd.cname,sum</w:t>
      </w:r>
      <w:proofErr w:type="spellEnd"/>
      <w:r w:rsidRPr="001F57E5">
        <w:rPr>
          <w:rFonts w:ascii="Times New Roman" w:hAnsi="Times New Roman" w:cs="Times New Roman"/>
          <w:sz w:val="32"/>
          <w:szCs w:val="32"/>
        </w:rPr>
        <w:t xml:space="preserve">(quantity*cost) "bill amount" from cd join cod on </w:t>
      </w:r>
      <w:proofErr w:type="spellStart"/>
      <w:r w:rsidRPr="001F57E5">
        <w:rPr>
          <w:rFonts w:ascii="Times New Roman" w:hAnsi="Times New Roman" w:cs="Times New Roman"/>
          <w:sz w:val="32"/>
          <w:szCs w:val="32"/>
        </w:rPr>
        <w:t>cd.cid</w:t>
      </w:r>
      <w:proofErr w:type="spellEnd"/>
      <w:r w:rsidRPr="001F57E5">
        <w:rPr>
          <w:rFonts w:ascii="Times New Roman" w:hAnsi="Times New Roman" w:cs="Times New Roman"/>
          <w:sz w:val="32"/>
          <w:szCs w:val="32"/>
        </w:rPr>
        <w:t>=</w:t>
      </w:r>
      <w:proofErr w:type="spellStart"/>
      <w:r w:rsidRPr="001F57E5">
        <w:rPr>
          <w:rFonts w:ascii="Times New Roman" w:hAnsi="Times New Roman" w:cs="Times New Roman"/>
          <w:sz w:val="32"/>
          <w:szCs w:val="32"/>
        </w:rPr>
        <w:t>cod.cid</w:t>
      </w:r>
      <w:proofErr w:type="spellEnd"/>
      <w:r w:rsidRPr="001F57E5">
        <w:rPr>
          <w:rFonts w:ascii="Times New Roman" w:hAnsi="Times New Roman" w:cs="Times New Roman"/>
          <w:sz w:val="32"/>
          <w:szCs w:val="32"/>
        </w:rPr>
        <w:t xml:space="preserve"> join menu on </w:t>
      </w:r>
      <w:proofErr w:type="spellStart"/>
      <w:r w:rsidRPr="001F57E5">
        <w:rPr>
          <w:rFonts w:ascii="Times New Roman" w:hAnsi="Times New Roman" w:cs="Times New Roman"/>
          <w:sz w:val="32"/>
          <w:szCs w:val="32"/>
        </w:rPr>
        <w:t>menu.did</w:t>
      </w:r>
      <w:proofErr w:type="spellEnd"/>
      <w:r w:rsidRPr="001F57E5">
        <w:rPr>
          <w:rFonts w:ascii="Times New Roman" w:hAnsi="Times New Roman" w:cs="Times New Roman"/>
          <w:sz w:val="32"/>
          <w:szCs w:val="32"/>
        </w:rPr>
        <w:t>=</w:t>
      </w:r>
      <w:proofErr w:type="spellStart"/>
      <w:r w:rsidRPr="001F57E5">
        <w:rPr>
          <w:rFonts w:ascii="Times New Roman" w:hAnsi="Times New Roman" w:cs="Times New Roman"/>
          <w:sz w:val="32"/>
          <w:szCs w:val="32"/>
        </w:rPr>
        <w:t>cod.did</w:t>
      </w:r>
      <w:proofErr w:type="spellEnd"/>
      <w:r w:rsidRPr="001F57E5">
        <w:rPr>
          <w:rFonts w:ascii="Times New Roman" w:hAnsi="Times New Roman" w:cs="Times New Roman"/>
          <w:sz w:val="32"/>
          <w:szCs w:val="32"/>
        </w:rPr>
        <w:t xml:space="preserve"> group by </w:t>
      </w:r>
      <w:proofErr w:type="spellStart"/>
      <w:r w:rsidRPr="001F57E5">
        <w:rPr>
          <w:rFonts w:ascii="Times New Roman" w:hAnsi="Times New Roman" w:cs="Times New Roman"/>
          <w:sz w:val="32"/>
          <w:szCs w:val="32"/>
        </w:rPr>
        <w:t>cd.cid,cd.cname</w:t>
      </w:r>
      <w:proofErr w:type="spellEnd"/>
      <w:r w:rsidRPr="001F57E5">
        <w:rPr>
          <w:rFonts w:ascii="Times New Roman" w:hAnsi="Times New Roman" w:cs="Times New Roman"/>
          <w:sz w:val="32"/>
          <w:szCs w:val="32"/>
        </w:rPr>
        <w:t xml:space="preserve"> order by </w:t>
      </w:r>
      <w:proofErr w:type="spellStart"/>
      <w:r w:rsidRPr="001F57E5">
        <w:rPr>
          <w:rFonts w:ascii="Times New Roman" w:hAnsi="Times New Roman" w:cs="Times New Roman"/>
          <w:sz w:val="32"/>
          <w:szCs w:val="32"/>
        </w:rPr>
        <w:t>cd.cid</w:t>
      </w:r>
      <w:proofErr w:type="spellEnd"/>
      <w:r w:rsidRPr="001F57E5">
        <w:rPr>
          <w:rFonts w:ascii="Times New Roman" w:hAnsi="Times New Roman" w:cs="Times New Roman"/>
          <w:sz w:val="32"/>
          <w:szCs w:val="32"/>
        </w:rPr>
        <w:t>;</w:t>
      </w:r>
    </w:p>
    <w:p w14:paraId="682E88ED" w14:textId="77777777" w:rsidR="001F57E5" w:rsidRPr="001F57E5" w:rsidRDefault="001F57E5" w:rsidP="001F57E5">
      <w:pPr>
        <w:ind w:right="0"/>
        <w:rPr>
          <w:rFonts w:ascii="Times New Roman" w:hAnsi="Times New Roman" w:cs="Times New Roman"/>
          <w:sz w:val="32"/>
          <w:szCs w:val="32"/>
        </w:rPr>
      </w:pPr>
    </w:p>
    <w:p w14:paraId="173A6339" w14:textId="5C47E149" w:rsidR="001F57E5" w:rsidRDefault="001F57E5" w:rsidP="001F57E5">
      <w:pPr>
        <w:ind w:right="0"/>
        <w:rPr>
          <w:rFonts w:ascii="Times New Roman" w:hAnsi="Times New Roman" w:cs="Times New Roman"/>
          <w:sz w:val="32"/>
          <w:szCs w:val="32"/>
        </w:rPr>
      </w:pPr>
      <w:r w:rsidRPr="001F57E5">
        <w:rPr>
          <w:rFonts w:ascii="Times New Roman" w:hAnsi="Times New Roman" w:cs="Times New Roman"/>
          <w:sz w:val="32"/>
          <w:szCs w:val="32"/>
        </w:rPr>
        <w:t>View created.</w:t>
      </w:r>
    </w:p>
    <w:p w14:paraId="7F9B82A4" w14:textId="77777777" w:rsidR="001F57E5" w:rsidRPr="001F57E5" w:rsidRDefault="001F57E5" w:rsidP="001F57E5">
      <w:pPr>
        <w:ind w:right="0"/>
        <w:rPr>
          <w:rFonts w:ascii="Times New Roman" w:hAnsi="Times New Roman" w:cs="Times New Roman"/>
          <w:sz w:val="32"/>
          <w:szCs w:val="32"/>
        </w:rPr>
      </w:pPr>
      <w:r w:rsidRPr="001F57E5">
        <w:rPr>
          <w:rFonts w:ascii="Times New Roman" w:hAnsi="Times New Roman" w:cs="Times New Roman"/>
          <w:sz w:val="32"/>
          <w:szCs w:val="32"/>
        </w:rPr>
        <w:t xml:space="preserve">SQL&gt; select </w:t>
      </w:r>
      <w:proofErr w:type="gramStart"/>
      <w:r w:rsidRPr="001F57E5">
        <w:rPr>
          <w:rFonts w:ascii="Times New Roman" w:hAnsi="Times New Roman" w:cs="Times New Roman"/>
          <w:sz w:val="32"/>
          <w:szCs w:val="32"/>
        </w:rPr>
        <w:t>sum(</w:t>
      </w:r>
      <w:proofErr w:type="gramEnd"/>
      <w:r w:rsidRPr="001F57E5">
        <w:rPr>
          <w:rFonts w:ascii="Times New Roman" w:hAnsi="Times New Roman" w:cs="Times New Roman"/>
          <w:sz w:val="32"/>
          <w:szCs w:val="32"/>
        </w:rPr>
        <w:t xml:space="preserve">"bill amount") "TOTAL AMOUNT COLLECTED" from </w:t>
      </w:r>
      <w:proofErr w:type="spellStart"/>
      <w:r w:rsidRPr="001F57E5">
        <w:rPr>
          <w:rFonts w:ascii="Times New Roman" w:hAnsi="Times New Roman" w:cs="Times New Roman"/>
          <w:sz w:val="32"/>
          <w:szCs w:val="32"/>
        </w:rPr>
        <w:t>bill_of_all_customers</w:t>
      </w:r>
      <w:proofErr w:type="spellEnd"/>
      <w:r w:rsidRPr="001F57E5">
        <w:rPr>
          <w:rFonts w:ascii="Times New Roman" w:hAnsi="Times New Roman" w:cs="Times New Roman"/>
          <w:sz w:val="32"/>
          <w:szCs w:val="32"/>
        </w:rPr>
        <w:t>;</w:t>
      </w:r>
    </w:p>
    <w:p w14:paraId="0BEFB894" w14:textId="77777777" w:rsidR="001F57E5" w:rsidRPr="001F57E5" w:rsidRDefault="001F57E5" w:rsidP="001F57E5">
      <w:pPr>
        <w:ind w:right="0"/>
        <w:rPr>
          <w:rFonts w:ascii="Times New Roman" w:hAnsi="Times New Roman" w:cs="Times New Roman"/>
          <w:sz w:val="32"/>
          <w:szCs w:val="32"/>
        </w:rPr>
      </w:pPr>
    </w:p>
    <w:p w14:paraId="0688C7EE" w14:textId="77777777" w:rsidR="001F57E5" w:rsidRPr="001F57E5" w:rsidRDefault="001F57E5" w:rsidP="001F57E5">
      <w:pPr>
        <w:ind w:right="0"/>
        <w:rPr>
          <w:rFonts w:ascii="Times New Roman" w:hAnsi="Times New Roman" w:cs="Times New Roman"/>
          <w:sz w:val="32"/>
          <w:szCs w:val="32"/>
        </w:rPr>
      </w:pPr>
      <w:r w:rsidRPr="001F57E5">
        <w:rPr>
          <w:rFonts w:ascii="Times New Roman" w:hAnsi="Times New Roman" w:cs="Times New Roman"/>
          <w:sz w:val="32"/>
          <w:szCs w:val="32"/>
        </w:rPr>
        <w:t>TOTAL AMOUNT COLLECTED</w:t>
      </w:r>
    </w:p>
    <w:p w14:paraId="486AB7D9" w14:textId="77777777" w:rsidR="001F57E5" w:rsidRPr="001F57E5" w:rsidRDefault="001F57E5" w:rsidP="001F57E5">
      <w:pPr>
        <w:ind w:right="0"/>
        <w:rPr>
          <w:rFonts w:ascii="Times New Roman" w:hAnsi="Times New Roman" w:cs="Times New Roman"/>
          <w:sz w:val="32"/>
          <w:szCs w:val="32"/>
        </w:rPr>
      </w:pPr>
      <w:r w:rsidRPr="001F57E5">
        <w:rPr>
          <w:rFonts w:ascii="Times New Roman" w:hAnsi="Times New Roman" w:cs="Times New Roman"/>
          <w:sz w:val="32"/>
          <w:szCs w:val="32"/>
        </w:rPr>
        <w:t>----------------------</w:t>
      </w:r>
    </w:p>
    <w:p w14:paraId="5FC62067" w14:textId="411BD720" w:rsidR="001F57E5" w:rsidRDefault="001F57E5" w:rsidP="001F57E5">
      <w:pPr>
        <w:ind w:right="0"/>
        <w:rPr>
          <w:rFonts w:ascii="Times New Roman" w:hAnsi="Times New Roman" w:cs="Times New Roman"/>
          <w:sz w:val="32"/>
          <w:szCs w:val="32"/>
        </w:rPr>
      </w:pPr>
      <w:r w:rsidRPr="001F57E5">
        <w:rPr>
          <w:rFonts w:ascii="Times New Roman" w:hAnsi="Times New Roman" w:cs="Times New Roman"/>
          <w:sz w:val="32"/>
          <w:szCs w:val="32"/>
        </w:rPr>
        <w:t xml:space="preserve">                 45951</w:t>
      </w:r>
    </w:p>
    <w:p w14:paraId="1E7CA7C2" w14:textId="77777777" w:rsidR="001F57E5" w:rsidRDefault="001F57E5" w:rsidP="002563D2">
      <w:pPr>
        <w:ind w:right="0"/>
        <w:rPr>
          <w:rFonts w:ascii="Times New Roman" w:hAnsi="Times New Roman" w:cs="Times New Roman"/>
          <w:sz w:val="32"/>
          <w:szCs w:val="32"/>
        </w:rPr>
      </w:pPr>
    </w:p>
    <w:p w14:paraId="21FA4FCC" w14:textId="77777777" w:rsidR="002563D2" w:rsidRPr="005C241D" w:rsidRDefault="002563D2" w:rsidP="002563D2">
      <w:pPr>
        <w:ind w:right="0"/>
        <w:rPr>
          <w:rFonts w:ascii="Times New Roman" w:hAnsi="Times New Roman" w:cs="Times New Roman"/>
          <w:sz w:val="32"/>
          <w:szCs w:val="32"/>
        </w:rPr>
      </w:pPr>
    </w:p>
    <w:p w14:paraId="276C3AF0" w14:textId="77777777" w:rsidR="00E77BB0" w:rsidRDefault="00E77BB0" w:rsidP="00071B1F">
      <w:pPr>
        <w:ind w:right="0"/>
      </w:pPr>
    </w:p>
    <w:p w14:paraId="582BBCCA" w14:textId="77777777" w:rsidR="00E77BB0" w:rsidRDefault="00E77BB0" w:rsidP="00071B1F">
      <w:pPr>
        <w:ind w:right="0"/>
      </w:pPr>
    </w:p>
    <w:p w14:paraId="27AD44B1" w14:textId="77777777" w:rsidR="00E77BB0" w:rsidRDefault="00E77BB0" w:rsidP="00071B1F">
      <w:pPr>
        <w:ind w:right="0"/>
      </w:pPr>
    </w:p>
    <w:p w14:paraId="1D464D1E" w14:textId="77777777" w:rsidR="00E77BB0" w:rsidRDefault="00E77BB0" w:rsidP="00071B1F">
      <w:pPr>
        <w:ind w:right="0"/>
      </w:pPr>
    </w:p>
    <w:p w14:paraId="55364382" w14:textId="77777777" w:rsidR="00E77BB0" w:rsidRDefault="00E77BB0" w:rsidP="00071B1F">
      <w:pPr>
        <w:ind w:right="0"/>
      </w:pPr>
    </w:p>
    <w:p w14:paraId="3A54ED9E" w14:textId="77777777" w:rsidR="00E77BB0" w:rsidRDefault="00E77BB0" w:rsidP="00071B1F">
      <w:pPr>
        <w:ind w:right="0"/>
      </w:pPr>
    </w:p>
    <w:p w14:paraId="377C0547" w14:textId="77777777" w:rsidR="00E77BB0" w:rsidRPr="001C66AD" w:rsidRDefault="00E77BB0" w:rsidP="00071B1F">
      <w:pPr>
        <w:ind w:right="0"/>
      </w:pPr>
    </w:p>
    <w:sectPr w:rsidR="00E77BB0" w:rsidRPr="001C66AD" w:rsidSect="00691944">
      <w:headerReference w:type="default" r:id="rId16"/>
      <w:pgSz w:w="12240" w:h="15840" w:code="1"/>
      <w:pgMar w:top="1800" w:right="216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831D1" w14:textId="77777777" w:rsidR="00AE6C5E" w:rsidRDefault="00AE6C5E" w:rsidP="001C66AD">
      <w:pPr>
        <w:spacing w:after="0" w:line="240" w:lineRule="auto"/>
      </w:pPr>
      <w:r>
        <w:separator/>
      </w:r>
    </w:p>
  </w:endnote>
  <w:endnote w:type="continuationSeparator" w:id="0">
    <w:p w14:paraId="5EFAD4C5" w14:textId="77777777" w:rsidR="00AE6C5E" w:rsidRDefault="00AE6C5E" w:rsidP="001C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697E241-EAF5-43AE-9E83-47D5EABF6CF3}"/>
    <w:embedBold r:id="rId2" w:fontKey="{CE6E2887-352A-414F-8169-59271481D31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3" w:fontKey="{B5CA44A7-362B-49B2-9E42-9D0BD23FD2A7}"/>
  </w:font>
  <w:font w:name="Candara">
    <w:panose1 w:val="020E0502030303020204"/>
    <w:charset w:val="00"/>
    <w:family w:val="swiss"/>
    <w:pitch w:val="variable"/>
    <w:sig w:usb0="A00002EF" w:usb1="4000A44B" w:usb2="00000000" w:usb3="00000000" w:csb0="0000019F" w:csb1="00000000"/>
    <w:embedRegular r:id="rId4" w:fontKey="{F8A739E9-3924-40C7-9AE9-A50ADB6D1E0C}"/>
    <w:embedBold r:id="rId5" w:fontKey="{CEC5555F-8185-4470-B62F-665EA3277436}"/>
    <w:embedItalic r:id="rId6" w:fontKey="{4296C7CB-6B29-4831-87C1-E4CC10C2ECFB}"/>
  </w:font>
  <w:font w:name="Bahnschrift SemiBold Condensed">
    <w:panose1 w:val="020B0502040204020203"/>
    <w:charset w:val="00"/>
    <w:family w:val="swiss"/>
    <w:pitch w:val="variable"/>
    <w:sig w:usb0="A00002C7" w:usb1="00000002" w:usb2="00000000" w:usb3="00000000" w:csb0="0000019F" w:csb1="00000000"/>
    <w:embedRegular r:id="rId7" w:fontKey="{953BDED2-4B37-4A04-9DDA-B2408CD7BEB8}"/>
  </w:font>
  <w:font w:name="Algerian">
    <w:panose1 w:val="04020705040A02060702"/>
    <w:charset w:val="00"/>
    <w:family w:val="decorative"/>
    <w:pitch w:val="variable"/>
    <w:sig w:usb0="00000003" w:usb1="00000000" w:usb2="00000000" w:usb3="00000000" w:csb0="00000001" w:csb1="00000000"/>
    <w:embedRegular r:id="rId8" w:fontKey="{06767589-95F7-4166-8AF2-89F0CCC9474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410FD" w14:textId="77777777" w:rsidR="00AE6C5E" w:rsidRDefault="00AE6C5E" w:rsidP="001C66AD">
      <w:pPr>
        <w:spacing w:after="0" w:line="240" w:lineRule="auto"/>
      </w:pPr>
      <w:r>
        <w:separator/>
      </w:r>
    </w:p>
  </w:footnote>
  <w:footnote w:type="continuationSeparator" w:id="0">
    <w:p w14:paraId="4340F202" w14:textId="77777777" w:rsidR="00AE6C5E" w:rsidRDefault="00AE6C5E" w:rsidP="001C6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164C6" w14:textId="77777777" w:rsidR="00691944" w:rsidRDefault="00691944">
    <w:pPr>
      <w:pStyle w:val="Header"/>
    </w:pPr>
    <w:r>
      <mc:AlternateContent>
        <mc:Choice Requires="wpg">
          <w:drawing>
            <wp:anchor distT="0" distB="0" distL="114300" distR="114300" simplePos="0" relativeHeight="251678720" behindDoc="0" locked="0" layoutInCell="1" allowOverlap="1" wp14:anchorId="016C852E" wp14:editId="3B3DEC8F">
              <wp:simplePos x="0" y="0"/>
              <wp:positionH relativeFrom="page">
                <wp:align>center</wp:align>
              </wp:positionH>
              <wp:positionV relativeFrom="page">
                <wp:align>top</wp:align>
              </wp:positionV>
              <wp:extent cx="7773324" cy="10065327"/>
              <wp:effectExtent l="0" t="0" r="18415" b="6985"/>
              <wp:wrapNone/>
              <wp:docPr id="2086" name="Group 20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3324" cy="10065327"/>
                        <a:chOff x="0" y="0"/>
                        <a:chExt cx="7773324" cy="10065327"/>
                      </a:xfrm>
                    </wpg:grpSpPr>
                    <wpg:grpSp>
                      <wpg:cNvPr id="2087" name="Group 1024"/>
                      <wpg:cNvGrpSpPr/>
                      <wpg:grpSpPr>
                        <a:xfrm>
                          <a:off x="0" y="0"/>
                          <a:ext cx="457200" cy="3562350"/>
                          <a:chOff x="0" y="0"/>
                          <a:chExt cx="457200" cy="3562350"/>
                        </a:xfrm>
                      </wpg:grpSpPr>
                      <wps:wsp>
                        <wps:cNvPr id="2088" name="Rectangle 2088"/>
                        <wps:cNvSpPr>
                          <a:spLocks noChangeArrowheads="1"/>
                        </wps:cNvSpPr>
                        <wps:spPr bwMode="auto">
                          <a:xfrm>
                            <a:off x="0" y="1270000"/>
                            <a:ext cx="457200" cy="229235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89" name="Rectangle 2089"/>
                        <wps:cNvSpPr>
                          <a:spLocks noChangeArrowheads="1"/>
                        </wps:cNvSpPr>
                        <wps:spPr bwMode="auto">
                          <a:xfrm>
                            <a:off x="0" y="104775"/>
                            <a:ext cx="457200" cy="122872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0" name="Rectangle 2090"/>
                        <wps:cNvSpPr>
                          <a:spLocks noChangeArrowheads="1"/>
                        </wps:cNvSpPr>
                        <wps:spPr bwMode="auto">
                          <a:xfrm>
                            <a:off x="0" y="0"/>
                            <a:ext cx="457200" cy="1228725"/>
                          </a:xfrm>
                          <a:prstGeom prst="rect">
                            <a:avLst/>
                          </a:prstGeom>
                          <a:solidFill>
                            <a:schemeClr val="accent2"/>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2091" name="Rectangle 2091"/>
                      <wps:cNvSpPr>
                        <a:spLocks noChangeArrowheads="1"/>
                      </wps:cNvSpPr>
                      <wps:spPr bwMode="auto">
                        <a:xfrm>
                          <a:off x="0" y="9379527"/>
                          <a:ext cx="4824413" cy="68580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2" name="Rectangle 2092"/>
                      <wps:cNvSpPr>
                        <a:spLocks noChangeArrowheads="1"/>
                      </wps:cNvSpPr>
                      <wps:spPr bwMode="auto">
                        <a:xfrm>
                          <a:off x="3124200" y="9379527"/>
                          <a:ext cx="4645025" cy="68169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3" name="Rectangle 2093"/>
                      <wps:cNvSpPr>
                        <a:spLocks noChangeArrowheads="1"/>
                      </wps:cNvSpPr>
                      <wps:spPr bwMode="auto">
                        <a:xfrm>
                          <a:off x="3318164" y="9379527"/>
                          <a:ext cx="4454852" cy="685493"/>
                        </a:xfrm>
                        <a:prstGeom prst="rect">
                          <a:avLst/>
                        </a:prstGeom>
                        <a:solidFill>
                          <a:schemeClr val="accent2"/>
                        </a:solidFill>
                        <a:ln>
                          <a:noFill/>
                        </a:ln>
                      </wps:spPr>
                      <wps:txbx>
                        <w:txbxContent>
                          <w:p w14:paraId="51A9024A" w14:textId="77777777" w:rsidR="00691944" w:rsidRDefault="00691944" w:rsidP="00691944">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wps:txbx>
                      <wps:bodyPr vert="horz" wrap="square" lIns="91440" tIns="45720" rIns="91440" bIns="45720" numCol="1" anchor="t" anchorCtr="0" compatLnSpc="1">
                        <a:prstTxWarp prst="textNoShape">
                          <a:avLst/>
                        </a:prstTxWarp>
                      </wps:bodyPr>
                    </wps:wsp>
                    <wpg:grpSp>
                      <wpg:cNvPr id="2094" name="Group 3"/>
                      <wpg:cNvGrpSpPr/>
                      <wpg:grpSpPr>
                        <a:xfrm>
                          <a:off x="3318164" y="9033164"/>
                          <a:ext cx="4455160" cy="1012254"/>
                          <a:chOff x="0" y="0"/>
                          <a:chExt cx="4455590" cy="1012738"/>
                        </a:xfrm>
                        <a:solidFill>
                          <a:schemeClr val="accent2"/>
                        </a:solidFill>
                      </wpg:grpSpPr>
                      <wps:wsp>
                        <wps:cNvPr id="2095" name="Freeform 2112"/>
                        <wps:cNvSpPr>
                          <a:spLocks/>
                        </wps:cNvSpPr>
                        <wps:spPr bwMode="auto">
                          <a:xfrm>
                            <a:off x="1449019"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6" name="Freeform 2116"/>
                        <wps:cNvSpPr>
                          <a:spLocks/>
                        </wps:cNvSpPr>
                        <wps:spPr bwMode="auto">
                          <a:xfrm>
                            <a:off x="189177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7" name="Freeform 2120"/>
                        <wps:cNvSpPr>
                          <a:spLocks/>
                        </wps:cNvSpPr>
                        <wps:spPr bwMode="auto">
                          <a:xfrm>
                            <a:off x="2340281"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8" name="Freeform 2122"/>
                        <wps:cNvSpPr>
                          <a:spLocks/>
                        </wps:cNvSpPr>
                        <wps:spPr bwMode="auto">
                          <a:xfrm>
                            <a:off x="2558784"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9" name="Freeform 2126"/>
                        <wps:cNvSpPr>
                          <a:spLocks/>
                        </wps:cNvSpPr>
                        <wps:spPr bwMode="auto">
                          <a:xfrm>
                            <a:off x="3007290"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0" name="Freeform 2128"/>
                        <wps:cNvSpPr>
                          <a:spLocks/>
                        </wps:cNvSpPr>
                        <wps:spPr bwMode="auto">
                          <a:xfrm>
                            <a:off x="3231543"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1" name="Freeform 2130"/>
                        <wps:cNvSpPr>
                          <a:spLocks/>
                        </wps:cNvSpPr>
                        <wps:spPr bwMode="auto">
                          <a:xfrm>
                            <a:off x="345004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2" name="Freeform 1720"/>
                        <wps:cNvSpPr>
                          <a:spLocks/>
                        </wps:cNvSpPr>
                        <wps:spPr bwMode="auto">
                          <a:xfrm>
                            <a:off x="224253"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3" name="Freeform 1744"/>
                        <wps:cNvSpPr>
                          <a:spLocks/>
                        </wps:cNvSpPr>
                        <wps:spPr bwMode="auto">
                          <a:xfrm>
                            <a:off x="55775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4" name="Freeform 1752"/>
                        <wps:cNvSpPr>
                          <a:spLocks/>
                        </wps:cNvSpPr>
                        <wps:spPr bwMode="auto">
                          <a:xfrm>
                            <a:off x="66700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5" name="Freeform 1784"/>
                        <wps:cNvSpPr>
                          <a:spLocks/>
                        </wps:cNvSpPr>
                        <wps:spPr bwMode="auto">
                          <a:xfrm>
                            <a:off x="111551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6" name="Freeform 1792"/>
                        <wps:cNvSpPr>
                          <a:spLocks/>
                        </wps:cNvSpPr>
                        <wps:spPr bwMode="auto">
                          <a:xfrm>
                            <a:off x="1224766"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7" name="Freeform 1808"/>
                        <wps:cNvSpPr>
                          <a:spLocks/>
                        </wps:cNvSpPr>
                        <wps:spPr bwMode="auto">
                          <a:xfrm>
                            <a:off x="144901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8" name="Freeform 1816"/>
                        <wps:cNvSpPr>
                          <a:spLocks/>
                        </wps:cNvSpPr>
                        <wps:spPr bwMode="auto">
                          <a:xfrm>
                            <a:off x="1558271"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9" name="Freeform 1824"/>
                        <wps:cNvSpPr>
                          <a:spLocks/>
                        </wps:cNvSpPr>
                        <wps:spPr bwMode="auto">
                          <a:xfrm>
                            <a:off x="1667522"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0" name="Freeform 1832"/>
                        <wps:cNvSpPr>
                          <a:spLocks/>
                        </wps:cNvSpPr>
                        <wps:spPr bwMode="auto">
                          <a:xfrm>
                            <a:off x="1782524"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1" name="Freeform 1856"/>
                        <wps:cNvSpPr>
                          <a:spLocks/>
                        </wps:cNvSpPr>
                        <wps:spPr bwMode="auto">
                          <a:xfrm>
                            <a:off x="211602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2" name="Freeform 1864"/>
                        <wps:cNvSpPr>
                          <a:spLocks/>
                        </wps:cNvSpPr>
                        <wps:spPr bwMode="auto">
                          <a:xfrm>
                            <a:off x="2225279"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3" name="Freeform 1880"/>
                        <wps:cNvSpPr>
                          <a:spLocks/>
                        </wps:cNvSpPr>
                        <wps:spPr bwMode="auto">
                          <a:xfrm>
                            <a:off x="2449532"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4" name="Freeform 1896"/>
                        <wps:cNvSpPr>
                          <a:spLocks/>
                        </wps:cNvSpPr>
                        <wps:spPr bwMode="auto">
                          <a:xfrm>
                            <a:off x="267378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5" name="Freeform 1913"/>
                        <wps:cNvSpPr>
                          <a:spLocks/>
                        </wps:cNvSpPr>
                        <wps:spPr bwMode="auto">
                          <a:xfrm>
                            <a:off x="2898038"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6" name="Freeform 1921"/>
                        <wps:cNvSpPr>
                          <a:spLocks/>
                        </wps:cNvSpPr>
                        <wps:spPr bwMode="auto">
                          <a:xfrm>
                            <a:off x="3007290"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7" name="Freeform 1929"/>
                        <wps:cNvSpPr>
                          <a:spLocks/>
                        </wps:cNvSpPr>
                        <wps:spPr bwMode="auto">
                          <a:xfrm>
                            <a:off x="3116541"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8" name="Freeform 1937"/>
                        <wps:cNvSpPr>
                          <a:spLocks/>
                        </wps:cNvSpPr>
                        <wps:spPr bwMode="auto">
                          <a:xfrm>
                            <a:off x="3231543"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9" name="Freeform 1953"/>
                        <wps:cNvSpPr>
                          <a:spLocks/>
                        </wps:cNvSpPr>
                        <wps:spPr bwMode="auto">
                          <a:xfrm>
                            <a:off x="3450045"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0" name="Freeform 1961"/>
                        <wps:cNvSpPr>
                          <a:spLocks/>
                        </wps:cNvSpPr>
                        <wps:spPr bwMode="auto">
                          <a:xfrm>
                            <a:off x="3565047"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1" name="Freeform 1993"/>
                        <wps:cNvSpPr>
                          <a:spLocks/>
                        </wps:cNvSpPr>
                        <wps:spPr bwMode="auto">
                          <a:xfrm>
                            <a:off x="4007803"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2" name="Freeform 2009"/>
                        <wps:cNvSpPr>
                          <a:spLocks/>
                        </wps:cNvSpPr>
                        <wps:spPr bwMode="auto">
                          <a:xfrm>
                            <a:off x="4232056"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3" name="Freeform 1978"/>
                        <wps:cNvSpPr>
                          <a:spLocks/>
                        </wps:cNvSpPr>
                        <wps:spPr bwMode="auto">
                          <a:xfrm>
                            <a:off x="3789300" y="10921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4" name="Freeform 1729"/>
                        <wps:cNvSpPr>
                          <a:spLocks/>
                        </wps:cNvSpPr>
                        <wps:spPr bwMode="auto">
                          <a:xfrm>
                            <a:off x="33350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5" name="Freeform 1737"/>
                        <wps:cNvSpPr>
                          <a:spLocks/>
                        </wps:cNvSpPr>
                        <wps:spPr bwMode="auto">
                          <a:xfrm>
                            <a:off x="442756"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6" name="Freeform 1761"/>
                        <wps:cNvSpPr>
                          <a:spLocks/>
                        </wps:cNvSpPr>
                        <wps:spPr bwMode="auto">
                          <a:xfrm>
                            <a:off x="77626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7" name="Freeform 1793"/>
                        <wps:cNvSpPr>
                          <a:spLocks/>
                        </wps:cNvSpPr>
                        <wps:spPr bwMode="auto">
                          <a:xfrm>
                            <a:off x="1224766"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8" name="Freeform 1801"/>
                        <wps:cNvSpPr>
                          <a:spLocks/>
                        </wps:cNvSpPr>
                        <wps:spPr bwMode="auto">
                          <a:xfrm>
                            <a:off x="1334018"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9" name="Freeform 1809"/>
                        <wps:cNvSpPr>
                          <a:spLocks/>
                        </wps:cNvSpPr>
                        <wps:spPr bwMode="auto">
                          <a:xfrm>
                            <a:off x="1449019"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0" name="Freeform 1825"/>
                        <wps:cNvSpPr>
                          <a:spLocks/>
                        </wps:cNvSpPr>
                        <wps:spPr bwMode="auto">
                          <a:xfrm>
                            <a:off x="1667522"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1" name="Freeform 1833"/>
                        <wps:cNvSpPr>
                          <a:spLocks/>
                        </wps:cNvSpPr>
                        <wps:spPr bwMode="auto">
                          <a:xfrm>
                            <a:off x="1782524"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2" name="Freeform 1841"/>
                        <wps:cNvSpPr>
                          <a:spLocks/>
                        </wps:cNvSpPr>
                        <wps:spPr bwMode="auto">
                          <a:xfrm>
                            <a:off x="1891775"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3" name="Freeform 1849"/>
                        <wps:cNvSpPr>
                          <a:spLocks/>
                        </wps:cNvSpPr>
                        <wps:spPr bwMode="auto">
                          <a:xfrm>
                            <a:off x="2006777"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4" name="Freeform 1865"/>
                        <wps:cNvSpPr>
                          <a:spLocks/>
                        </wps:cNvSpPr>
                        <wps:spPr bwMode="auto">
                          <a:xfrm>
                            <a:off x="2225279"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5" name="Freeform 1873"/>
                        <wps:cNvSpPr>
                          <a:spLocks/>
                        </wps:cNvSpPr>
                        <wps:spPr bwMode="auto">
                          <a:xfrm>
                            <a:off x="2340281"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6" name="Freeform 1897"/>
                        <wps:cNvSpPr>
                          <a:spLocks/>
                        </wps:cNvSpPr>
                        <wps:spPr bwMode="auto">
                          <a:xfrm>
                            <a:off x="267378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7" name="Freeform 1906"/>
                        <wps:cNvSpPr>
                          <a:spLocks/>
                        </wps:cNvSpPr>
                        <wps:spPr bwMode="auto">
                          <a:xfrm>
                            <a:off x="2783037"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8" name="Freeform 1922"/>
                        <wps:cNvSpPr>
                          <a:spLocks/>
                        </wps:cNvSpPr>
                        <wps:spPr bwMode="auto">
                          <a:xfrm>
                            <a:off x="300729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9" name="Freeform 1930"/>
                        <wps:cNvSpPr>
                          <a:spLocks/>
                        </wps:cNvSpPr>
                        <wps:spPr bwMode="auto">
                          <a:xfrm>
                            <a:off x="311654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0" name="Freeform 1946"/>
                        <wps:cNvSpPr>
                          <a:spLocks/>
                        </wps:cNvSpPr>
                        <wps:spPr bwMode="auto">
                          <a:xfrm>
                            <a:off x="3340793"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1" name="Freeform 1962"/>
                        <wps:cNvSpPr>
                          <a:spLocks/>
                        </wps:cNvSpPr>
                        <wps:spPr bwMode="auto">
                          <a:xfrm>
                            <a:off x="3565047"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2" name="Freeform 1978"/>
                        <wps:cNvSpPr>
                          <a:spLocks/>
                        </wps:cNvSpPr>
                        <wps:spPr bwMode="auto">
                          <a:xfrm>
                            <a:off x="378930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3" name="Freeform 1986"/>
                        <wps:cNvSpPr>
                          <a:spLocks/>
                        </wps:cNvSpPr>
                        <wps:spPr bwMode="auto">
                          <a:xfrm>
                            <a:off x="3898551"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4" name="Freeform 2002"/>
                        <wps:cNvSpPr>
                          <a:spLocks/>
                        </wps:cNvSpPr>
                        <wps:spPr bwMode="auto">
                          <a:xfrm>
                            <a:off x="4122804"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5" name="Freeform 1730"/>
                        <wps:cNvSpPr>
                          <a:spLocks/>
                        </wps:cNvSpPr>
                        <wps:spPr bwMode="auto">
                          <a:xfrm>
                            <a:off x="333505"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6" name="Freeform 1738"/>
                        <wps:cNvSpPr>
                          <a:spLocks/>
                        </wps:cNvSpPr>
                        <wps:spPr bwMode="auto">
                          <a:xfrm>
                            <a:off x="442756"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7" name="Freeform 1770"/>
                        <wps:cNvSpPr>
                          <a:spLocks/>
                        </wps:cNvSpPr>
                        <wps:spPr bwMode="auto">
                          <a:xfrm>
                            <a:off x="89126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8" name="Freeform 1794"/>
                        <wps:cNvSpPr>
                          <a:spLocks/>
                        </wps:cNvSpPr>
                        <wps:spPr bwMode="auto">
                          <a:xfrm>
                            <a:off x="1224766"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9" name="Freeform 1802"/>
                        <wps:cNvSpPr>
                          <a:spLocks/>
                        </wps:cNvSpPr>
                        <wps:spPr bwMode="auto">
                          <a:xfrm>
                            <a:off x="133401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0" name="Freeform 1810"/>
                        <wps:cNvSpPr>
                          <a:spLocks/>
                        </wps:cNvSpPr>
                        <wps:spPr bwMode="auto">
                          <a:xfrm>
                            <a:off x="1449019"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1" name="Freeform 1834"/>
                        <wps:cNvSpPr>
                          <a:spLocks/>
                        </wps:cNvSpPr>
                        <wps:spPr bwMode="auto">
                          <a:xfrm>
                            <a:off x="1782524"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2" name="Freeform 1842"/>
                        <wps:cNvSpPr>
                          <a:spLocks/>
                        </wps:cNvSpPr>
                        <wps:spPr bwMode="auto">
                          <a:xfrm>
                            <a:off x="189177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3" name="Freeform 1850"/>
                        <wps:cNvSpPr>
                          <a:spLocks/>
                        </wps:cNvSpPr>
                        <wps:spPr bwMode="auto">
                          <a:xfrm>
                            <a:off x="2006777"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4" name="Freeform 1866"/>
                        <wps:cNvSpPr>
                          <a:spLocks/>
                        </wps:cNvSpPr>
                        <wps:spPr bwMode="auto">
                          <a:xfrm>
                            <a:off x="2225279"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5" name="Freeform 1874"/>
                        <wps:cNvSpPr>
                          <a:spLocks/>
                        </wps:cNvSpPr>
                        <wps:spPr bwMode="auto">
                          <a:xfrm>
                            <a:off x="2340281"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6" name="Freeform 1882"/>
                        <wps:cNvSpPr>
                          <a:spLocks/>
                        </wps:cNvSpPr>
                        <wps:spPr bwMode="auto">
                          <a:xfrm>
                            <a:off x="244953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7" name="Freeform 1907"/>
                        <wps:cNvSpPr>
                          <a:spLocks/>
                        </wps:cNvSpPr>
                        <wps:spPr bwMode="auto">
                          <a:xfrm>
                            <a:off x="278303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8" name="Freeform 1915"/>
                        <wps:cNvSpPr>
                          <a:spLocks/>
                        </wps:cNvSpPr>
                        <wps:spPr bwMode="auto">
                          <a:xfrm>
                            <a:off x="2898038"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9" name="Freeform 1923"/>
                        <wps:cNvSpPr>
                          <a:spLocks/>
                        </wps:cNvSpPr>
                        <wps:spPr bwMode="auto">
                          <a:xfrm>
                            <a:off x="300729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0" name="Freeform 1939"/>
                        <wps:cNvSpPr>
                          <a:spLocks/>
                        </wps:cNvSpPr>
                        <wps:spPr bwMode="auto">
                          <a:xfrm>
                            <a:off x="3231543"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1" name="Freeform 1955"/>
                        <wps:cNvSpPr>
                          <a:spLocks/>
                        </wps:cNvSpPr>
                        <wps:spPr bwMode="auto">
                          <a:xfrm>
                            <a:off x="345004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2" name="Freeform 1971"/>
                        <wps:cNvSpPr>
                          <a:spLocks/>
                        </wps:cNvSpPr>
                        <wps:spPr bwMode="auto">
                          <a:xfrm>
                            <a:off x="367429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3" name="Freeform 1979"/>
                        <wps:cNvSpPr>
                          <a:spLocks/>
                        </wps:cNvSpPr>
                        <wps:spPr bwMode="auto">
                          <a:xfrm>
                            <a:off x="378930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4" name="Freeform 1995"/>
                        <wps:cNvSpPr>
                          <a:spLocks/>
                        </wps:cNvSpPr>
                        <wps:spPr bwMode="auto">
                          <a:xfrm>
                            <a:off x="4007803"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5" name="Freeform 2011"/>
                        <wps:cNvSpPr>
                          <a:spLocks/>
                        </wps:cNvSpPr>
                        <wps:spPr bwMode="auto">
                          <a:xfrm>
                            <a:off x="4232056"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6" name="Freeform 2019"/>
                        <wps:cNvSpPr>
                          <a:spLocks/>
                        </wps:cNvSpPr>
                        <wps:spPr bwMode="auto">
                          <a:xfrm>
                            <a:off x="434130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7" name="Freeform 1707"/>
                        <wps:cNvSpPr>
                          <a:spLocks/>
                        </wps:cNvSpPr>
                        <wps:spPr bwMode="auto">
                          <a:xfrm>
                            <a:off x="0"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8" name="Freeform 1731"/>
                        <wps:cNvSpPr>
                          <a:spLocks/>
                        </wps:cNvSpPr>
                        <wps:spPr bwMode="auto">
                          <a:xfrm>
                            <a:off x="33350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9" name="Freeform 1755"/>
                        <wps:cNvSpPr>
                          <a:spLocks/>
                        </wps:cNvSpPr>
                        <wps:spPr bwMode="auto">
                          <a:xfrm>
                            <a:off x="66700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0" name="Freeform 1779"/>
                        <wps:cNvSpPr>
                          <a:spLocks/>
                        </wps:cNvSpPr>
                        <wps:spPr bwMode="auto">
                          <a:xfrm>
                            <a:off x="100051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1" name="Freeform 1787"/>
                        <wps:cNvSpPr>
                          <a:spLocks/>
                        </wps:cNvSpPr>
                        <wps:spPr bwMode="auto">
                          <a:xfrm>
                            <a:off x="111551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2" name="Freeform 1795"/>
                        <wps:cNvSpPr>
                          <a:spLocks/>
                        </wps:cNvSpPr>
                        <wps:spPr bwMode="auto">
                          <a:xfrm>
                            <a:off x="1224766"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3" name="Freeform 1811"/>
                        <wps:cNvSpPr>
                          <a:spLocks/>
                        </wps:cNvSpPr>
                        <wps:spPr bwMode="auto">
                          <a:xfrm>
                            <a:off x="144901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4" name="Freeform 1819"/>
                        <wps:cNvSpPr>
                          <a:spLocks/>
                        </wps:cNvSpPr>
                        <wps:spPr bwMode="auto">
                          <a:xfrm>
                            <a:off x="1558271"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5" name="Freeform 1827"/>
                        <wps:cNvSpPr>
                          <a:spLocks/>
                        </wps:cNvSpPr>
                        <wps:spPr bwMode="auto">
                          <a:xfrm>
                            <a:off x="1667522"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6" name="Freeform 1835"/>
                        <wps:cNvSpPr>
                          <a:spLocks/>
                        </wps:cNvSpPr>
                        <wps:spPr bwMode="auto">
                          <a:xfrm>
                            <a:off x="1782524"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7" name="Freeform 1843"/>
                        <wps:cNvSpPr>
                          <a:spLocks/>
                        </wps:cNvSpPr>
                        <wps:spPr bwMode="auto">
                          <a:xfrm>
                            <a:off x="189177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8" name="Freeform 1851"/>
                        <wps:cNvSpPr>
                          <a:spLocks/>
                        </wps:cNvSpPr>
                        <wps:spPr bwMode="auto">
                          <a:xfrm>
                            <a:off x="2006777"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9" name="Freeform 1883"/>
                        <wps:cNvSpPr>
                          <a:spLocks/>
                        </wps:cNvSpPr>
                        <wps:spPr bwMode="auto">
                          <a:xfrm>
                            <a:off x="2449532"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0" name="Freeform 1891"/>
                        <wps:cNvSpPr>
                          <a:spLocks/>
                        </wps:cNvSpPr>
                        <wps:spPr bwMode="auto">
                          <a:xfrm>
                            <a:off x="2558784"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1" name="Freeform 1916"/>
                        <wps:cNvSpPr>
                          <a:spLocks/>
                        </wps:cNvSpPr>
                        <wps:spPr bwMode="auto">
                          <a:xfrm>
                            <a:off x="2898038"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2" name="Freeform 1924"/>
                        <wps:cNvSpPr>
                          <a:spLocks/>
                        </wps:cNvSpPr>
                        <wps:spPr bwMode="auto">
                          <a:xfrm>
                            <a:off x="300729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3" name="Freeform 1932"/>
                        <wps:cNvSpPr>
                          <a:spLocks/>
                        </wps:cNvSpPr>
                        <wps:spPr bwMode="auto">
                          <a:xfrm>
                            <a:off x="3116541"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4" name="Freeform 1948"/>
                        <wps:cNvSpPr>
                          <a:spLocks/>
                        </wps:cNvSpPr>
                        <wps:spPr bwMode="auto">
                          <a:xfrm>
                            <a:off x="3340793"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5" name="Freeform 1956"/>
                        <wps:cNvSpPr>
                          <a:spLocks/>
                        </wps:cNvSpPr>
                        <wps:spPr bwMode="auto">
                          <a:xfrm>
                            <a:off x="345004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6" name="Freeform 1964"/>
                        <wps:cNvSpPr>
                          <a:spLocks/>
                        </wps:cNvSpPr>
                        <wps:spPr bwMode="auto">
                          <a:xfrm>
                            <a:off x="3565047"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7" name="Freeform 1980"/>
                        <wps:cNvSpPr>
                          <a:spLocks/>
                        </wps:cNvSpPr>
                        <wps:spPr bwMode="auto">
                          <a:xfrm>
                            <a:off x="378930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8" name="Freeform 1988"/>
                        <wps:cNvSpPr>
                          <a:spLocks/>
                        </wps:cNvSpPr>
                        <wps:spPr bwMode="auto">
                          <a:xfrm>
                            <a:off x="3898551"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9" name="Freeform 1996"/>
                        <wps:cNvSpPr>
                          <a:spLocks/>
                        </wps:cNvSpPr>
                        <wps:spPr bwMode="auto">
                          <a:xfrm>
                            <a:off x="400780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0" name="Freeform 2004"/>
                        <wps:cNvSpPr>
                          <a:spLocks/>
                        </wps:cNvSpPr>
                        <wps:spPr bwMode="auto">
                          <a:xfrm>
                            <a:off x="4122804"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1" name="Freeform 2012"/>
                        <wps:cNvSpPr>
                          <a:spLocks/>
                        </wps:cNvSpPr>
                        <wps:spPr bwMode="auto">
                          <a:xfrm>
                            <a:off x="4232056"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2" name="Freeform 1716"/>
                        <wps:cNvSpPr>
                          <a:spLocks/>
                        </wps:cNvSpPr>
                        <wps:spPr bwMode="auto">
                          <a:xfrm>
                            <a:off x="10925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3" name="Freeform 1724"/>
                        <wps:cNvSpPr>
                          <a:spLocks/>
                        </wps:cNvSpPr>
                        <wps:spPr bwMode="auto">
                          <a:xfrm>
                            <a:off x="224253"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4" name="Freeform 1764"/>
                        <wps:cNvSpPr>
                          <a:spLocks/>
                        </wps:cNvSpPr>
                        <wps:spPr bwMode="auto">
                          <a:xfrm>
                            <a:off x="77626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5" name="Freeform 1772"/>
                        <wps:cNvSpPr>
                          <a:spLocks/>
                        </wps:cNvSpPr>
                        <wps:spPr bwMode="auto">
                          <a:xfrm>
                            <a:off x="891262"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6" name="Freeform 1796"/>
                        <wps:cNvSpPr>
                          <a:spLocks/>
                        </wps:cNvSpPr>
                        <wps:spPr bwMode="auto">
                          <a:xfrm>
                            <a:off x="1224766"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7" name="Freeform 1804"/>
                        <wps:cNvSpPr>
                          <a:spLocks/>
                        </wps:cNvSpPr>
                        <wps:spPr bwMode="auto">
                          <a:xfrm>
                            <a:off x="1334018"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8" name="Freeform 1812"/>
                        <wps:cNvSpPr>
                          <a:spLocks/>
                        </wps:cNvSpPr>
                        <wps:spPr bwMode="auto">
                          <a:xfrm>
                            <a:off x="1449019"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9" name="Freeform 1828"/>
                        <wps:cNvSpPr>
                          <a:spLocks/>
                        </wps:cNvSpPr>
                        <wps:spPr bwMode="auto">
                          <a:xfrm>
                            <a:off x="1667522"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0" name="Freeform 1836"/>
                        <wps:cNvSpPr>
                          <a:spLocks/>
                        </wps:cNvSpPr>
                        <wps:spPr bwMode="auto">
                          <a:xfrm>
                            <a:off x="1782524"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1" name="Freeform 1844"/>
                        <wps:cNvSpPr>
                          <a:spLocks/>
                        </wps:cNvSpPr>
                        <wps:spPr bwMode="auto">
                          <a:xfrm>
                            <a:off x="189177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2" name="Freeform 1868"/>
                        <wps:cNvSpPr>
                          <a:spLocks/>
                        </wps:cNvSpPr>
                        <wps:spPr bwMode="auto">
                          <a:xfrm>
                            <a:off x="2225279"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3" name="Freeform 1892"/>
                        <wps:cNvSpPr>
                          <a:spLocks/>
                        </wps:cNvSpPr>
                        <wps:spPr bwMode="auto">
                          <a:xfrm>
                            <a:off x="2558784"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4" name="Freeform 1900"/>
                        <wps:cNvSpPr>
                          <a:spLocks/>
                        </wps:cNvSpPr>
                        <wps:spPr bwMode="auto">
                          <a:xfrm>
                            <a:off x="2673785"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5" name="Freeform 1909"/>
                        <wps:cNvSpPr>
                          <a:spLocks/>
                        </wps:cNvSpPr>
                        <wps:spPr bwMode="auto">
                          <a:xfrm>
                            <a:off x="2783037"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6" name="Freeform 1917"/>
                        <wps:cNvSpPr>
                          <a:spLocks/>
                        </wps:cNvSpPr>
                        <wps:spPr bwMode="auto">
                          <a:xfrm>
                            <a:off x="2898038"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7" name="Freeform 1925"/>
                        <wps:cNvSpPr>
                          <a:spLocks/>
                        </wps:cNvSpPr>
                        <wps:spPr bwMode="auto">
                          <a:xfrm>
                            <a:off x="3007290"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8" name="Freeform 1933"/>
                        <wps:cNvSpPr>
                          <a:spLocks/>
                        </wps:cNvSpPr>
                        <wps:spPr bwMode="auto">
                          <a:xfrm>
                            <a:off x="311654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9" name="Freeform 1941"/>
                        <wps:cNvSpPr>
                          <a:spLocks/>
                        </wps:cNvSpPr>
                        <wps:spPr bwMode="auto">
                          <a:xfrm>
                            <a:off x="323154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0" name="Freeform 1949"/>
                        <wps:cNvSpPr>
                          <a:spLocks/>
                        </wps:cNvSpPr>
                        <wps:spPr bwMode="auto">
                          <a:xfrm>
                            <a:off x="334079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1" name="Freeform 1957"/>
                        <wps:cNvSpPr>
                          <a:spLocks/>
                        </wps:cNvSpPr>
                        <wps:spPr bwMode="auto">
                          <a:xfrm>
                            <a:off x="345004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2" name="Freeform 1989"/>
                        <wps:cNvSpPr>
                          <a:spLocks/>
                        </wps:cNvSpPr>
                        <wps:spPr bwMode="auto">
                          <a:xfrm>
                            <a:off x="3898551"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3" name="Freeform 2005"/>
                        <wps:cNvSpPr>
                          <a:spLocks/>
                        </wps:cNvSpPr>
                        <wps:spPr bwMode="auto">
                          <a:xfrm>
                            <a:off x="4122804"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4" name="Freeform 1877"/>
                        <wps:cNvSpPr>
                          <a:spLocks/>
                        </wps:cNvSpPr>
                        <wps:spPr bwMode="auto">
                          <a:xfrm>
                            <a:off x="2340281" y="563315"/>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5" name="Freeform 1717"/>
                        <wps:cNvSpPr>
                          <a:spLocks/>
                        </wps:cNvSpPr>
                        <wps:spPr bwMode="auto">
                          <a:xfrm>
                            <a:off x="10925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6" name="Freeform 1725"/>
                        <wps:cNvSpPr>
                          <a:spLocks/>
                        </wps:cNvSpPr>
                        <wps:spPr bwMode="auto">
                          <a:xfrm>
                            <a:off x="224253"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7" name="Freeform 1733"/>
                        <wps:cNvSpPr>
                          <a:spLocks/>
                        </wps:cNvSpPr>
                        <wps:spPr bwMode="auto">
                          <a:xfrm>
                            <a:off x="33350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8" name="Freeform 1757"/>
                        <wps:cNvSpPr>
                          <a:spLocks/>
                        </wps:cNvSpPr>
                        <wps:spPr bwMode="auto">
                          <a:xfrm>
                            <a:off x="66700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9" name="Freeform 1765"/>
                        <wps:cNvSpPr>
                          <a:spLocks/>
                        </wps:cNvSpPr>
                        <wps:spPr bwMode="auto">
                          <a:xfrm>
                            <a:off x="77626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0" name="Freeform 1773"/>
                        <wps:cNvSpPr>
                          <a:spLocks/>
                        </wps:cNvSpPr>
                        <wps:spPr bwMode="auto">
                          <a:xfrm>
                            <a:off x="89126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1" name="Freeform 1781"/>
                        <wps:cNvSpPr>
                          <a:spLocks/>
                        </wps:cNvSpPr>
                        <wps:spPr bwMode="auto">
                          <a:xfrm>
                            <a:off x="1000513"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2" name="Freeform 1789"/>
                        <wps:cNvSpPr>
                          <a:spLocks/>
                        </wps:cNvSpPr>
                        <wps:spPr bwMode="auto">
                          <a:xfrm>
                            <a:off x="111551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3" name="Freeform 1797"/>
                        <wps:cNvSpPr>
                          <a:spLocks/>
                        </wps:cNvSpPr>
                        <wps:spPr bwMode="auto">
                          <a:xfrm>
                            <a:off x="1224766"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4" name="Freeform 1805"/>
                        <wps:cNvSpPr>
                          <a:spLocks/>
                        </wps:cNvSpPr>
                        <wps:spPr bwMode="auto">
                          <a:xfrm>
                            <a:off x="1334018"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5" name="Freeform 1813"/>
                        <wps:cNvSpPr>
                          <a:spLocks/>
                        </wps:cNvSpPr>
                        <wps:spPr bwMode="auto">
                          <a:xfrm>
                            <a:off x="144901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6" name="Freeform 1829"/>
                        <wps:cNvSpPr>
                          <a:spLocks/>
                        </wps:cNvSpPr>
                        <wps:spPr bwMode="auto">
                          <a:xfrm>
                            <a:off x="1667522"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7" name="Freeform 1837"/>
                        <wps:cNvSpPr>
                          <a:spLocks/>
                        </wps:cNvSpPr>
                        <wps:spPr bwMode="auto">
                          <a:xfrm>
                            <a:off x="1782524"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8" name="Freeform 1845"/>
                        <wps:cNvSpPr>
                          <a:spLocks/>
                        </wps:cNvSpPr>
                        <wps:spPr bwMode="auto">
                          <a:xfrm>
                            <a:off x="1891775"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9" name="Freeform 1853"/>
                        <wps:cNvSpPr>
                          <a:spLocks/>
                        </wps:cNvSpPr>
                        <wps:spPr bwMode="auto">
                          <a:xfrm>
                            <a:off x="2006777"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0" name="Freeform 1869"/>
                        <wps:cNvSpPr>
                          <a:spLocks/>
                        </wps:cNvSpPr>
                        <wps:spPr bwMode="auto">
                          <a:xfrm>
                            <a:off x="2225279"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1" name="Freeform 1877"/>
                        <wps:cNvSpPr>
                          <a:spLocks/>
                        </wps:cNvSpPr>
                        <wps:spPr bwMode="auto">
                          <a:xfrm>
                            <a:off x="2340281"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2" name="Freeform 1885"/>
                        <wps:cNvSpPr>
                          <a:spLocks/>
                        </wps:cNvSpPr>
                        <wps:spPr bwMode="auto">
                          <a:xfrm>
                            <a:off x="244953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3" name="Freeform 1901"/>
                        <wps:cNvSpPr>
                          <a:spLocks/>
                        </wps:cNvSpPr>
                        <wps:spPr bwMode="auto">
                          <a:xfrm>
                            <a:off x="267378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4" name="Freeform 1910"/>
                        <wps:cNvSpPr>
                          <a:spLocks/>
                        </wps:cNvSpPr>
                        <wps:spPr bwMode="auto">
                          <a:xfrm>
                            <a:off x="2783037"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5" name="Freeform 1926"/>
                        <wps:cNvSpPr>
                          <a:spLocks/>
                        </wps:cNvSpPr>
                        <wps:spPr bwMode="auto">
                          <a:xfrm>
                            <a:off x="300729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6" name="Freeform 1950"/>
                        <wps:cNvSpPr>
                          <a:spLocks/>
                        </wps:cNvSpPr>
                        <wps:spPr bwMode="auto">
                          <a:xfrm>
                            <a:off x="3340793"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7" name="Freeform 1966"/>
                        <wps:cNvSpPr>
                          <a:spLocks/>
                        </wps:cNvSpPr>
                        <wps:spPr bwMode="auto">
                          <a:xfrm>
                            <a:off x="3565047"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8" name="Freeform 1982"/>
                        <wps:cNvSpPr>
                          <a:spLocks/>
                        </wps:cNvSpPr>
                        <wps:spPr bwMode="auto">
                          <a:xfrm>
                            <a:off x="378930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9" name="Freeform 2006"/>
                        <wps:cNvSpPr>
                          <a:spLocks/>
                        </wps:cNvSpPr>
                        <wps:spPr bwMode="auto">
                          <a:xfrm>
                            <a:off x="4122804"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0" name="Freeform 2014"/>
                        <wps:cNvSpPr>
                          <a:spLocks/>
                        </wps:cNvSpPr>
                        <wps:spPr bwMode="auto">
                          <a:xfrm>
                            <a:off x="4232056"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1" name="Freeform 1742"/>
                        <wps:cNvSpPr>
                          <a:spLocks/>
                        </wps:cNvSpPr>
                        <wps:spPr bwMode="auto">
                          <a:xfrm>
                            <a:off x="442756"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2" name="Freeform 1750"/>
                        <wps:cNvSpPr>
                          <a:spLocks/>
                        </wps:cNvSpPr>
                        <wps:spPr bwMode="auto">
                          <a:xfrm>
                            <a:off x="557758"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3" name="Freeform 1782"/>
                        <wps:cNvSpPr>
                          <a:spLocks/>
                        </wps:cNvSpPr>
                        <wps:spPr bwMode="auto">
                          <a:xfrm>
                            <a:off x="1000513"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4" name="Freeform 1790"/>
                        <wps:cNvSpPr>
                          <a:spLocks/>
                        </wps:cNvSpPr>
                        <wps:spPr bwMode="auto">
                          <a:xfrm>
                            <a:off x="1115515"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5" name="Freeform 1846"/>
                        <wps:cNvSpPr>
                          <a:spLocks/>
                        </wps:cNvSpPr>
                        <wps:spPr bwMode="auto">
                          <a:xfrm>
                            <a:off x="1891775"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6" name="Freeform 1878"/>
                        <wps:cNvSpPr>
                          <a:spLocks/>
                        </wps:cNvSpPr>
                        <wps:spPr bwMode="auto">
                          <a:xfrm>
                            <a:off x="2340281"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7" name="Freeform 1943"/>
                        <wps:cNvSpPr>
                          <a:spLocks/>
                        </wps:cNvSpPr>
                        <wps:spPr bwMode="auto">
                          <a:xfrm>
                            <a:off x="3231543"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8" name="Freeform 1967"/>
                        <wps:cNvSpPr>
                          <a:spLocks/>
                        </wps:cNvSpPr>
                        <wps:spPr bwMode="auto">
                          <a:xfrm>
                            <a:off x="3565047"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9" name="Freeform 1991"/>
                        <wps:cNvSpPr>
                          <a:spLocks/>
                        </wps:cNvSpPr>
                        <wps:spPr bwMode="auto">
                          <a:xfrm>
                            <a:off x="3898551" y="7932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0" name="Freeform 1743"/>
                        <wps:cNvSpPr>
                          <a:spLocks/>
                        </wps:cNvSpPr>
                        <wps:spPr bwMode="auto">
                          <a:xfrm>
                            <a:off x="442756" y="90166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1" name="Freeform 1751"/>
                        <wps:cNvSpPr>
                          <a:spLocks/>
                        </wps:cNvSpPr>
                        <wps:spPr bwMode="auto">
                          <a:xfrm>
                            <a:off x="557758" y="90166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2" name="Freeform 1867"/>
                        <wps:cNvSpPr>
                          <a:spLocks/>
                        </wps:cNvSpPr>
                        <wps:spPr bwMode="auto">
                          <a:xfrm>
                            <a:off x="2116297"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3" name="Freeform 1867"/>
                        <wps:cNvSpPr>
                          <a:spLocks/>
                        </wps:cNvSpPr>
                        <wps:spPr bwMode="auto">
                          <a:xfrm>
                            <a:off x="2225279"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100500</wp14:pctWidth>
              </wp14:sizeRelH>
              <wp14:sizeRelV relativeFrom="page">
                <wp14:pctHeight>100500</wp14:pctHeight>
              </wp14:sizeRelV>
            </wp:anchor>
          </w:drawing>
        </mc:Choice>
        <mc:Fallback>
          <w:pict>
            <v:group w14:anchorId="016C852E" id="Group 2086" o:spid="_x0000_s1026" alt="&quot;&quot;" style="position:absolute;margin-left:0;margin-top:0;width:612.05pt;height:792.55pt;z-index:251678720;mso-width-percent:1005;mso-height-percent:1005;mso-position-horizontal:center;mso-position-horizontal-relative:page;mso-position-vertical:top;mso-position-vertical-relative:page;mso-width-percent:1005;mso-height-percent:1005" coordsize="77733,100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">
              <v:group id="Group 1024" o:spid="_x0000_s1027" style="position:absolute;width:4572;height:35623" coordsize="4572,3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">
                <v:rect id="Rectangle 2088" o:spid="_x0000_s1028" style="position:absolute;top:12700;width:4572;height:2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" fillcolor="#e6e6e6 [3208]" stroked="f"/>
                <v:rect id="Rectangle 2089" o:spid="_x0000_s1029" style="position:absolute;top:1047;width:4572;height:1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" fillcolor="#f9ad87 [3207]" stroked="f"/>
                <v:rect id="Rectangle 2090" o:spid="_x0000_s1030" style="position:absolute;width:4572;height:1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" fillcolor="#4cbabf [3205]" stroked="f"/>
              </v:group>
              <v:rect id="Rectangle 2091" o:spid="_x0000_s1031" style="position:absolute;top:93795;width:4824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" fillcolor="#e6e6e6 [3208]" stroked="f"/>
              <v:rect id="Rectangle 2092" o:spid="_x0000_s1032" style="position:absolute;left:31242;top:93795;width:46450;height: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" fillcolor="#f9ad87 [3207]" stroked="f"/>
              <v:rect id="Rectangle 2093" o:spid="_x0000_s1033" style="position:absolute;left:33181;top:93795;width:44549;height: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" fillcolor="#4cbabf [3205]" stroked="f">
                <v:textbox>
                  <w:txbxContent>
                    <w:p w14:paraId="51A9024A" w14:textId="77777777" w:rsidR="00691944" w:rsidRDefault="00691944" w:rsidP="00691944">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v:textbox>
              </v:rect>
              <v:group id="Group 3" o:spid="_x0000_s1034" style="position:absolute;left:33181;top:90331;width:44552;height:10123" coordsize="44555,1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f2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y9T+H5JjwBuf4DAAD//wMAUEsBAi0AFAAGAAgAAAAhANvh9svuAAAAhQEAABMAAAAAAAAA&#10;AAAAAAAAAAAAAFtDb250ZW50X1R5cGVzXS54bWxQSwECLQAUAAYACAAAACEAWvQsW78AAAAVAQAA&#10;CwAAAAAAAAAAAAAAAAAfAQAAX3JlbHMvLnJlbHNQSwECLQAUAAYACAAAACEAgcGH9sYAAADdAAAA&#10;DwAAAAAAAAAAAAAAAAAHAgAAZHJzL2Rvd25yZXYueG1sUEsFBgAAAAADAAMAtwAAAPoCAAAAAA==&#10;">
                <v:shape id="Freeform 2112" o:spid="_x0000_s1035" style="position:absolute;left:14490;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" path="m,l69,r,70l,70,,,,xe" filled="f" strokecolor="white [3212]">
                  <v:stroke joinstyle="miter"/>
                  <v:path arrowok="t" o:connecttype="custom" o:connectlocs="0,0;109520,0;109520,111070;0,111070;0,0;0,0" o:connectangles="0,0,0,0,0,0"/>
                </v:shape>
                <v:shape id="Freeform 2116" o:spid="_x0000_s1036" style="position:absolute;left:1891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2120" o:spid="_x0000_s1037" style="position:absolute;left:2340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122" o:spid="_x0000_s1038" style="position:absolute;left:2558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2126" o:spid="_x0000_s1039" style="position:absolute;left:3007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" path="m,l69,r,70l,70,,,,xe" filled="f" strokecolor="white [3212]">
                  <v:stroke joinstyle="miter"/>
                  <v:path arrowok="t" o:connecttype="custom" o:connectlocs="0,0;109520,0;109520,111070;0,111070;0,0;0,0" o:connectangles="0,0,0,0,0,0"/>
                </v:shape>
                <v:shape id="Freeform 2128" o:spid="_x0000_s1040" style="position:absolute;left:32315;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" path="m,l69,r,70l,70,,,,xe" filled="f" strokecolor="white [3212]">
                  <v:stroke joinstyle="miter"/>
                  <v:path arrowok="t" o:connecttype="custom" o:connectlocs="0,0;109520,0;109520,111070;0,111070;0,0;0,0" o:connectangles="0,0,0,0,0,0"/>
                </v:shape>
                <v:shape id="Freeform 2130" o:spid="_x0000_s1041" style="position:absolute;left:34500;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20" o:spid="_x0000_s1042" style="position:absolute;left:224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44" o:spid="_x0000_s1043" style="position:absolute;left:557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PxgAAAN0AAAAPAAAAZHJzL2Rvd25yZXYueG1sRI/NasMw&#10;EITvhb6D2EJujRwH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oPyMj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52" o:spid="_x0000_s1044" style="position:absolute;left:667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T7xgAAAN0AAAAPAAAAZHJzL2Rvd25yZXYueG1sRI/NasMw&#10;EITvhb6D2EJujRwT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LxUU+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84" o:spid="_x0000_s1045" style="position:absolute;left:1115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FgxgAAAN0AAAAPAAAAZHJzL2Rvd25yZXYueG1sRI/NasMw&#10;EITvhb6D2EJujRxD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QFmxY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92" o:spid="_x0000_s1046" style="position:absolute;left:1224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08" o:spid="_x0000_s1047" style="position:absolute;left:1449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16" o:spid="_x0000_s1048" style="position:absolute;left:1558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" path="m,l69,r,73l,73,,,,xe" filled="f" strokecolor="white [3212]">
                  <v:stroke joinstyle="miter"/>
                  <v:path arrowok="t" o:connecttype="custom" o:connectlocs="0,0;109521,0;109521,115831;0,115831;0,0;0,0" o:connectangles="0,0,0,0,0,0"/>
                </v:shape>
                <v:shape id="Freeform 1824" o:spid="_x0000_s1049" style="position:absolute;left:1667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32" o:spid="_x0000_s1050" style="position:absolute;left:1782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856" o:spid="_x0000_s1051" style="position:absolute;left:2116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64" o:spid="_x0000_s1052" style="position:absolute;left:22252;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880" o:spid="_x0000_s1053" style="position:absolute;left:2449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RpSxgAAAN0AAAAPAAAAZHJzL2Rvd25yZXYueG1sRI9Ba8JA&#10;FITvhf6H5RV6q5ukUC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JSUaU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96" o:spid="_x0000_s1054" style="position:absolute;left:26737;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ImxgAAAN0AAAAPAAAAZHJzL2Rvd25yZXYueG1sRI9Ba8JA&#10;FITvhf6H5RV6q5uEU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qsyCJ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13" o:spid="_x0000_s1055" style="position:absolute;left:2898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Ce9xgAAAN0AAAAPAAAAZHJzL2Rvd25yZXYueG1sRI9Ba8JA&#10;FITvhf6H5RV6q5sEW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xYAnv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1" o:spid="_x0000_s1056" style="position:absolute;left:30072;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9" o:spid="_x0000_s1057" style="position:absolute;left:3116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" path="m,l72,r,73l,73,,,,xe" filled="f" strokecolor="white [3212]">
                  <v:stroke joinstyle="miter"/>
                  <v:path arrowok="t" o:connecttype="custom" o:connectlocs="0,0;114283,0;114283,115831;0,115831;0,0;0,0" o:connectangles="0,0,0,0,0,0"/>
                </v:shape>
                <v:shape id="Freeform 1937" o:spid="_x0000_s1058" style="position:absolute;left:3231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953" o:spid="_x0000_s1059" style="position:absolute;left:34500;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61" o:spid="_x0000_s1060" style="position:absolute;left:3565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" path="m,l69,r,73l,73,,,,xe" filled="f" strokecolor="white [3212]">
                  <v:stroke joinstyle="miter"/>
                  <v:path arrowok="t" o:connecttype="custom" o:connectlocs="0,0;109520,0;109520,115831;0,115831;0,0;0,0" o:connectangles="0,0,0,0,0,0"/>
                </v:shape>
                <v:shape id="Freeform 1993" o:spid="_x0000_s1061" style="position:absolute;left:40078;top:1092;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2009" o:spid="_x0000_s1062" style="position:absolute;left:4232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78" o:spid="_x0000_s1063" style="position:absolute;left:37893;top:1092;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729" o:spid="_x0000_s1064" style="position:absolute;left:333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V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HP7exCcg178AAAD//wMAUEsBAi0AFAAGAAgAAAAhANvh9svuAAAAhQEAABMAAAAAAAAA&#10;AAAAAAAAAAAAAFtDb250ZW50X1R5cGVzXS54bWxQSwECLQAUAAYACAAAACEAWvQsW78AAAAVAQAA&#10;CwAAAAAAAAAAAAAAAAAfAQAAX3JlbHMvLnJlbHNQSwECLQAUAAYACAAAACEAMsMvlc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737" o:spid="_x0000_s1065" style="position:absolute;left:442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61" o:spid="_x0000_s1066" style="position:absolute;left:776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93" o:spid="_x0000_s1067" style="position:absolute;left:1224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01" o:spid="_x0000_s1068" style="position:absolute;left:1334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809" o:spid="_x0000_s1069" style="position:absolute;left:1449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25" o:spid="_x0000_s1070" style="position:absolute;left:1667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833" o:spid="_x0000_s1071" style="position:absolute;left:1782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41" o:spid="_x0000_s1072" style="position:absolute;left:1891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66YxAAAAN0AAAAPAAAAZHJzL2Rvd25yZXYueG1sRI/BasMw&#10;EETvgf6D2EJuiRwF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LULrpj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49" o:spid="_x0000_s1073" style="position:absolute;left:2006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65" o:spid="_x0000_s1074" style="position:absolute;left:2225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3" o:spid="_x0000_s1075" style="position:absolute;left:2340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97" o:spid="_x0000_s1076" style="position:absolute;left:2673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6" o:spid="_x0000_s1077" style="position:absolute;left:2783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0AxQAAAN0AAAAPAAAAZHJzL2Rvd25yZXYueG1sRI/RasJA&#10;FETfC/7DcgXf6sYI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ClfA0A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22" o:spid="_x0000_s1078" style="position:absolute;left:3007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30" o:spid="_x0000_s1079" style="position:absolute;left:3116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zpxQAAAN0AAAAPAAAAZHJzL2Rvd25yZXYueG1sRI/RasJA&#10;FETfC/7DcgXf6sYI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C7rzzp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46" o:spid="_x0000_s1080" style="position:absolute;left:3340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62" o:spid="_x0000_s1081" style="position:absolute;left:3565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78" o:spid="_x0000_s1082" style="position:absolute;left:37893;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fa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DP7exCcg178AAAD//wMAUEsBAi0AFAAGAAgAAAAhANvh9svuAAAAhQEAABMAAAAAAAAA&#10;AAAAAAAAAAAAAFtDb250ZW50X1R5cGVzXS54bWxQSwECLQAUAAYACAAAACEAWvQsW78AAAAVAQAA&#10;CwAAAAAAAAAAAAAAAAAfAQAAX3JlbHMvLnJlbHNQSwECLQAUAAYACAAAACEAD7n32s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986" o:spid="_x0000_s1083" style="position:absolute;left:3898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02" o:spid="_x0000_s1084" style="position:absolute;left:41228;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730" o:spid="_x0000_s1085" style="position:absolute;left:333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38" o:spid="_x0000_s1086" style="position:absolute;left:442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70" o:spid="_x0000_s1087" style="position:absolute;left:8912;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794" o:spid="_x0000_s1088" style="position:absolute;left:1224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" path="m,l69,r,70l,70,,,,xe" filled="f" strokecolor="white [3212]">
                  <v:stroke joinstyle="miter"/>
                  <v:path arrowok="t" o:connecttype="custom" o:connectlocs="0,0;109521,0;109521,111070;0,111070;0,0;0,0" o:connectangles="0,0,0,0,0,0"/>
                </v:shape>
                <v:shape id="Freeform 1802" o:spid="_x0000_s1089" style="position:absolute;left:1334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UxQAAAN0AAAAPAAAAZHJzL2Rvd25yZXYueG1sRI/RasJA&#10;FETfC/7DcgXf6sYg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DjqU+U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10" o:spid="_x0000_s1090" style="position:absolute;left:1449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" path="m,l69,r,70l,70,,,,xe" filled="f" strokecolor="white [3212]">
                  <v:stroke joinstyle="miter"/>
                  <v:path arrowok="t" o:connecttype="custom" o:connectlocs="0,0;109521,0;109521,111070;0,111070;0,0;0,0" o:connectangles="0,0,0,0,0,0"/>
                </v:shape>
                <v:shape id="Freeform 1834" o:spid="_x0000_s1091" style="position:absolute;left:1782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42" o:spid="_x0000_s1092" style="position:absolute;left:1891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Es4xAAAAN0AAAAPAAAAZHJzL2Rvd25yZXYueG1sRI/BasMw&#10;EETvgf6D2EJuiRxB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GjUSzj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50" o:spid="_x0000_s1093" style="position:absolute;left:2006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66" o:spid="_x0000_s1094" style="position:absolute;left:2225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4" o:spid="_x0000_s1095" style="position:absolute;left:2340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82" o:spid="_x0000_s1096" style="position:absolute;left:2449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7" o:spid="_x0000_s1097" style="position:absolute;left:2783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igxQAAAN0AAAAPAAAAZHJzL2Rvd25yZXYueG1sRI/RasJA&#10;FETfC/7DcgXf6saA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B4o+ig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15" o:spid="_x0000_s1098" style="position:absolute;left:2898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23" o:spid="_x0000_s1099" style="position:absolute;left:3007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39" o:spid="_x0000_s1100" style="position:absolute;left:3231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55" o:spid="_x0000_s1101" style="position:absolute;left:3450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71" o:spid="_x0000_s1102" style="position:absolute;left:3674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79" o:spid="_x0000_s1103" style="position:absolute;left:37893;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95" o:spid="_x0000_s1104" style="position:absolute;left:40078;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2011" o:spid="_x0000_s1105" style="position:absolute;left:4232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19" o:spid="_x0000_s1106" style="position:absolute;left:43413;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07" o:spid="_x0000_s1107" style="position:absolute;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G8s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9A3ub+ITkIs/AAAA//8DAFBLAQItABQABgAIAAAAIQDb4fbL7gAAAIUBAAATAAAAAAAA&#10;AAAAAAAAAAAAAABbQ29udGVudF9UeXBlc10ueG1sUEsBAi0AFAAGAAgAAAAhAFr0LFu/AAAAFQEA&#10;AAsAAAAAAAAAAAAAAAAAHwEAAF9yZWxzLy5yZWxzUEsBAi0AFAAGAAgAAAAhAAIYbyz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731" o:spid="_x0000_s1108" style="position:absolute;left:333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755" o:spid="_x0000_s1109" style="position:absolute;left:667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79" o:spid="_x0000_s1110" style="position:absolute;left:10005;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" path="m,l72,r,73l,73,,,,xe" filled="f" strokecolor="white [3212]">
                  <v:stroke joinstyle="miter"/>
                  <v:path arrowok="t" o:connecttype="custom" o:connectlocs="0,0;114283,0;114283,115831;0,115831;0,0;0,0" o:connectangles="0,0,0,0,0,0"/>
                </v:shape>
                <v:shape id="Freeform 1787" o:spid="_x0000_s1111" style="position:absolute;left:1115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95" o:spid="_x0000_s1112" style="position:absolute;left:1224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11" o:spid="_x0000_s1113" style="position:absolute;left:1449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xwAAAN0AAAAPAAAAZHJzL2Rvd25yZXYueG1sRI9Ba8JA&#10;FITvhf6H5Qm91Y0R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Pj6//L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19" o:spid="_x0000_s1114" style="position:absolute;left:15582;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2eGxwAAAN0AAAAPAAAAZHJzL2Rvd25yZXYueG1sRI9Ba8JA&#10;FITvhf6H5Qm91Y1B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HcTZ4b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27" o:spid="_x0000_s1115" style="position:absolute;left:1667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35" o:spid="_x0000_s1116" style="position:absolute;left:1782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xq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2xTub+ITkIs/AAAA//8DAFBLAQItABQABgAIAAAAIQDb4fbL7gAAAIUBAAATAAAAAAAA&#10;AAAAAAAAAAAAAABbQ29udGVudF9UeXBlc10ueG1sUEsBAi0AFAAGAAgAAAAhAFr0LFu/AAAAFQEA&#10;AAsAAAAAAAAAAAAAAAAAHwEAAF9yZWxzLy5yZWxzUEsBAi0AFAAGAAgAAAAhAOiNXGr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43" o:spid="_x0000_s1117" style="position:absolute;left:1891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851" o:spid="_x0000_s1118" style="position:absolute;left:2006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883" o:spid="_x0000_s1119" style="position:absolute;left:2449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91" o:spid="_x0000_s1120" style="position:absolute;left:2558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" path="m,l72,r,73l,73,,,,xe" filled="f" strokecolor="white [3212]">
                  <v:stroke joinstyle="miter"/>
                  <v:path arrowok="t" o:connecttype="custom" o:connectlocs="0,0;114283,0;114283,115831;0,115831;0,0;0,0" o:connectangles="0,0,0,0,0,0"/>
                </v:shape>
                <v:shape id="Freeform 1916" o:spid="_x0000_s1121" style="position:absolute;left:2898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4" o:spid="_x0000_s1122" style="position:absolute;left:30072;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32" o:spid="_x0000_s1123" style="position:absolute;left:3116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948" o:spid="_x0000_s1124" style="position:absolute;left:33407;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56" o:spid="_x0000_s1125" style="position:absolute;left:34500;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64" o:spid="_x0000_s1126" style="position:absolute;left:3565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0" o:spid="_x0000_s1127" style="position:absolute;left:37893;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8" o:spid="_x0000_s1128" style="position:absolute;left:3898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996" o:spid="_x0000_s1129" style="position:absolute;left:40078;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2004" o:spid="_x0000_s1130" style="position:absolute;left:41228;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" path="m,l69,r,73l,73,,,,xe" filled="f" strokecolor="white [3212]">
                  <v:stroke joinstyle="miter"/>
                  <v:path arrowok="t" o:connecttype="custom" o:connectlocs="0,0;109520,0;109520,115831;0,115831;0,0;0,0" o:connectangles="0,0,0,0,0,0"/>
                </v:shape>
                <v:shape id="Freeform 2012" o:spid="_x0000_s1131" style="position:absolute;left:4232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716" o:spid="_x0000_s1132" style="position:absolute;left:109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24" o:spid="_x0000_s1133" style="position:absolute;left:224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64" o:spid="_x0000_s1134" style="position:absolute;left:776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72" o:spid="_x0000_s1135" style="position:absolute;left:891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96" o:spid="_x0000_s1136" style="position:absolute;left:12247;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804" o:spid="_x0000_s1137" style="position:absolute;left:1334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12" o:spid="_x0000_s1138" style="position:absolute;left:1449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" path="m,l69,r,70l,70,,,,xe" filled="f" strokecolor="white [3212]">
                  <v:stroke joinstyle="miter"/>
                  <v:path arrowok="t" o:connecttype="custom" o:connectlocs="0,0;109521,0;109521,111070;0,111070;0,0;0,0" o:connectangles="0,0,0,0,0,0"/>
                </v:shape>
                <v:shape id="Freeform 1828" o:spid="_x0000_s1139" style="position:absolute;left:1667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36" o:spid="_x0000_s1140" style="position:absolute;left:1782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44" o:spid="_x0000_s1141" style="position:absolute;left:1891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68" o:spid="_x0000_s1142" style="position:absolute;left:2225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92" o:spid="_x0000_s1143" style="position:absolute;left:2558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DCxAAAAN0AAAAPAAAAZHJzL2Rvd25yZXYueG1sRI/BasMw&#10;EETvhf6D2EJvjRwVQn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M8OoM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00" o:spid="_x0000_s1144" style="position:absolute;left:2673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9" o:spid="_x0000_s1145" style="position:absolute;left:2783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0txAAAAN0AAAAPAAAAZHJzL2Rvd25yZXYueG1sRI/BasMw&#10;EETvhf6D2EJvjRxBQ3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C+rnS3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17" o:spid="_x0000_s1146" style="position:absolute;left:2898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25" o:spid="_x0000_s1147" style="position:absolute;left:30072;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33" o:spid="_x0000_s1148" style="position:absolute;left:3116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941" o:spid="_x0000_s1149" style="position:absolute;left:3231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49" o:spid="_x0000_s1150" style="position:absolute;left:3340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57" o:spid="_x0000_s1151" style="position:absolute;left:3450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89" o:spid="_x0000_s1152" style="position:absolute;left:3898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05" o:spid="_x0000_s1153" style="position:absolute;left:41228;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877" o:spid="_x0000_s1154" style="position:absolute;left:23402;top:563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17" o:spid="_x0000_s1155" style="position:absolute;left:109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725" o:spid="_x0000_s1156" style="position:absolute;left:224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33" o:spid="_x0000_s1157" style="position:absolute;left:333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57" o:spid="_x0000_s1158" style="position:absolute;left:667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" path="m,l69,r,73l,73,,,,xe" filled="f" strokecolor="white [3212]">
                  <v:stroke joinstyle="miter"/>
                  <v:path arrowok="t" o:connecttype="custom" o:connectlocs="0,0;109521,0;109521,115831;0,115831;0,0;0,0" o:connectangles="0,0,0,0,0,0"/>
                </v:shape>
                <v:shape id="Freeform 1765" o:spid="_x0000_s1159" style="position:absolute;left:776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773" o:spid="_x0000_s1160" style="position:absolute;left:891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781" o:spid="_x0000_s1161" style="position:absolute;left:10005;top:6725;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789" o:spid="_x0000_s1162" style="position:absolute;left:1115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" path="m,l69,r,73l,73,,,,xe" filled="f" strokecolor="white [3212]">
                  <v:stroke joinstyle="miter"/>
                  <v:path arrowok="t" o:connecttype="custom" o:connectlocs="0,0;109521,0;109521,115831;0,115831;0,0;0,0" o:connectangles="0,0,0,0,0,0"/>
                </v:shape>
                <v:shape id="Freeform 1797" o:spid="_x0000_s1163" style="position:absolute;left:1224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GTxgAAAN0AAAAPAAAAZHJzL2Rvd25yZXYueG1sRI9BS8NA&#10;FITvgv9heYI3u+kK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MGyxk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05" o:spid="_x0000_s1164" style="position:absolute;left:1334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13" o:spid="_x0000_s1165" style="position:absolute;left:1449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x8xgAAAN0AAAAPAAAAZHJzL2Rvd25yZXYueG1sRI9BS8NA&#10;FITvgv9heYI3u+mC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0MmMf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29" o:spid="_x0000_s1166" style="position:absolute;left:16675;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" path="m,l72,r,73l,73,,,,xe" filled="f" strokecolor="white [3212]">
                  <v:stroke joinstyle="miter"/>
                  <v:path arrowok="t" o:connecttype="custom" o:connectlocs="0,0;114283,0;114283,115831;0,115831;0,0;0,0" o:connectangles="0,0,0,0,0,0"/>
                </v:shape>
                <v:shape id="Freeform 1837" o:spid="_x0000_s1167" style="position:absolute;left:1782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45" o:spid="_x0000_s1168" style="position:absolute;left:18917;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" path="m,l72,r,73l,73,,,,xe" filled="f" strokecolor="white [3212]">
                  <v:stroke joinstyle="miter"/>
                  <v:path arrowok="t" o:connecttype="custom" o:connectlocs="0,0;114283,0;114283,115831;0,115831;0,0;0,0" o:connectangles="0,0,0,0,0,0"/>
                </v:shape>
                <v:shape id="Freeform 1853" o:spid="_x0000_s1169" style="position:absolute;left:2006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69" o:spid="_x0000_s1170" style="position:absolute;left:2225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" path="m,l72,r,73l,73,,,,xe" filled="f" strokecolor="white [3212]">
                  <v:stroke joinstyle="miter"/>
                  <v:path arrowok="t" o:connecttype="custom" o:connectlocs="0,0;114283,0;114283,115831;0,115831;0,0;0,0" o:connectangles="0,0,0,0,0,0"/>
                </v:shape>
                <v:shape id="Freeform 1877" o:spid="_x0000_s1171" style="position:absolute;left:2340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85" o:spid="_x0000_s1172" style="position:absolute;left:2449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01" o:spid="_x0000_s1173" style="position:absolute;left:2673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10" o:spid="_x0000_s1174" style="position:absolute;left:2783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26" o:spid="_x0000_s1175" style="position:absolute;left:3007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50" o:spid="_x0000_s1176" style="position:absolute;left:3340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66" o:spid="_x0000_s1177" style="position:absolute;left:3565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2" o:spid="_x0000_s1178" style="position:absolute;left:37893;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2006" o:spid="_x0000_s1179" style="position:absolute;left:41228;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" path="m,l69,r,73l,73,,,,xe" filled="f" strokecolor="white [3212]">
                  <v:stroke joinstyle="miter"/>
                  <v:path arrowok="t" o:connecttype="custom" o:connectlocs="0,0;109520,0;109520,115831;0,115831;0,0;0,0" o:connectangles="0,0,0,0,0,0"/>
                </v:shape>
                <v:shape id="Freeform 2014" o:spid="_x0000_s1180" style="position:absolute;left:4232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742" o:spid="_x0000_s1181" style="position:absolute;left:442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50" o:spid="_x0000_s1182" style="position:absolute;left:5577;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82" o:spid="_x0000_s1183" style="position:absolute;left:10005;top:7904;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90" o:spid="_x0000_s1184" style="position:absolute;left:1115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46" o:spid="_x0000_s1185" style="position:absolute;left:1891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8" o:spid="_x0000_s1186" style="position:absolute;left:23402;top:7904;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943" o:spid="_x0000_s1187" style="position:absolute;left:3231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967" o:spid="_x0000_s1188" style="position:absolute;left:35650;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91" o:spid="_x0000_s1189" style="position:absolute;left:38985;top:7932;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743" o:spid="_x0000_s1190" style="position:absolute;left:4427;top:9016;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751" o:spid="_x0000_s1191" style="position:absolute;left:5577;top:9016;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67" o:spid="_x0000_s1192" style="position:absolute;left:2116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67" o:spid="_x0000_s1193" style="position:absolute;left:2225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" path="m,l72,r,73l,73,,,,xe" filled="f" strokecolor="white [3212]">
                  <v:stroke joinstyle="miter"/>
                  <v:path arrowok="t" o:connecttype="custom" o:connectlocs="0,0;114283,0;114283,115831;0,115831;0,0;0,0" o:connectangles="0,0,0,0,0,0"/>
                </v:shape>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69BCB2B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A5F04A9"/>
    <w:multiLevelType w:val="multilevel"/>
    <w:tmpl w:val="94202E82"/>
    <w:lvl w:ilvl="0">
      <w:start w:val="1"/>
      <w:numFmt w:val="decimal"/>
      <w:suff w:val="space"/>
      <w:lvlText w:val="Chapter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C9B2DBC"/>
    <w:multiLevelType w:val="multilevel"/>
    <w:tmpl w:val="12C6BD4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 w15:restartNumberingAfterBreak="0">
    <w:nsid w:val="1F467E80"/>
    <w:multiLevelType w:val="multilevel"/>
    <w:tmpl w:val="C9544170"/>
    <w:lvl w:ilvl="0">
      <w:start w:val="1"/>
      <w:numFmt w:val="decimal"/>
      <w:suff w:val="space"/>
      <w:lvlText w:val="Chapter %1"/>
      <w:lvlJc w:val="left"/>
      <w:pPr>
        <w:ind w:left="360" w:hanging="360"/>
      </w:pPr>
      <w:rPr>
        <w:rFonts w:ascii="Calibri" w:hAnsi="Calibri" w:hint="default"/>
        <w:color w:val="A6A6A6" w:themeColor="background1" w:themeShade="A6"/>
        <w:sz w:val="54"/>
      </w:rPr>
    </w:lvl>
    <w:lvl w:ilvl="1">
      <w:start w:val="1"/>
      <w:numFmt w:val="decimal"/>
      <w:suff w:val="space"/>
      <w:lvlText w:val="%1.%2"/>
      <w:lvlJc w:val="left"/>
      <w:pPr>
        <w:ind w:left="360" w:hanging="360"/>
      </w:pPr>
      <w:rPr>
        <w:rFonts w:ascii="Calibri" w:hAnsi="Calibri" w:hint="default"/>
        <w:color w:val="FFFFFF" w:themeColor="background1"/>
        <w:sz w:val="40"/>
      </w:rPr>
    </w:lvl>
    <w:lvl w:ilvl="2">
      <w:start w:val="1"/>
      <w:numFmt w:val="decimal"/>
      <w:suff w:val="space"/>
      <w:lvlText w:val="%3.%2"/>
      <w:lvlJc w:val="left"/>
      <w:pPr>
        <w:ind w:left="360" w:hanging="360"/>
      </w:pPr>
      <w:rPr>
        <w:rFonts w:ascii="Calibri" w:hAnsi="Calibri" w:hint="default"/>
        <w:b w:val="0"/>
        <w:i w:val="0"/>
        <w:color w:val="694A77"/>
        <w:sz w:val="27"/>
      </w:rPr>
    </w:lvl>
    <w:lvl w:ilvl="3">
      <w:start w:val="1"/>
      <w:numFmt w:val="decimal"/>
      <w:lvlText w:val="%4."/>
      <w:lvlJc w:val="left"/>
      <w:pPr>
        <w:ind w:left="0" w:firstLine="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 w15:restartNumberingAfterBreak="0">
    <w:nsid w:val="22F25166"/>
    <w:multiLevelType w:val="multilevel"/>
    <w:tmpl w:val="F3D4D53A"/>
    <w:lvl w:ilvl="0">
      <w:numFmt w:val="bullet"/>
      <w:lvlText w:val="-"/>
      <w:lvlJc w:val="left"/>
      <w:pPr>
        <w:ind w:left="202" w:hanging="128"/>
      </w:pPr>
      <w:rPr>
        <w:rFonts w:ascii="Calibri" w:hAnsi="Calibri"/>
        <w:color w:val="231F20"/>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abstractNum w:abstractNumId="5" w15:restartNumberingAfterBreak="0">
    <w:nsid w:val="2E73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F494A10"/>
    <w:multiLevelType w:val="multilevel"/>
    <w:tmpl w:val="9416AEE2"/>
    <w:lvl w:ilvl="0">
      <w:start w:val="1"/>
      <w:numFmt w:val="decimal"/>
      <w:lvlText w:val="%1."/>
      <w:lvlJc w:val="left"/>
      <w:pPr>
        <w:ind w:left="1440" w:hanging="1440"/>
      </w:pPr>
      <w:rPr>
        <w:rFonts w:hint="default"/>
      </w:rPr>
    </w:lvl>
    <w:lvl w:ilvl="1">
      <w:start w:val="1"/>
      <w:numFmt w:val="lowerLetter"/>
      <w:lvlText w:val="%2)"/>
      <w:lvlJc w:val="left"/>
      <w:pPr>
        <w:ind w:left="1800" w:hanging="1440"/>
      </w:pPr>
      <w:rPr>
        <w:rFonts w:hint="default"/>
      </w:rPr>
    </w:lvl>
    <w:lvl w:ilvl="2">
      <w:start w:val="1"/>
      <w:numFmt w:val="lowerRoman"/>
      <w:lvlText w:val="%3)"/>
      <w:lvlJc w:val="left"/>
      <w:pPr>
        <w:ind w:left="2160" w:hanging="1440"/>
      </w:pPr>
      <w:rPr>
        <w:rFonts w:hint="default"/>
      </w:rPr>
    </w:lvl>
    <w:lvl w:ilvl="3">
      <w:start w:val="1"/>
      <w:numFmt w:val="decimal"/>
      <w:lvlText w:val="(%4)"/>
      <w:lvlJc w:val="left"/>
      <w:pPr>
        <w:ind w:left="2520" w:hanging="1440"/>
      </w:pPr>
      <w:rPr>
        <w:rFonts w:hint="default"/>
      </w:rPr>
    </w:lvl>
    <w:lvl w:ilvl="4">
      <w:start w:val="1"/>
      <w:numFmt w:val="lowerLetter"/>
      <w:lvlText w:val="(%5)"/>
      <w:lvlJc w:val="left"/>
      <w:pPr>
        <w:ind w:left="2880" w:hanging="1440"/>
      </w:pPr>
      <w:rPr>
        <w:rFonts w:hint="default"/>
      </w:rPr>
    </w:lvl>
    <w:lvl w:ilvl="5">
      <w:start w:val="1"/>
      <w:numFmt w:val="lowerRoman"/>
      <w:lvlText w:val="(%6)"/>
      <w:lvlJc w:val="left"/>
      <w:pPr>
        <w:ind w:left="3240" w:hanging="1440"/>
      </w:pPr>
      <w:rPr>
        <w:rFonts w:hint="default"/>
      </w:rPr>
    </w:lvl>
    <w:lvl w:ilvl="6">
      <w:start w:val="1"/>
      <w:numFmt w:val="decimal"/>
      <w:lvlText w:val="%7."/>
      <w:lvlJc w:val="left"/>
      <w:pPr>
        <w:ind w:left="3600" w:hanging="1440"/>
      </w:pPr>
      <w:rPr>
        <w:rFonts w:hint="default"/>
      </w:rPr>
    </w:lvl>
    <w:lvl w:ilvl="7">
      <w:start w:val="1"/>
      <w:numFmt w:val="lowerLetter"/>
      <w:lvlText w:val="%8."/>
      <w:lvlJc w:val="left"/>
      <w:pPr>
        <w:ind w:left="3960" w:hanging="1440"/>
      </w:pPr>
      <w:rPr>
        <w:rFonts w:hint="default"/>
      </w:rPr>
    </w:lvl>
    <w:lvl w:ilvl="8">
      <w:start w:val="1"/>
      <w:numFmt w:val="lowerRoman"/>
      <w:lvlText w:val="%9."/>
      <w:lvlJc w:val="left"/>
      <w:pPr>
        <w:ind w:left="4320" w:hanging="1440"/>
      </w:pPr>
      <w:rPr>
        <w:rFonts w:hint="default"/>
      </w:rPr>
    </w:lvl>
  </w:abstractNum>
  <w:abstractNum w:abstractNumId="7" w15:restartNumberingAfterBreak="0">
    <w:nsid w:val="3A92381A"/>
    <w:multiLevelType w:val="multilevel"/>
    <w:tmpl w:val="5B46DE06"/>
    <w:lvl w:ilvl="0">
      <w:start w:val="1"/>
      <w:numFmt w:val="decimal"/>
      <w:isLg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8" w15:restartNumberingAfterBreak="0">
    <w:nsid w:val="3CD736A9"/>
    <w:multiLevelType w:val="hybridMultilevel"/>
    <w:tmpl w:val="7F9E40B2"/>
    <w:lvl w:ilvl="0" w:tplc="55D89D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DA39EA"/>
    <w:multiLevelType w:val="multilevel"/>
    <w:tmpl w:val="4502D284"/>
    <w:lvl w:ilvl="0">
      <w:start w:val="1"/>
      <w:numFmt w:val="upperLetter"/>
      <w:lvlText w:val="Appendix %1"/>
      <w:lvlJc w:val="left"/>
      <w:pPr>
        <w:ind w:left="720" w:hanging="720"/>
      </w:pPr>
      <w:rPr>
        <w:rFonts w:ascii="Calibri" w:hAnsi="Calibri" w:hint="default"/>
        <w:b/>
        <w:bCs w:val="0"/>
        <w:i w:val="0"/>
        <w:iCs w:val="0"/>
        <w:caps w:val="0"/>
        <w:strike w:val="0"/>
        <w:dstrike w:val="0"/>
        <w:vanish w:val="0"/>
        <w:color w:val="A6A6A6" w:themeColor="background1" w:themeShade="A6"/>
        <w:spacing w:val="0"/>
        <w:kern w:val="0"/>
        <w:position w:val="0"/>
        <w:sz w:val="5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0" w15:restartNumberingAfterBreak="0">
    <w:nsid w:val="3F417264"/>
    <w:multiLevelType w:val="multilevel"/>
    <w:tmpl w:val="AD3EB960"/>
    <w:lvl w:ilvl="0">
      <w:start w:val="1"/>
      <w:numFmt w:val="decimal"/>
      <w:suff w:val="space"/>
      <w:lvlText w:val="Chapter %1"/>
      <w:lvlJc w:val="left"/>
      <w:pPr>
        <w:ind w:left="360" w:hanging="360"/>
      </w:pPr>
      <w:rPr>
        <w:rFonts w:hint="default"/>
        <w:color w:val="A6A6A6" w:themeColor="background1" w:themeShade="A6"/>
      </w:rPr>
    </w:lvl>
    <w:lvl w:ilvl="1">
      <w:start w:val="1"/>
      <w:numFmt w:val="decimal"/>
      <w:suff w:val="space"/>
      <w:lvlText w:val="%1.%2"/>
      <w:lvlJc w:val="left"/>
      <w:pPr>
        <w:ind w:left="360" w:hanging="360"/>
      </w:pPr>
      <w:rPr>
        <w:rFonts w:hint="default"/>
        <w:color w:val="FFFFFF" w:themeColor="background1"/>
      </w:rPr>
    </w:lvl>
    <w:lvl w:ilvl="2">
      <w:start w:val="1"/>
      <w:numFmt w:val="decimal"/>
      <w:suff w:val="space"/>
      <w:lvlText w:val="%1.%2.%3"/>
      <w:lvlJc w:val="left"/>
      <w:pPr>
        <w:ind w:left="360" w:firstLine="0"/>
      </w:pPr>
      <w:rPr>
        <w:rFonts w:hint="default"/>
        <w:color w:val="694A77"/>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11" w15:restartNumberingAfterBreak="0">
    <w:nsid w:val="450C11A6"/>
    <w:multiLevelType w:val="multilevel"/>
    <w:tmpl w:val="4FDC023C"/>
    <w:lvl w:ilvl="0">
      <w:start w:val="1"/>
      <w:numFmt w:val="decimal"/>
      <w:isLgl/>
      <w:lvlText w:val="%1."/>
      <w:lvlJc w:val="left"/>
      <w:pPr>
        <w:ind w:left="360" w:hanging="360"/>
      </w:pPr>
      <w:rPr>
        <w:rFonts w:ascii="Calibri" w:hAnsi="Calibri" w:hint="default"/>
        <w:color w:val="694A77"/>
      </w:rPr>
    </w:lvl>
    <w:lvl w:ilvl="1">
      <w:start w:val="1"/>
      <w:numFmt w:val="decimal"/>
      <w:lvlRestart w:val="0"/>
      <w:isLg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2" w15:restartNumberingAfterBreak="0">
    <w:nsid w:val="46031A62"/>
    <w:multiLevelType w:val="hybridMultilevel"/>
    <w:tmpl w:val="435EC6D6"/>
    <w:lvl w:ilvl="0" w:tplc="B8DA0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47022"/>
    <w:multiLevelType w:val="multilevel"/>
    <w:tmpl w:val="400A361E"/>
    <w:lvl w:ilvl="0">
      <w:start w:val="1"/>
      <w:numFmt w:val="bullet"/>
      <w:pStyle w:val="ListBullet"/>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Bullet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4" w15:restartNumberingAfterBreak="0">
    <w:nsid w:val="48E40A21"/>
    <w:multiLevelType w:val="multilevel"/>
    <w:tmpl w:val="0A165832"/>
    <w:lvl w:ilvl="0">
      <w:start w:val="1"/>
      <w:numFmt w:val="decimal"/>
      <w:pStyle w:val="ListNumber"/>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Number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5" w15:restartNumberingAfterBreak="0">
    <w:nsid w:val="4BE43FD4"/>
    <w:multiLevelType w:val="hybridMultilevel"/>
    <w:tmpl w:val="0968208E"/>
    <w:lvl w:ilvl="0" w:tplc="AB6A8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D4913"/>
    <w:multiLevelType w:val="hybridMultilevel"/>
    <w:tmpl w:val="F976AB8C"/>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NumberedList"/>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DF7B0E"/>
    <w:multiLevelType w:val="multilevel"/>
    <w:tmpl w:val="4BBE41AE"/>
    <w:lvl w:ilvl="0">
      <w:start w:val="1"/>
      <w:numFmt w:val="decimal"/>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18" w15:restartNumberingAfterBreak="0">
    <w:nsid w:val="6B475408"/>
    <w:multiLevelType w:val="multilevel"/>
    <w:tmpl w:val="DA187C88"/>
    <w:lvl w:ilvl="0">
      <w:start w:val="1"/>
      <w:numFmt w:val="decimal"/>
      <w:suff w:val="space"/>
      <w:lvlText w:val="Chapter %1"/>
      <w:lvlJc w:val="left"/>
      <w:pPr>
        <w:ind w:left="360" w:hanging="360"/>
      </w:pPr>
      <w:rPr>
        <w:rFonts w:hint="default"/>
        <w:color w:val="A6A6A6" w:themeColor="background1" w:themeShade="A6"/>
      </w:rPr>
    </w:lvl>
    <w:lvl w:ilvl="1">
      <w:start w:val="1"/>
      <w:numFmt w:val="decimal"/>
      <w:lvlRestart w:val="0"/>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C247C33"/>
    <w:multiLevelType w:val="hybridMultilevel"/>
    <w:tmpl w:val="29CCFE44"/>
    <w:lvl w:ilvl="0" w:tplc="D04687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E614CB7"/>
    <w:multiLevelType w:val="multilevel"/>
    <w:tmpl w:val="B96E5C3A"/>
    <w:lvl w:ilvl="0">
      <w:start w:val="5"/>
      <w:numFmt w:val="decimal"/>
      <w:lvlText w:val="%1"/>
      <w:lvlJc w:val="left"/>
      <w:pPr>
        <w:ind w:left="1200" w:hanging="720"/>
      </w:pPr>
      <w:rPr>
        <w:rFonts w:hint="default"/>
      </w:rPr>
    </w:lvl>
    <w:lvl w:ilvl="1">
      <w:start w:val="1"/>
      <w:numFmt w:val="decimal"/>
      <w:lvlText w:val="%1.%2"/>
      <w:lvlJc w:val="left"/>
      <w:pPr>
        <w:ind w:left="1200" w:hanging="720"/>
      </w:pPr>
      <w:rPr>
        <w:rFonts w:ascii="Calibri" w:eastAsia="Calibri" w:hAnsi="Calibri" w:cs="Calibri" w:hint="default"/>
        <w:b/>
        <w:bCs/>
        <w:color w:val="694A77"/>
        <w:spacing w:val="-3"/>
        <w:w w:val="100"/>
        <w:sz w:val="32"/>
        <w:szCs w:val="32"/>
      </w:rPr>
    </w:lvl>
    <w:lvl w:ilvl="2">
      <w:numFmt w:val="bullet"/>
      <w:lvlText w:val="•"/>
      <w:lvlJc w:val="left"/>
      <w:pPr>
        <w:ind w:left="1068" w:hanging="228"/>
      </w:pPr>
      <w:rPr>
        <w:rFonts w:ascii="Calibri" w:eastAsia="Calibri" w:hAnsi="Calibri" w:cs="Calibri" w:hint="default"/>
        <w:color w:val="231F20"/>
        <w:spacing w:val="-5"/>
        <w:w w:val="97"/>
        <w:sz w:val="24"/>
        <w:szCs w:val="24"/>
      </w:rPr>
    </w:lvl>
    <w:lvl w:ilvl="3">
      <w:numFmt w:val="bullet"/>
      <w:lvlText w:val="•"/>
      <w:lvlJc w:val="left"/>
      <w:pPr>
        <w:ind w:left="2655" w:hanging="228"/>
      </w:pPr>
      <w:rPr>
        <w:rFonts w:hint="default"/>
      </w:rPr>
    </w:lvl>
    <w:lvl w:ilvl="4">
      <w:numFmt w:val="bullet"/>
      <w:lvlText w:val="•"/>
      <w:lvlJc w:val="left"/>
      <w:pPr>
        <w:ind w:left="3750" w:hanging="228"/>
      </w:pPr>
      <w:rPr>
        <w:rFonts w:hint="default"/>
      </w:rPr>
    </w:lvl>
    <w:lvl w:ilvl="5">
      <w:numFmt w:val="bullet"/>
      <w:lvlText w:val="•"/>
      <w:lvlJc w:val="left"/>
      <w:pPr>
        <w:ind w:left="4845" w:hanging="228"/>
      </w:pPr>
      <w:rPr>
        <w:rFonts w:hint="default"/>
      </w:rPr>
    </w:lvl>
    <w:lvl w:ilvl="6">
      <w:numFmt w:val="bullet"/>
      <w:lvlText w:val="•"/>
      <w:lvlJc w:val="left"/>
      <w:pPr>
        <w:ind w:left="5940" w:hanging="228"/>
      </w:pPr>
      <w:rPr>
        <w:rFonts w:hint="default"/>
      </w:rPr>
    </w:lvl>
    <w:lvl w:ilvl="7">
      <w:numFmt w:val="bullet"/>
      <w:lvlText w:val="•"/>
      <w:lvlJc w:val="left"/>
      <w:pPr>
        <w:ind w:left="7035" w:hanging="228"/>
      </w:pPr>
      <w:rPr>
        <w:rFonts w:hint="default"/>
      </w:rPr>
    </w:lvl>
    <w:lvl w:ilvl="8">
      <w:numFmt w:val="bullet"/>
      <w:lvlText w:val="•"/>
      <w:lvlJc w:val="left"/>
      <w:pPr>
        <w:ind w:left="8130" w:hanging="228"/>
      </w:pPr>
      <w:rPr>
        <w:rFonts w:hint="default"/>
      </w:rPr>
    </w:lvl>
  </w:abstractNum>
  <w:abstractNum w:abstractNumId="21" w15:restartNumberingAfterBreak="0">
    <w:nsid w:val="7B2B6BB1"/>
    <w:multiLevelType w:val="multilevel"/>
    <w:tmpl w:val="8BB4E9DE"/>
    <w:lvl w:ilvl="0">
      <w:start w:val="7"/>
      <w:numFmt w:val="decimal"/>
      <w:suff w:val="space"/>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57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D9464C8"/>
    <w:multiLevelType w:val="multilevel"/>
    <w:tmpl w:val="91AAA1E8"/>
    <w:lvl w:ilvl="0">
      <w:numFmt w:val="bullet"/>
      <w:lvlText w:val="-"/>
      <w:lvlJc w:val="left"/>
      <w:pPr>
        <w:ind w:left="202" w:hanging="128"/>
      </w:pPr>
      <w:rPr>
        <w:rFonts w:ascii="Calibri" w:hAnsi="Calibri"/>
        <w:color w:val="231F20"/>
        <w:w w:val="99"/>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num w:numId="1" w16cid:durableId="247927545">
    <w:abstractNumId w:val="12"/>
  </w:num>
  <w:num w:numId="2" w16cid:durableId="1475370813">
    <w:abstractNumId w:val="8"/>
  </w:num>
  <w:num w:numId="3" w16cid:durableId="224340889">
    <w:abstractNumId w:val="16"/>
  </w:num>
  <w:num w:numId="4" w16cid:durableId="595017645">
    <w:abstractNumId w:val="13"/>
  </w:num>
  <w:num w:numId="5" w16cid:durableId="1252541134">
    <w:abstractNumId w:val="14"/>
  </w:num>
  <w:num w:numId="6" w16cid:durableId="1688172455">
    <w:abstractNumId w:val="20"/>
  </w:num>
  <w:num w:numId="7" w16cid:durableId="2114283657">
    <w:abstractNumId w:val="7"/>
  </w:num>
  <w:num w:numId="8" w16cid:durableId="2012753982">
    <w:abstractNumId w:val="11"/>
  </w:num>
  <w:num w:numId="9" w16cid:durableId="651954600">
    <w:abstractNumId w:val="18"/>
  </w:num>
  <w:num w:numId="10" w16cid:durableId="1232816659">
    <w:abstractNumId w:val="2"/>
  </w:num>
  <w:num w:numId="11" w16cid:durableId="554853279">
    <w:abstractNumId w:val="6"/>
  </w:num>
  <w:num w:numId="12" w16cid:durableId="715662822">
    <w:abstractNumId w:val="1"/>
  </w:num>
  <w:num w:numId="13" w16cid:durableId="1971669100">
    <w:abstractNumId w:val="3"/>
  </w:num>
  <w:num w:numId="14" w16cid:durableId="567036515">
    <w:abstractNumId w:val="10"/>
  </w:num>
  <w:num w:numId="15" w16cid:durableId="248588415">
    <w:abstractNumId w:val="9"/>
  </w:num>
  <w:num w:numId="16" w16cid:durableId="2047101700">
    <w:abstractNumId w:val="17"/>
  </w:num>
  <w:num w:numId="17" w16cid:durableId="1616668826">
    <w:abstractNumId w:val="4"/>
  </w:num>
  <w:num w:numId="18" w16cid:durableId="415055174">
    <w:abstractNumId w:val="22"/>
  </w:num>
  <w:num w:numId="19" w16cid:durableId="2051299466">
    <w:abstractNumId w:val="19"/>
  </w:num>
  <w:num w:numId="20" w16cid:durableId="1748844216">
    <w:abstractNumId w:val="15"/>
  </w:num>
  <w:num w:numId="21" w16cid:durableId="451481946">
    <w:abstractNumId w:val="21"/>
  </w:num>
  <w:num w:numId="22" w16cid:durableId="195892362">
    <w:abstractNumId w:val="5"/>
  </w:num>
  <w:num w:numId="23" w16cid:durableId="839975577">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embedTrueTypeFont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C5E"/>
    <w:rsid w:val="00020F8E"/>
    <w:rsid w:val="000309FD"/>
    <w:rsid w:val="00052382"/>
    <w:rsid w:val="0006568A"/>
    <w:rsid w:val="000668CE"/>
    <w:rsid w:val="00071B1F"/>
    <w:rsid w:val="00076F0F"/>
    <w:rsid w:val="00082DA0"/>
    <w:rsid w:val="00084253"/>
    <w:rsid w:val="000A6916"/>
    <w:rsid w:val="000D1F49"/>
    <w:rsid w:val="000E0945"/>
    <w:rsid w:val="000E3EC9"/>
    <w:rsid w:val="000F26F5"/>
    <w:rsid w:val="001632C0"/>
    <w:rsid w:val="001727CA"/>
    <w:rsid w:val="001B0B3A"/>
    <w:rsid w:val="001C171C"/>
    <w:rsid w:val="001C66AD"/>
    <w:rsid w:val="001D38B2"/>
    <w:rsid w:val="001E7FCD"/>
    <w:rsid w:val="001F3377"/>
    <w:rsid w:val="001F57E5"/>
    <w:rsid w:val="00212FB2"/>
    <w:rsid w:val="002563D2"/>
    <w:rsid w:val="002C56E6"/>
    <w:rsid w:val="00361E11"/>
    <w:rsid w:val="0040090B"/>
    <w:rsid w:val="00433D57"/>
    <w:rsid w:val="0046302A"/>
    <w:rsid w:val="00487D2D"/>
    <w:rsid w:val="004D5D62"/>
    <w:rsid w:val="00504AA9"/>
    <w:rsid w:val="005112D0"/>
    <w:rsid w:val="00515BE7"/>
    <w:rsid w:val="00533D86"/>
    <w:rsid w:val="00555681"/>
    <w:rsid w:val="00577E06"/>
    <w:rsid w:val="005A3BF7"/>
    <w:rsid w:val="005C241D"/>
    <w:rsid w:val="005F2035"/>
    <w:rsid w:val="005F7990"/>
    <w:rsid w:val="00600AC2"/>
    <w:rsid w:val="00622682"/>
    <w:rsid w:val="00625BAF"/>
    <w:rsid w:val="0063739C"/>
    <w:rsid w:val="00691944"/>
    <w:rsid w:val="006B248A"/>
    <w:rsid w:val="00703BBA"/>
    <w:rsid w:val="007112A4"/>
    <w:rsid w:val="00727403"/>
    <w:rsid w:val="007466B2"/>
    <w:rsid w:val="00770F25"/>
    <w:rsid w:val="007B0A85"/>
    <w:rsid w:val="007B2E52"/>
    <w:rsid w:val="007C6A52"/>
    <w:rsid w:val="008119CC"/>
    <w:rsid w:val="0082043E"/>
    <w:rsid w:val="008362D6"/>
    <w:rsid w:val="008509EB"/>
    <w:rsid w:val="00897331"/>
    <w:rsid w:val="008E203A"/>
    <w:rsid w:val="008F3211"/>
    <w:rsid w:val="008F6DAA"/>
    <w:rsid w:val="0090408C"/>
    <w:rsid w:val="0091229C"/>
    <w:rsid w:val="00940E73"/>
    <w:rsid w:val="00950D39"/>
    <w:rsid w:val="009809E7"/>
    <w:rsid w:val="0098597D"/>
    <w:rsid w:val="00991FA9"/>
    <w:rsid w:val="009A6A02"/>
    <w:rsid w:val="009F49EA"/>
    <w:rsid w:val="009F619A"/>
    <w:rsid w:val="009F6DDE"/>
    <w:rsid w:val="00A254B7"/>
    <w:rsid w:val="00A370A8"/>
    <w:rsid w:val="00A73847"/>
    <w:rsid w:val="00A90467"/>
    <w:rsid w:val="00AE6C5E"/>
    <w:rsid w:val="00B208D4"/>
    <w:rsid w:val="00B27589"/>
    <w:rsid w:val="00B55530"/>
    <w:rsid w:val="00BD4753"/>
    <w:rsid w:val="00BD5CB1"/>
    <w:rsid w:val="00BE62EE"/>
    <w:rsid w:val="00C003BA"/>
    <w:rsid w:val="00C46878"/>
    <w:rsid w:val="00C82682"/>
    <w:rsid w:val="00C847C4"/>
    <w:rsid w:val="00CB4A51"/>
    <w:rsid w:val="00CB5FF2"/>
    <w:rsid w:val="00CD06EB"/>
    <w:rsid w:val="00CD4532"/>
    <w:rsid w:val="00CD47B0"/>
    <w:rsid w:val="00CE6104"/>
    <w:rsid w:val="00CE7918"/>
    <w:rsid w:val="00CF1B89"/>
    <w:rsid w:val="00D05D0B"/>
    <w:rsid w:val="00D16163"/>
    <w:rsid w:val="00D50244"/>
    <w:rsid w:val="00D50B65"/>
    <w:rsid w:val="00D86E47"/>
    <w:rsid w:val="00DB3FAD"/>
    <w:rsid w:val="00E61C09"/>
    <w:rsid w:val="00E66C3D"/>
    <w:rsid w:val="00E77BB0"/>
    <w:rsid w:val="00EB263C"/>
    <w:rsid w:val="00EB3B58"/>
    <w:rsid w:val="00EC7359"/>
    <w:rsid w:val="00ED777A"/>
    <w:rsid w:val="00EE3054"/>
    <w:rsid w:val="00F00606"/>
    <w:rsid w:val="00F01256"/>
    <w:rsid w:val="00F470AA"/>
    <w:rsid w:val="00FA62AE"/>
    <w:rsid w:val="00FC7475"/>
    <w:rsid w:val="00FE7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21C84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8"/>
        <w:lang w:val="en-US" w:eastAsia="en-US" w:bidi="ar-SA"/>
      </w:rPr>
    </w:rPrDefault>
    <w:pPrDefault>
      <w:pPr>
        <w:spacing w:after="200" w:line="271"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qFormat="1"/>
    <w:lsdException w:name="heading 5" w:semiHidden="1" w:uiPriority="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lsdException w:name="toa heading" w:semiHidden="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uiPriority w:val="1"/>
    <w:qFormat/>
    <w:rsid w:val="001C66AD"/>
    <w:pPr>
      <w:ind w:right="720"/>
    </w:pPr>
  </w:style>
  <w:style w:type="paragraph" w:styleId="Heading1">
    <w:name w:val="heading 1"/>
    <w:basedOn w:val="Normal"/>
    <w:link w:val="Heading1Char"/>
    <w:uiPriority w:val="1"/>
    <w:qFormat/>
    <w:rsid w:val="001C66AD"/>
    <w:pPr>
      <w:tabs>
        <w:tab w:val="left" w:pos="2520"/>
        <w:tab w:val="left" w:pos="3360"/>
      </w:tabs>
      <w:spacing w:before="111" w:after="560"/>
      <w:outlineLvl w:val="0"/>
    </w:pPr>
    <w:rPr>
      <w:rFonts w:asciiTheme="majorHAnsi" w:hAnsiTheme="majorHAnsi"/>
      <w:b/>
      <w:color w:val="CFCFCF" w:themeColor="accent5" w:themeShade="E6"/>
      <w:sz w:val="36"/>
    </w:rPr>
  </w:style>
  <w:style w:type="paragraph" w:styleId="Heading2">
    <w:name w:val="heading 2"/>
    <w:basedOn w:val="Normal"/>
    <w:link w:val="Heading2Char"/>
    <w:uiPriority w:val="1"/>
    <w:qFormat/>
    <w:rsid w:val="001C66AD"/>
    <w:pPr>
      <w:keepNext/>
      <w:tabs>
        <w:tab w:val="left" w:pos="720"/>
        <w:tab w:val="left" w:pos="1199"/>
      </w:tabs>
      <w:spacing w:before="360" w:after="240"/>
      <w:outlineLvl w:val="1"/>
    </w:pPr>
    <w:rPr>
      <w:rFonts w:asciiTheme="majorHAnsi" w:hAnsiTheme="majorHAnsi"/>
      <w:b/>
      <w:bCs/>
      <w:color w:val="CFCFCF" w:themeColor="accent5" w:themeShade="E6"/>
      <w:sz w:val="32"/>
      <w:szCs w:val="32"/>
      <w:lang w:eastAsia="zh-CN"/>
    </w:rPr>
  </w:style>
  <w:style w:type="paragraph" w:styleId="Heading3">
    <w:name w:val="heading 3"/>
    <w:basedOn w:val="Normal"/>
    <w:next w:val="Normal"/>
    <w:link w:val="Heading3Char"/>
    <w:uiPriority w:val="1"/>
    <w:semiHidden/>
    <w:qFormat/>
    <w:rsid w:val="00C82682"/>
    <w:pPr>
      <w:keepNext/>
      <w:tabs>
        <w:tab w:val="left" w:pos="900"/>
        <w:tab w:val="left" w:pos="1560"/>
      </w:tabs>
      <w:spacing w:before="360" w:after="240"/>
      <w:outlineLvl w:val="2"/>
    </w:pPr>
    <w:rPr>
      <w:rFonts w:asciiTheme="majorHAnsi" w:hAnsiTheme="majorHAnsi"/>
      <w:b/>
      <w:bCs/>
      <w:color w:val="4CBABF" w:themeColor="accent2"/>
      <w:szCs w:val="27"/>
    </w:rPr>
  </w:style>
  <w:style w:type="paragraph" w:styleId="Heading4">
    <w:name w:val="heading 4"/>
    <w:basedOn w:val="Normal"/>
    <w:link w:val="Heading4Char"/>
    <w:uiPriority w:val="9"/>
    <w:semiHidden/>
    <w:qFormat/>
    <w:rsid w:val="000D1F49"/>
    <w:pPr>
      <w:spacing w:before="184"/>
      <w:outlineLvl w:val="3"/>
    </w:pPr>
    <w:rPr>
      <w:b/>
      <w:sz w:val="25"/>
      <w:szCs w:val="25"/>
    </w:rPr>
  </w:style>
  <w:style w:type="paragraph" w:styleId="Heading5">
    <w:name w:val="heading 5"/>
    <w:basedOn w:val="Heading2"/>
    <w:link w:val="Heading5Char"/>
    <w:uiPriority w:val="1"/>
    <w:semiHidden/>
    <w:qFormat/>
    <w:rsid w:val="00C82682"/>
    <w:pPr>
      <w:numPr>
        <w:ilvl w:val="4"/>
      </w:numPr>
      <w:spacing w:before="120"/>
      <w:outlineLvl w:val="4"/>
    </w:pPr>
    <w:rPr>
      <w:color w:val="4BACC6"/>
      <w:sz w:val="25"/>
    </w:rPr>
  </w:style>
  <w:style w:type="paragraph" w:styleId="Heading6">
    <w:name w:val="heading 6"/>
    <w:basedOn w:val="Normal"/>
    <w:next w:val="Normal"/>
    <w:link w:val="Heading6Char"/>
    <w:uiPriority w:val="9"/>
    <w:semiHidden/>
    <w:qFormat/>
    <w:rsid w:val="000D1F49"/>
    <w:pPr>
      <w:keepNext/>
      <w:keepLines/>
      <w:numPr>
        <w:ilvl w:val="5"/>
        <w:numId w:val="16"/>
      </w:numPr>
      <w:spacing w:before="40"/>
      <w:outlineLvl w:val="5"/>
    </w:pPr>
    <w:rPr>
      <w:rFonts w:asciiTheme="majorHAnsi" w:eastAsiaTheme="majorEastAsia" w:hAnsiTheme="majorHAnsi" w:cstheme="majorBidi"/>
      <w:color w:val="092F2C" w:themeColor="accent1" w:themeShade="7F"/>
    </w:rPr>
  </w:style>
  <w:style w:type="paragraph" w:styleId="Heading7">
    <w:name w:val="heading 7"/>
    <w:basedOn w:val="Normal"/>
    <w:next w:val="Normal"/>
    <w:link w:val="Heading7Char"/>
    <w:uiPriority w:val="9"/>
    <w:semiHidden/>
    <w:qFormat/>
    <w:rsid w:val="000D1F49"/>
    <w:pPr>
      <w:keepNext/>
      <w:keepLines/>
      <w:numPr>
        <w:ilvl w:val="6"/>
        <w:numId w:val="16"/>
      </w:numPr>
      <w:spacing w:before="40"/>
      <w:outlineLvl w:val="6"/>
    </w:pPr>
    <w:rPr>
      <w:rFonts w:asciiTheme="majorHAnsi" w:eastAsiaTheme="majorEastAsia" w:hAnsiTheme="majorHAnsi" w:cstheme="majorBidi"/>
      <w:i/>
      <w:iCs/>
      <w:color w:val="092F2C" w:themeColor="accent1" w:themeShade="7F"/>
    </w:rPr>
  </w:style>
  <w:style w:type="paragraph" w:styleId="Heading8">
    <w:name w:val="heading 8"/>
    <w:basedOn w:val="Normal"/>
    <w:next w:val="Normal"/>
    <w:link w:val="Heading8Char"/>
    <w:uiPriority w:val="9"/>
    <w:semiHidden/>
    <w:qFormat/>
    <w:rsid w:val="00C82682"/>
    <w:pPr>
      <w:keepNext/>
      <w:keepLines/>
      <w:numPr>
        <w:ilvl w:val="7"/>
        <w:numId w:val="16"/>
      </w:numPr>
      <w:spacing w:before="40"/>
      <w:outlineLvl w:val="7"/>
    </w:pPr>
    <w:rPr>
      <w:rFonts w:asciiTheme="majorHAnsi" w:eastAsiaTheme="majorEastAsia" w:hAnsiTheme="majorHAnsi" w:cstheme="majorBidi"/>
      <w:color w:val="85402C" w:themeColor="accent3"/>
      <w:sz w:val="21"/>
      <w:szCs w:val="21"/>
    </w:rPr>
  </w:style>
  <w:style w:type="paragraph" w:styleId="Heading9">
    <w:name w:val="heading 9"/>
    <w:basedOn w:val="Normal"/>
    <w:next w:val="Normal"/>
    <w:link w:val="Heading9Char"/>
    <w:uiPriority w:val="9"/>
    <w:semiHidden/>
    <w:qFormat/>
    <w:rsid w:val="00C82682"/>
    <w:pPr>
      <w:keepNext/>
      <w:keepLines/>
      <w:numPr>
        <w:ilvl w:val="8"/>
        <w:numId w:val="16"/>
      </w:numPr>
      <w:spacing w:before="40"/>
      <w:outlineLvl w:val="8"/>
    </w:pPr>
    <w:rPr>
      <w:rFonts w:asciiTheme="majorHAnsi" w:eastAsiaTheme="majorEastAsia" w:hAnsiTheme="majorHAnsi" w:cstheme="majorBidi"/>
      <w:i/>
      <w:iCs/>
      <w:color w:val="85402C" w:themeColor="accent3"/>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C66AD"/>
    <w:rPr>
      <w:rFonts w:asciiTheme="majorHAnsi" w:hAnsiTheme="majorHAnsi"/>
      <w:b/>
      <w:color w:val="CFCFCF" w:themeColor="accent5" w:themeShade="E6"/>
      <w:sz w:val="36"/>
    </w:rPr>
  </w:style>
  <w:style w:type="character" w:styleId="Hashtag">
    <w:name w:val="Hashtag"/>
    <w:basedOn w:val="DefaultParagraphFont"/>
    <w:uiPriority w:val="99"/>
    <w:semiHidden/>
    <w:rsid w:val="00CD4532"/>
    <w:rPr>
      <w:color w:val="2B579A"/>
      <w:shd w:val="clear" w:color="auto" w:fill="E6E6E6"/>
    </w:rPr>
  </w:style>
  <w:style w:type="paragraph" w:customStyle="1" w:styleId="NumberedList">
    <w:name w:val="Numbered List"/>
    <w:basedOn w:val="Normal"/>
    <w:semiHidden/>
    <w:qFormat/>
    <w:rsid w:val="00CD4532"/>
    <w:pPr>
      <w:numPr>
        <w:ilvl w:val="6"/>
        <w:numId w:val="3"/>
      </w:numPr>
      <w:contextualSpacing/>
    </w:pPr>
    <w:rPr>
      <w:b/>
      <w:bCs/>
    </w:rPr>
  </w:style>
  <w:style w:type="paragraph" w:customStyle="1" w:styleId="Default">
    <w:name w:val="Default"/>
    <w:semiHidden/>
    <w:rsid w:val="00084253"/>
    <w:pPr>
      <w:autoSpaceDE w:val="0"/>
      <w:autoSpaceDN w:val="0"/>
      <w:adjustRightInd w:val="0"/>
    </w:pPr>
    <w:rPr>
      <w:rFonts w:ascii="Calibri" w:hAnsi="Calibri" w:cs="Calibri"/>
      <w:color w:val="000000"/>
    </w:rPr>
  </w:style>
  <w:style w:type="character" w:customStyle="1" w:styleId="Heading2Char">
    <w:name w:val="Heading 2 Char"/>
    <w:basedOn w:val="DefaultParagraphFont"/>
    <w:link w:val="Heading2"/>
    <w:uiPriority w:val="1"/>
    <w:rsid w:val="001C66AD"/>
    <w:rPr>
      <w:rFonts w:asciiTheme="majorHAnsi" w:hAnsiTheme="majorHAnsi"/>
      <w:b/>
      <w:bCs/>
      <w:color w:val="CFCFCF" w:themeColor="accent5" w:themeShade="E6"/>
      <w:sz w:val="32"/>
      <w:szCs w:val="32"/>
      <w:lang w:eastAsia="zh-CN"/>
    </w:rPr>
  </w:style>
  <w:style w:type="paragraph" w:styleId="NormalIndent">
    <w:name w:val="Normal Indent"/>
    <w:basedOn w:val="Normal"/>
    <w:uiPriority w:val="99"/>
    <w:semiHidden/>
    <w:rsid w:val="000D1F49"/>
    <w:pPr>
      <w:spacing w:before="120"/>
      <w:ind w:left="720"/>
    </w:pPr>
  </w:style>
  <w:style w:type="character" w:customStyle="1" w:styleId="Heading3Char">
    <w:name w:val="Heading 3 Char"/>
    <w:basedOn w:val="DefaultParagraphFont"/>
    <w:link w:val="Heading3"/>
    <w:uiPriority w:val="1"/>
    <w:semiHidden/>
    <w:rsid w:val="001C66AD"/>
    <w:rPr>
      <w:rFonts w:asciiTheme="majorHAnsi" w:hAnsiTheme="majorHAnsi"/>
      <w:b/>
      <w:bCs/>
      <w:color w:val="4CBABF" w:themeColor="accent2"/>
      <w:szCs w:val="27"/>
    </w:rPr>
  </w:style>
  <w:style w:type="paragraph" w:styleId="TOC1">
    <w:name w:val="toc 1"/>
    <w:basedOn w:val="Normal"/>
    <w:next w:val="Normal"/>
    <w:autoRedefine/>
    <w:uiPriority w:val="39"/>
    <w:semiHidden/>
    <w:qFormat/>
    <w:rsid w:val="000D1F49"/>
    <w:pPr>
      <w:tabs>
        <w:tab w:val="left" w:pos="1260"/>
        <w:tab w:val="left" w:pos="1440"/>
        <w:tab w:val="right" w:leader="dot" w:pos="9830"/>
      </w:tabs>
    </w:pPr>
    <w:rPr>
      <w:b/>
      <w:noProof/>
      <w:color w:val="694A77"/>
      <w:szCs w:val="18"/>
    </w:rPr>
  </w:style>
  <w:style w:type="paragraph" w:styleId="FootnoteText">
    <w:name w:val="footnote text"/>
    <w:basedOn w:val="Normal"/>
    <w:link w:val="FootnoteTextChar"/>
    <w:uiPriority w:val="99"/>
    <w:semiHidden/>
    <w:rsid w:val="000D1F49"/>
    <w:pPr>
      <w:spacing w:before="120"/>
    </w:pPr>
    <w:rPr>
      <w:sz w:val="18"/>
      <w:szCs w:val="20"/>
    </w:rPr>
  </w:style>
  <w:style w:type="character" w:customStyle="1" w:styleId="FootnoteTextChar">
    <w:name w:val="Footnote Text Char"/>
    <w:basedOn w:val="DefaultParagraphFont"/>
    <w:link w:val="FootnoteText"/>
    <w:uiPriority w:val="99"/>
    <w:semiHidden/>
    <w:rsid w:val="00C82682"/>
    <w:rPr>
      <w:sz w:val="18"/>
      <w:szCs w:val="20"/>
    </w:rPr>
  </w:style>
  <w:style w:type="paragraph" w:styleId="ListBullet">
    <w:name w:val="List Bullet"/>
    <w:basedOn w:val="Normal"/>
    <w:uiPriority w:val="99"/>
    <w:semiHidden/>
    <w:rsid w:val="000D1F49"/>
    <w:pPr>
      <w:numPr>
        <w:numId w:val="4"/>
      </w:numPr>
      <w:tabs>
        <w:tab w:val="left" w:pos="720"/>
      </w:tabs>
      <w:spacing w:before="120"/>
    </w:pPr>
  </w:style>
  <w:style w:type="paragraph" w:styleId="CommentText">
    <w:name w:val="annotation text"/>
    <w:basedOn w:val="Normal"/>
    <w:link w:val="CommentTextChar"/>
    <w:uiPriority w:val="99"/>
    <w:semiHidden/>
    <w:rsid w:val="000D1F49"/>
    <w:rPr>
      <w:szCs w:val="24"/>
    </w:rPr>
  </w:style>
  <w:style w:type="character" w:customStyle="1" w:styleId="CommentTextChar">
    <w:name w:val="Comment Text Char"/>
    <w:basedOn w:val="DefaultParagraphFont"/>
    <w:link w:val="CommentText"/>
    <w:uiPriority w:val="99"/>
    <w:semiHidden/>
    <w:rsid w:val="00CD4532"/>
    <w:rPr>
      <w:szCs w:val="24"/>
    </w:rPr>
  </w:style>
  <w:style w:type="paragraph" w:styleId="Header">
    <w:name w:val="header"/>
    <w:basedOn w:val="Normal"/>
    <w:link w:val="HeaderChar"/>
    <w:uiPriority w:val="99"/>
    <w:semiHidden/>
    <w:rsid w:val="00C82682"/>
    <w:pPr>
      <w:tabs>
        <w:tab w:val="center" w:pos="4680"/>
        <w:tab w:val="right" w:pos="9360"/>
      </w:tabs>
    </w:pPr>
    <w:rPr>
      <w:b/>
      <w:noProof/>
      <w:color w:val="125F5B" w:themeColor="accent1"/>
      <w:szCs w:val="24"/>
    </w:rPr>
  </w:style>
  <w:style w:type="character" w:customStyle="1" w:styleId="HeaderChar">
    <w:name w:val="Header Char"/>
    <w:basedOn w:val="DefaultParagraphFont"/>
    <w:link w:val="Header"/>
    <w:uiPriority w:val="99"/>
    <w:semiHidden/>
    <w:rsid w:val="001C66AD"/>
    <w:rPr>
      <w:b/>
      <w:noProof/>
      <w:color w:val="125F5B" w:themeColor="accent1"/>
      <w:szCs w:val="24"/>
    </w:rPr>
  </w:style>
  <w:style w:type="paragraph" w:styleId="Footer">
    <w:name w:val="footer"/>
    <w:basedOn w:val="Normal"/>
    <w:link w:val="FooterChar"/>
    <w:uiPriority w:val="99"/>
    <w:rsid w:val="00C82682"/>
    <w:pPr>
      <w:tabs>
        <w:tab w:val="center" w:pos="4680"/>
        <w:tab w:val="right" w:pos="9810"/>
      </w:tabs>
      <w:spacing w:after="0"/>
      <w:ind w:right="0"/>
    </w:pPr>
    <w:rPr>
      <w:color w:val="7F7F7F" w:themeColor="text1" w:themeTint="80"/>
      <w:sz w:val="18"/>
      <w:szCs w:val="24"/>
    </w:rPr>
  </w:style>
  <w:style w:type="character" w:customStyle="1" w:styleId="FooterChar">
    <w:name w:val="Footer Char"/>
    <w:basedOn w:val="DefaultParagraphFont"/>
    <w:link w:val="Footer"/>
    <w:uiPriority w:val="99"/>
    <w:rsid w:val="00C82682"/>
    <w:rPr>
      <w:rFonts w:asciiTheme="minorHAnsi" w:hAnsiTheme="minorHAnsi"/>
      <w:color w:val="7F7F7F" w:themeColor="text1" w:themeTint="80"/>
      <w:sz w:val="18"/>
      <w:szCs w:val="24"/>
    </w:rPr>
  </w:style>
  <w:style w:type="character" w:styleId="FootnoteReference">
    <w:name w:val="footnote reference"/>
    <w:basedOn w:val="DefaultParagraphFont"/>
    <w:uiPriority w:val="99"/>
    <w:semiHidden/>
    <w:rsid w:val="000D1F49"/>
    <w:rPr>
      <w:vertAlign w:val="superscript"/>
    </w:rPr>
  </w:style>
  <w:style w:type="character" w:styleId="CommentReference">
    <w:name w:val="annotation reference"/>
    <w:basedOn w:val="DefaultParagraphFont"/>
    <w:uiPriority w:val="99"/>
    <w:semiHidden/>
    <w:rsid w:val="000D1F49"/>
    <w:rPr>
      <w:sz w:val="18"/>
      <w:szCs w:val="18"/>
    </w:rPr>
  </w:style>
  <w:style w:type="paragraph" w:styleId="ListNumber">
    <w:name w:val="List Number"/>
    <w:basedOn w:val="Normal"/>
    <w:uiPriority w:val="99"/>
    <w:semiHidden/>
    <w:rsid w:val="000D1F49"/>
    <w:pPr>
      <w:numPr>
        <w:numId w:val="5"/>
      </w:numPr>
      <w:spacing w:before="120"/>
    </w:pPr>
  </w:style>
  <w:style w:type="character" w:styleId="Hyperlink">
    <w:name w:val="Hyperlink"/>
    <w:basedOn w:val="DefaultParagraphFont"/>
    <w:uiPriority w:val="99"/>
    <w:unhideWhenUsed/>
    <w:rsid w:val="000D1F49"/>
    <w:rPr>
      <w:color w:val="0070C0" w:themeColor="hyperlink"/>
      <w:u w:val="single"/>
    </w:rPr>
  </w:style>
  <w:style w:type="paragraph" w:styleId="CommentSubject">
    <w:name w:val="annotation subject"/>
    <w:basedOn w:val="CommentText"/>
    <w:next w:val="CommentText"/>
    <w:link w:val="CommentSubjectChar"/>
    <w:uiPriority w:val="99"/>
    <w:semiHidden/>
    <w:unhideWhenUsed/>
    <w:rsid w:val="000D1F49"/>
    <w:rPr>
      <w:b/>
      <w:bCs/>
    </w:rPr>
  </w:style>
  <w:style w:type="character" w:customStyle="1" w:styleId="CommentSubjectChar">
    <w:name w:val="Comment Subject Char"/>
    <w:basedOn w:val="CommentTextChar"/>
    <w:link w:val="CommentSubject"/>
    <w:uiPriority w:val="99"/>
    <w:semiHidden/>
    <w:rsid w:val="000D1F49"/>
    <w:rPr>
      <w:rFonts w:ascii="Calibri" w:eastAsia="Calibri" w:hAnsi="Calibri" w:cs="Calibri"/>
      <w:b/>
      <w:bCs/>
      <w:sz w:val="22"/>
      <w:szCs w:val="24"/>
    </w:rPr>
  </w:style>
  <w:style w:type="paragraph" w:styleId="NoSpacing">
    <w:name w:val="No Spacing"/>
    <w:basedOn w:val="Normal"/>
    <w:uiPriority w:val="1"/>
    <w:semiHidden/>
    <w:qFormat/>
    <w:rsid w:val="00C82682"/>
    <w:pPr>
      <w:widowControl w:val="0"/>
      <w:autoSpaceDE w:val="0"/>
      <w:autoSpaceDN w:val="0"/>
    </w:pPr>
    <w:rPr>
      <w:rFonts w:eastAsia="Calibri" w:cs="Calibri"/>
    </w:rPr>
  </w:style>
  <w:style w:type="paragraph" w:styleId="Title">
    <w:name w:val="Title"/>
    <w:basedOn w:val="Normal"/>
    <w:next w:val="Normal"/>
    <w:link w:val="TitleChar"/>
    <w:uiPriority w:val="10"/>
    <w:semiHidden/>
    <w:qFormat/>
    <w:rsid w:val="000D1F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C82682"/>
    <w:rPr>
      <w:rFonts w:asciiTheme="majorHAnsi" w:eastAsiaTheme="majorEastAsia" w:hAnsiTheme="majorHAnsi" w:cstheme="majorBidi"/>
      <w:color w:val="auto"/>
      <w:spacing w:val="-10"/>
      <w:kern w:val="28"/>
      <w:sz w:val="56"/>
      <w:szCs w:val="56"/>
    </w:rPr>
  </w:style>
  <w:style w:type="paragraph" w:styleId="ListBullet2">
    <w:name w:val="List Bullet 2"/>
    <w:basedOn w:val="Normal"/>
    <w:uiPriority w:val="99"/>
    <w:semiHidden/>
    <w:rsid w:val="000D1F49"/>
    <w:pPr>
      <w:numPr>
        <w:ilvl w:val="1"/>
        <w:numId w:val="4"/>
      </w:numPr>
      <w:spacing w:before="120"/>
    </w:pPr>
  </w:style>
  <w:style w:type="table" w:customStyle="1" w:styleId="FigureTable">
    <w:name w:val="Figure Table"/>
    <w:basedOn w:val="TableNormal"/>
    <w:uiPriority w:val="99"/>
    <w:rsid w:val="000D1F49"/>
    <w:tblPr/>
    <w:trPr>
      <w:cantSplit/>
    </w:trPr>
  </w:style>
  <w:style w:type="character" w:customStyle="1" w:styleId="Heading4Char">
    <w:name w:val="Heading 4 Char"/>
    <w:basedOn w:val="DefaultParagraphFont"/>
    <w:link w:val="Heading4"/>
    <w:uiPriority w:val="9"/>
    <w:semiHidden/>
    <w:rsid w:val="00C82682"/>
    <w:rPr>
      <w:b/>
      <w:sz w:val="25"/>
      <w:szCs w:val="25"/>
    </w:rPr>
  </w:style>
  <w:style w:type="character" w:customStyle="1" w:styleId="Heading5Char">
    <w:name w:val="Heading 5 Char"/>
    <w:basedOn w:val="Heading2Char"/>
    <w:link w:val="Heading5"/>
    <w:uiPriority w:val="1"/>
    <w:semiHidden/>
    <w:rsid w:val="00C82682"/>
    <w:rPr>
      <w:rFonts w:asciiTheme="majorHAnsi" w:hAnsiTheme="majorHAnsi"/>
      <w:b/>
      <w:bCs/>
      <w:color w:val="4BACC6"/>
      <w:sz w:val="25"/>
      <w:szCs w:val="32"/>
      <w:lang w:eastAsia="zh-CN"/>
    </w:rPr>
  </w:style>
  <w:style w:type="character" w:customStyle="1" w:styleId="Heading6Char">
    <w:name w:val="Heading 6 Char"/>
    <w:basedOn w:val="DefaultParagraphFont"/>
    <w:link w:val="Heading6"/>
    <w:uiPriority w:val="9"/>
    <w:semiHidden/>
    <w:rsid w:val="00C82682"/>
    <w:rPr>
      <w:rFonts w:asciiTheme="majorHAnsi" w:eastAsiaTheme="majorEastAsia" w:hAnsiTheme="majorHAnsi" w:cstheme="majorBidi"/>
      <w:color w:val="092F2C" w:themeColor="accent1" w:themeShade="7F"/>
    </w:rPr>
  </w:style>
  <w:style w:type="character" w:customStyle="1" w:styleId="Heading7Char">
    <w:name w:val="Heading 7 Char"/>
    <w:basedOn w:val="DefaultParagraphFont"/>
    <w:link w:val="Heading7"/>
    <w:uiPriority w:val="9"/>
    <w:semiHidden/>
    <w:rsid w:val="00C82682"/>
    <w:rPr>
      <w:rFonts w:asciiTheme="majorHAnsi" w:eastAsiaTheme="majorEastAsia" w:hAnsiTheme="majorHAnsi" w:cstheme="majorBidi"/>
      <w:i/>
      <w:iCs/>
      <w:color w:val="092F2C" w:themeColor="accent1" w:themeShade="7F"/>
    </w:rPr>
  </w:style>
  <w:style w:type="character" w:customStyle="1" w:styleId="Heading8Char">
    <w:name w:val="Heading 8 Char"/>
    <w:basedOn w:val="DefaultParagraphFont"/>
    <w:link w:val="Heading8"/>
    <w:uiPriority w:val="9"/>
    <w:semiHidden/>
    <w:rsid w:val="00C82682"/>
    <w:rPr>
      <w:rFonts w:asciiTheme="majorHAnsi" w:eastAsiaTheme="majorEastAsia" w:hAnsiTheme="majorHAnsi" w:cstheme="majorBidi"/>
      <w:color w:val="85402C" w:themeColor="accent3"/>
      <w:sz w:val="21"/>
      <w:szCs w:val="21"/>
    </w:rPr>
  </w:style>
  <w:style w:type="character" w:customStyle="1" w:styleId="Heading9Char">
    <w:name w:val="Heading 9 Char"/>
    <w:basedOn w:val="DefaultParagraphFont"/>
    <w:link w:val="Heading9"/>
    <w:uiPriority w:val="9"/>
    <w:semiHidden/>
    <w:rsid w:val="00C82682"/>
    <w:rPr>
      <w:rFonts w:asciiTheme="majorHAnsi" w:eastAsiaTheme="majorEastAsia" w:hAnsiTheme="majorHAnsi" w:cstheme="majorBidi"/>
      <w:i/>
      <w:iCs/>
      <w:color w:val="85402C" w:themeColor="accent3"/>
      <w:sz w:val="21"/>
      <w:szCs w:val="21"/>
    </w:rPr>
  </w:style>
  <w:style w:type="paragraph" w:styleId="TOC2">
    <w:name w:val="toc 2"/>
    <w:basedOn w:val="Normal"/>
    <w:next w:val="Normal"/>
    <w:autoRedefine/>
    <w:uiPriority w:val="39"/>
    <w:semiHidden/>
    <w:rsid w:val="000D1F49"/>
    <w:pPr>
      <w:tabs>
        <w:tab w:val="left" w:pos="900"/>
        <w:tab w:val="right" w:leader="dot" w:pos="9830"/>
      </w:tabs>
      <w:spacing w:before="80"/>
      <w:ind w:left="907" w:right="576" w:hanging="547"/>
    </w:pPr>
    <w:rPr>
      <w:noProof/>
      <w:color w:val="000000" w:themeColor="text1"/>
    </w:rPr>
  </w:style>
  <w:style w:type="paragraph" w:styleId="TOC3">
    <w:name w:val="toc 3"/>
    <w:basedOn w:val="Normal"/>
    <w:next w:val="Normal"/>
    <w:autoRedefine/>
    <w:uiPriority w:val="39"/>
    <w:semiHidden/>
    <w:rsid w:val="000D1F49"/>
    <w:pPr>
      <w:keepNext/>
      <w:tabs>
        <w:tab w:val="left" w:pos="1620"/>
        <w:tab w:val="right" w:leader="dot" w:pos="9830"/>
      </w:tabs>
      <w:spacing w:before="80"/>
      <w:ind w:left="900"/>
    </w:pPr>
    <w:rPr>
      <w:noProof/>
      <w:sz w:val="20"/>
      <w14:scene3d>
        <w14:camera w14:prst="orthographicFront"/>
        <w14:lightRig w14:rig="threePt" w14:dir="t">
          <w14:rot w14:lat="0" w14:lon="0" w14:rev="0"/>
        </w14:lightRig>
      </w14:scene3d>
    </w:rPr>
  </w:style>
  <w:style w:type="paragraph" w:styleId="TableofFigures">
    <w:name w:val="table of figures"/>
    <w:basedOn w:val="Normal"/>
    <w:next w:val="Normal"/>
    <w:uiPriority w:val="99"/>
    <w:semiHidden/>
    <w:rsid w:val="000D1F49"/>
    <w:pPr>
      <w:tabs>
        <w:tab w:val="left" w:pos="1350"/>
        <w:tab w:val="right" w:leader="dot" w:pos="9825"/>
      </w:tabs>
      <w:spacing w:before="120"/>
      <w:ind w:left="1354" w:right="576" w:hanging="1354"/>
    </w:pPr>
    <w:rPr>
      <w:noProof/>
    </w:rPr>
  </w:style>
  <w:style w:type="paragraph" w:styleId="ListNumber2">
    <w:name w:val="List Number 2"/>
    <w:basedOn w:val="Normal"/>
    <w:uiPriority w:val="99"/>
    <w:semiHidden/>
    <w:rsid w:val="000D1F49"/>
    <w:pPr>
      <w:numPr>
        <w:ilvl w:val="1"/>
        <w:numId w:val="5"/>
      </w:numPr>
      <w:spacing w:before="120"/>
    </w:pPr>
  </w:style>
  <w:style w:type="character" w:styleId="FollowedHyperlink">
    <w:name w:val="FollowedHyperlink"/>
    <w:basedOn w:val="DefaultParagraphFont"/>
    <w:uiPriority w:val="99"/>
    <w:semiHidden/>
    <w:rsid w:val="000D1F49"/>
    <w:rPr>
      <w:color w:val="85402C" w:themeColor="followedHyperlink"/>
      <w:u w:val="single"/>
    </w:rPr>
  </w:style>
  <w:style w:type="paragraph" w:styleId="NormalWeb">
    <w:name w:val="Normal (Web)"/>
    <w:basedOn w:val="Normal"/>
    <w:uiPriority w:val="99"/>
    <w:semiHidden/>
    <w:rsid w:val="000D1F49"/>
    <w:pPr>
      <w:spacing w:before="100" w:beforeAutospacing="1" w:after="100" w:afterAutospacing="1"/>
    </w:pPr>
    <w:rPr>
      <w:rFonts w:ascii="Times New Roman" w:eastAsiaTheme="minorEastAsia" w:hAnsi="Times New Roman" w:cs="Times New Roman"/>
      <w:szCs w:val="24"/>
    </w:rPr>
  </w:style>
  <w:style w:type="character" w:styleId="BookTitle">
    <w:name w:val="Book Title"/>
    <w:basedOn w:val="DefaultParagraphFont"/>
    <w:uiPriority w:val="33"/>
    <w:semiHidden/>
    <w:rsid w:val="000D1F49"/>
    <w:rPr>
      <w:b/>
      <w:bCs/>
      <w:i/>
      <w:iCs/>
      <w:spacing w:val="5"/>
    </w:rPr>
  </w:style>
  <w:style w:type="paragraph" w:styleId="TOCHeading">
    <w:name w:val="TOC Heading"/>
    <w:basedOn w:val="Normal"/>
    <w:next w:val="Normal"/>
    <w:autoRedefine/>
    <w:uiPriority w:val="39"/>
    <w:semiHidden/>
    <w:qFormat/>
    <w:rsid w:val="00CD4532"/>
    <w:pPr>
      <w:widowControl w:val="0"/>
      <w:outlineLvl w:val="0"/>
    </w:pPr>
    <w:rPr>
      <w:rFonts w:ascii="Calibri" w:eastAsia="Calibri" w:hAnsi="Calibri" w:cs="Calibri"/>
      <w:b/>
      <w:bCs/>
      <w:color w:val="000000" w:themeColor="text1"/>
      <w:sz w:val="32"/>
      <w:szCs w:val="32"/>
      <w:lang w:eastAsia="zh-CN"/>
    </w:rPr>
  </w:style>
  <w:style w:type="paragraph" w:customStyle="1" w:styleId="Name">
    <w:name w:val="Name"/>
    <w:basedOn w:val="Normal"/>
    <w:uiPriority w:val="1"/>
    <w:qFormat/>
    <w:rsid w:val="00EB263C"/>
    <w:pPr>
      <w:spacing w:after="0" w:line="240" w:lineRule="auto"/>
    </w:pPr>
    <w:rPr>
      <w:b/>
      <w:color w:val="125F5B" w:themeColor="accent1"/>
      <w:sz w:val="42"/>
    </w:rPr>
  </w:style>
  <w:style w:type="paragraph" w:customStyle="1" w:styleId="Address">
    <w:name w:val="Address"/>
    <w:basedOn w:val="Normal"/>
    <w:uiPriority w:val="1"/>
    <w:qFormat/>
    <w:rsid w:val="00EB263C"/>
    <w:pPr>
      <w:spacing w:after="0"/>
    </w:pPr>
  </w:style>
  <w:style w:type="paragraph" w:styleId="Date">
    <w:name w:val="Date"/>
    <w:basedOn w:val="Normal"/>
    <w:next w:val="Normal"/>
    <w:link w:val="DateChar"/>
    <w:uiPriority w:val="99"/>
    <w:rsid w:val="00EB263C"/>
    <w:pPr>
      <w:spacing w:before="600"/>
    </w:pPr>
  </w:style>
  <w:style w:type="paragraph" w:styleId="Caption">
    <w:name w:val="caption"/>
    <w:basedOn w:val="Normal"/>
    <w:next w:val="Normal"/>
    <w:uiPriority w:val="35"/>
    <w:semiHidden/>
    <w:unhideWhenUsed/>
    <w:qFormat/>
    <w:rsid w:val="00C82682"/>
    <w:pPr>
      <w:spacing w:line="240" w:lineRule="auto"/>
    </w:pPr>
    <w:rPr>
      <w:i/>
      <w:iCs/>
      <w:color w:val="082A28" w:themeColor="text2"/>
      <w:szCs w:val="18"/>
    </w:rPr>
  </w:style>
  <w:style w:type="character" w:customStyle="1" w:styleId="DateChar">
    <w:name w:val="Date Char"/>
    <w:basedOn w:val="DefaultParagraphFont"/>
    <w:link w:val="Date"/>
    <w:uiPriority w:val="99"/>
    <w:rsid w:val="00EB263C"/>
  </w:style>
  <w:style w:type="paragraph" w:styleId="Salutation">
    <w:name w:val="Salutation"/>
    <w:basedOn w:val="Normal"/>
    <w:next w:val="Normal"/>
    <w:link w:val="SalutationChar"/>
    <w:uiPriority w:val="99"/>
    <w:rsid w:val="001C66AD"/>
    <w:pPr>
      <w:spacing w:before="480" w:after="480"/>
    </w:pPr>
    <w:rPr>
      <w:color w:val="85402C" w:themeColor="accent3"/>
      <w:sz w:val="36"/>
    </w:rPr>
  </w:style>
  <w:style w:type="character" w:customStyle="1" w:styleId="SalutationChar">
    <w:name w:val="Salutation Char"/>
    <w:basedOn w:val="DefaultParagraphFont"/>
    <w:link w:val="Salutation"/>
    <w:uiPriority w:val="99"/>
    <w:rsid w:val="001C66AD"/>
    <w:rPr>
      <w:color w:val="85402C" w:themeColor="accent3"/>
      <w:sz w:val="36"/>
    </w:rPr>
  </w:style>
  <w:style w:type="paragraph" w:styleId="Signature">
    <w:name w:val="Signature"/>
    <w:basedOn w:val="Normal"/>
    <w:link w:val="SignatureChar"/>
    <w:uiPriority w:val="99"/>
    <w:rsid w:val="00EB263C"/>
  </w:style>
  <w:style w:type="character" w:customStyle="1" w:styleId="SignatureChar">
    <w:name w:val="Signature Char"/>
    <w:basedOn w:val="DefaultParagraphFont"/>
    <w:link w:val="Signature"/>
    <w:uiPriority w:val="99"/>
    <w:rsid w:val="00EB263C"/>
  </w:style>
  <w:style w:type="character" w:styleId="PlaceholderText">
    <w:name w:val="Placeholder Text"/>
    <w:basedOn w:val="DefaultParagraphFont"/>
    <w:uiPriority w:val="99"/>
    <w:semiHidden/>
    <w:rsid w:val="00EB263C"/>
    <w:rPr>
      <w:color w:val="808080"/>
    </w:rPr>
  </w:style>
  <w:style w:type="table" w:styleId="TableGrid">
    <w:name w:val="Table Grid"/>
    <w:basedOn w:val="TableNormal"/>
    <w:rsid w:val="00E77B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jpeg"/><Relationship Id="rId10" Type="http://schemas.openxmlformats.org/officeDocument/2006/relationships/image" Target="media/image1.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shantUppar\AppData\Roaming\Microsoft\Templates\Minimalist%20tech%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082A28"/>
      </a:dk2>
      <a:lt2>
        <a:srgbClr val="E7E6E6"/>
      </a:lt2>
      <a:accent1>
        <a:srgbClr val="125F5B"/>
      </a:accent1>
      <a:accent2>
        <a:srgbClr val="4CBABF"/>
      </a:accent2>
      <a:accent3>
        <a:srgbClr val="85402C"/>
      </a:accent3>
      <a:accent4>
        <a:srgbClr val="F9AD87"/>
      </a:accent4>
      <a:accent5>
        <a:srgbClr val="E6E6E6"/>
      </a:accent5>
      <a:accent6>
        <a:srgbClr val="235F62"/>
      </a:accent6>
      <a:hlink>
        <a:srgbClr val="0070C0"/>
      </a:hlink>
      <a:folHlink>
        <a:srgbClr val="85402C"/>
      </a:folHlink>
    </a:clrScheme>
    <a:fontScheme name="Custom 12">
      <a:majorFont>
        <a:latin typeface="Candara"/>
        <a:ea typeface=""/>
        <a:cs typeface=""/>
      </a:majorFont>
      <a:minorFont>
        <a:latin typeface="Canda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B803AF9-C171-479D-AEF4-C20F010F4D1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9320F051-0AB3-402E-918D-71903C685DB0}">
  <ds:schemaRefs>
    <ds:schemaRef ds:uri="http://schemas.microsoft.com/sharepoint/v3/contenttype/forms"/>
  </ds:schemaRefs>
</ds:datastoreItem>
</file>

<file path=customXml/itemProps3.xml><?xml version="1.0" encoding="utf-8"?>
<ds:datastoreItem xmlns:ds="http://schemas.openxmlformats.org/officeDocument/2006/customXml" ds:itemID="{09C5DA44-A239-477B-9C26-D4842FB557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Minimalist tech letterhead</Template>
  <TotalTime>0</TotalTime>
  <Pages>52</Pages>
  <Words>5306</Words>
  <Characters>30245</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2024-01-19T11:55:00Z</dcterms:created>
  <dcterms:modified xsi:type="dcterms:W3CDTF">2024-01-19T14:52:00Z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